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F8049" wp14:editId="26A946B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8049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1CBF06A8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0A14E8">
        <w:rPr>
          <w:rFonts w:ascii="Verdana" w:hAnsi="Verdana" w:cs="Arial"/>
          <w:noProof/>
          <w:szCs w:val="28"/>
        </w:rPr>
        <w:t>14</w:t>
      </w:r>
    </w:p>
    <w:p w14:paraId="7C32C556" w14:textId="77777777" w:rsidR="00316502" w:rsidRPr="00897D56" w:rsidRDefault="00644016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3312F1C8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331779">
        <w:rPr>
          <w:rFonts w:ascii="Verdana" w:hAnsi="Verdana"/>
          <w:sz w:val="20"/>
        </w:rPr>
        <w:t>July 8th</w:t>
      </w:r>
      <w:r w:rsidRPr="00897D56">
        <w:rPr>
          <w:rFonts w:ascii="Verdana" w:hAnsi="Verdana"/>
          <w:sz w:val="20"/>
        </w:rPr>
        <w:t xml:space="preserve">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3pm</w:t>
      </w:r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35B13EFD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B467C2">
        <w:rPr>
          <w:rFonts w:ascii="Verdana" w:hAnsi="Verdana"/>
          <w:sz w:val="20"/>
        </w:rPr>
        <w:t>Jake Cam</w:t>
      </w:r>
      <w:r w:rsidR="00AC2878">
        <w:rPr>
          <w:rFonts w:ascii="Verdana" w:hAnsi="Verdana"/>
          <w:sz w:val="20"/>
        </w:rPr>
        <w:t>p</w:t>
      </w:r>
      <w:r w:rsidR="00B467C2">
        <w:rPr>
          <w:rFonts w:ascii="Verdana" w:hAnsi="Verdana"/>
          <w:sz w:val="20"/>
        </w:rPr>
        <w:t xml:space="preserve">bell </w:t>
      </w:r>
    </w:p>
    <w:p w14:paraId="1928311C" w14:textId="53B8B445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174CCC">
        <w:rPr>
          <w:rFonts w:ascii="Verdana" w:hAnsi="Verdana"/>
          <w:sz w:val="20"/>
        </w:rPr>
        <w:t>Ryan Taylor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BF57B81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14:paraId="13901108" w14:textId="7BCE1EA5" w:rsidR="009152E0" w:rsidRDefault="009152E0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>No apologies</w:t>
      </w:r>
    </w:p>
    <w:p w14:paraId="321B58F1" w14:textId="77777777"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EC29B9" w14:textId="77777777" w:rsidR="00331779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14:paraId="34DC1053" w14:textId="7AAD3849" w:rsidR="00331779" w:rsidRDefault="00331779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No matters arising from previous meeting</w:t>
      </w:r>
      <w:r>
        <w:rPr>
          <w:rFonts w:ascii="Verdana" w:hAnsi="Verdana"/>
          <w:sz w:val="20"/>
        </w:rPr>
        <w:tab/>
      </w:r>
    </w:p>
    <w:p w14:paraId="5258FAEA" w14:textId="77777777"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3A9ECA56" w14:textId="68F814DD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>Reply from UC Finance regarding airspeed sensor purchase</w:t>
      </w:r>
    </w:p>
    <w:p w14:paraId="78C50B39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14:paraId="3A4C7C93" w14:textId="36AB9A34" w:rsidR="008F11EC" w:rsidRPr="008F11EC" w:rsidRDefault="00A03783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</w:t>
      </w:r>
      <w:r w:rsidR="009152E0">
        <w:rPr>
          <w:rFonts w:ascii="Verdana" w:hAnsi="Verdana"/>
          <w:sz w:val="20"/>
        </w:rPr>
        <w:t xml:space="preserve"> – cyclone separator</w:t>
      </w:r>
    </w:p>
    <w:p w14:paraId="2353D86A" w14:textId="103E48E9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 w:rsidR="009152E0">
        <w:rPr>
          <w:rFonts w:ascii="Verdana" w:hAnsi="Verdana"/>
          <w:sz w:val="20"/>
        </w:rPr>
        <w:t>– Telemetry</w:t>
      </w:r>
    </w:p>
    <w:p w14:paraId="62A21925" w14:textId="2A5113D1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9152E0">
        <w:rPr>
          <w:rFonts w:ascii="Verdana" w:hAnsi="Verdana"/>
          <w:sz w:val="20"/>
          <w:lang w:val="en-US"/>
        </w:rPr>
        <w:t>S</w:t>
      </w:r>
      <w:r w:rsidR="00A03783" w:rsidRPr="00A03783">
        <w:rPr>
          <w:rFonts w:ascii="Verdana" w:hAnsi="Verdana"/>
          <w:sz w:val="20"/>
          <w:lang w:val="en-US"/>
        </w:rPr>
        <w:t>ensor testing</w:t>
      </w:r>
    </w:p>
    <w:p w14:paraId="75643570" w14:textId="2632A464" w:rsidR="005570EF" w:rsidRDefault="00781E77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</w:t>
      </w:r>
      <w:r w:rsidR="00A03783">
        <w:rPr>
          <w:rFonts w:ascii="Verdana" w:hAnsi="Verdana"/>
          <w:sz w:val="20"/>
        </w:rPr>
        <w:t xml:space="preserve"> </w:t>
      </w:r>
      <w:r w:rsidR="009152E0">
        <w:rPr>
          <w:rFonts w:ascii="Verdana" w:hAnsi="Verdana"/>
          <w:sz w:val="20"/>
        </w:rPr>
        <w:t>– Temperature monitoring and airflow</w:t>
      </w:r>
    </w:p>
    <w:p w14:paraId="10455335" w14:textId="4E95C177" w:rsidR="00331779" w:rsidRPr="009152E0" w:rsidRDefault="00331779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Parth - Electrostatic sensor</w:t>
      </w:r>
    </w:p>
    <w:p w14:paraId="20630FE3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14:paraId="2FDC7688" w14:textId="77777777" w:rsidR="00D05E9E" w:rsidRDefault="00D05E9E" w:rsidP="00B0758B">
      <w:pPr>
        <w:spacing w:after="240"/>
        <w:rPr>
          <w:rFonts w:ascii="Verdana" w:hAnsi="Verdana"/>
          <w:sz w:val="20"/>
        </w:rPr>
      </w:pPr>
    </w:p>
    <w:p w14:paraId="2D049C04" w14:textId="11D3A049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D1277F4" w14:textId="1ADB4664" w:rsidR="00B0758B" w:rsidRDefault="00B0758B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bookmarkStart w:id="0" w:name="_GoBack"/>
      <w:bookmarkEnd w:id="0"/>
    </w:p>
    <w:p w14:paraId="65BBCE6F" w14:textId="0F26401E" w:rsidR="00331779" w:rsidRDefault="00A03783" w:rsidP="00331779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8C3775" wp14:editId="3E385148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1FD4B" w14:textId="77777777" w:rsidR="00A03783" w:rsidRDefault="00A03783" w:rsidP="00A03783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FAEDA53" wp14:editId="41FA5ED8">
                                  <wp:extent cx="1447800" cy="1244600"/>
                                  <wp:effectExtent l="0" t="0" r="0" b="0"/>
                                  <wp:docPr id="13" name="Picture 1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C3775" id="_x0000_s1027" type="#_x0000_t202" style="position:absolute;margin-left:358.65pt;margin-top:-17.4pt;width:135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" stroked="f">
                <v:textbox>
                  <w:txbxContent>
                    <w:p w14:paraId="2491FD4B" w14:textId="77777777" w:rsidR="00A03783" w:rsidRDefault="00A03783" w:rsidP="00A03783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FAEDA53" wp14:editId="41FA5ED8">
                            <wp:extent cx="1447800" cy="1244600"/>
                            <wp:effectExtent l="0" t="0" r="0" b="0"/>
                            <wp:docPr id="13" name="Picture 1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1779"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3E6D09" wp14:editId="72E9A78A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D0F4A" w14:textId="77777777" w:rsidR="00331779" w:rsidRDefault="00331779" w:rsidP="00331779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434EFAA" wp14:editId="4DDB00D5">
                                  <wp:extent cx="1447800" cy="1244600"/>
                                  <wp:effectExtent l="0" t="0" r="0" b="0"/>
                                  <wp:docPr id="4" name="Picture 4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E6D09" id="_x0000_s1028" type="#_x0000_t202" style="position:absolute;margin-left:358.65pt;margin-top:-17.4pt;width:135pt;height:9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" stroked="f">
                <v:textbox>
                  <w:txbxContent>
                    <w:p w14:paraId="256D0F4A" w14:textId="77777777" w:rsidR="00331779" w:rsidRDefault="00331779" w:rsidP="00331779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434EFAA" wp14:editId="4DDB00D5">
                            <wp:extent cx="1447800" cy="1244600"/>
                            <wp:effectExtent l="0" t="0" r="0" b="0"/>
                            <wp:docPr id="4" name="Picture 4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EB571B" w14:textId="77777777" w:rsidR="00331779" w:rsidRDefault="00331779" w:rsidP="00331779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0F799E66" w14:textId="77777777" w:rsidR="00331779" w:rsidRDefault="00331779" w:rsidP="00331779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47BE5EA2" w14:textId="2D720189" w:rsidR="00331779" w:rsidRDefault="000A14E8" w:rsidP="00331779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#14</w:t>
      </w:r>
    </w:p>
    <w:p w14:paraId="6D4153CD" w14:textId="77777777" w:rsidR="00331779" w:rsidRPr="000325FF" w:rsidRDefault="00644016" w:rsidP="00331779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7F02B1D4">
          <v:rect id="_x0000_i1026" style="width:481.55pt;height:3pt" o:hralign="center" o:hrstd="t" o:hrnoshade="t" o:hr="t" fillcolor="black" stroked="f"/>
        </w:pict>
      </w:r>
    </w:p>
    <w:p w14:paraId="7E38CF56" w14:textId="77777777" w:rsidR="00331779" w:rsidRDefault="00331779" w:rsidP="00331779">
      <w:pPr>
        <w:rPr>
          <w:rFonts w:ascii="Verdana" w:hAnsi="Verdana"/>
          <w:sz w:val="36"/>
        </w:rPr>
      </w:pPr>
    </w:p>
    <w:p w14:paraId="64771DC9" w14:textId="77777777" w:rsidR="00331779" w:rsidRDefault="00331779" w:rsidP="00331779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F579048" w14:textId="77777777" w:rsidR="00F92F13" w:rsidRPr="000325FF" w:rsidRDefault="00F92F13" w:rsidP="00F92F13">
      <w:pPr>
        <w:rPr>
          <w:rFonts w:ascii="Verdana" w:hAnsi="Verdana"/>
          <w:szCs w:val="24"/>
        </w:rPr>
      </w:pPr>
    </w:p>
    <w:p w14:paraId="1D46E3AA" w14:textId="77777777" w:rsidR="00F92F13" w:rsidRPr="005F4CDB" w:rsidRDefault="00F92F13" w:rsidP="00F92F13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 xml:space="preserve">22 July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4398AB80" w14:textId="77777777" w:rsidR="00F92F13" w:rsidRPr="005F4CDB" w:rsidRDefault="00F92F13" w:rsidP="00F92F1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52F836EC" w14:textId="77777777" w:rsidR="00F92F13" w:rsidRPr="005F4CDB" w:rsidRDefault="00F92F13" w:rsidP="00F92F1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175FEB61" w14:textId="77777777" w:rsidR="00F92F13" w:rsidRPr="005F4CDB" w:rsidRDefault="00F92F13" w:rsidP="00F92F13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Parth Thakur,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55D5B470" w14:textId="77777777" w:rsidR="00F92F13" w:rsidRPr="005F4CDB" w:rsidRDefault="00F92F13" w:rsidP="00F92F1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0278227B" w14:textId="77777777" w:rsidR="00F92F13" w:rsidRPr="005F4CDB" w:rsidRDefault="00F92F13" w:rsidP="00F92F1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55CF6A7A" w14:textId="77777777" w:rsidR="00F92F13" w:rsidRPr="005C395A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Ryan Taylor</w:t>
      </w:r>
      <w:r w:rsidRPr="005C395A">
        <w:rPr>
          <w:rFonts w:ascii="Verdana" w:hAnsi="Verdana"/>
          <w:szCs w:val="24"/>
        </w:rPr>
        <w:t xml:space="preserve">  </w:t>
      </w:r>
    </w:p>
    <w:p w14:paraId="1134A118" w14:textId="77777777" w:rsidR="00F92F13" w:rsidRPr="005F4CDB" w:rsidRDefault="00F92F13" w:rsidP="00F92F13">
      <w:pPr>
        <w:jc w:val="both"/>
        <w:rPr>
          <w:rFonts w:ascii="Verdana" w:hAnsi="Verdana" w:cs="Arial"/>
          <w:bCs/>
          <w:szCs w:val="24"/>
        </w:rPr>
      </w:pPr>
    </w:p>
    <w:p w14:paraId="2B14C6E0" w14:textId="77777777" w:rsidR="00F92F13" w:rsidRPr="005F4CDB" w:rsidRDefault="00F92F13" w:rsidP="00F92F13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571E38D8" w14:textId="77777777" w:rsidR="00F92F13" w:rsidRPr="005C395A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July 15 2016)</w:t>
      </w:r>
    </w:p>
    <w:p w14:paraId="3D779C86" w14:textId="77777777" w:rsidR="00F92F13" w:rsidRPr="005F4CDB" w:rsidRDefault="00F92F13" w:rsidP="00F92F13">
      <w:pPr>
        <w:jc w:val="both"/>
        <w:rPr>
          <w:rFonts w:ascii="Verdana" w:hAnsi="Verdana" w:cs="Arial"/>
          <w:bCs/>
          <w:szCs w:val="24"/>
        </w:rPr>
      </w:pPr>
    </w:p>
    <w:p w14:paraId="30BC834B" w14:textId="77777777" w:rsidR="00F92F13" w:rsidRPr="005F4CDB" w:rsidRDefault="00F92F13" w:rsidP="00F92F13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4B059A14" w14:textId="77777777" w:rsidR="00F92F13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Arrival of telemetry gear</w:t>
      </w:r>
    </w:p>
    <w:p w14:paraId="30F4D632" w14:textId="77777777" w:rsidR="00F92F13" w:rsidRDefault="00F92F13" w:rsidP="00F92F13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Can begin testing the telemetry and where to place on aircraft</w:t>
      </w:r>
    </w:p>
    <w:p w14:paraId="3BCA0957" w14:textId="77777777" w:rsidR="00F92F13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Size of testable ash</w:t>
      </w:r>
    </w:p>
    <w:p w14:paraId="50D52BE4" w14:textId="77777777" w:rsidR="00F92F13" w:rsidRDefault="00F92F13" w:rsidP="00F92F13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The size of ash wanted for testing was decided to be around the 30 micrometre range.</w:t>
      </w:r>
    </w:p>
    <w:p w14:paraId="1D01A924" w14:textId="77777777" w:rsidR="00F92F13" w:rsidRDefault="00F92F13" w:rsidP="00F92F13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Needs to represent distal ash as accurately as possible. </w:t>
      </w:r>
    </w:p>
    <w:p w14:paraId="63C27F5A" w14:textId="77777777" w:rsidR="00F92F13" w:rsidRDefault="00F92F13" w:rsidP="00F92F13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Will have to be further sieved down.</w:t>
      </w:r>
    </w:p>
    <w:p w14:paraId="379C7F28" w14:textId="77777777" w:rsidR="00F92F13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Depending on CAA approval, the UAV might need a parachute for safe descent on system failure. </w:t>
      </w:r>
    </w:p>
    <w:p w14:paraId="09C6E4BF" w14:textId="77777777" w:rsidR="00F92F13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Adrian’s arrival time at </w:t>
      </w:r>
      <w:proofErr w:type="spellStart"/>
      <w:r>
        <w:rPr>
          <w:rFonts w:ascii="Verdana" w:hAnsi="Verdana" w:cs="Arial"/>
          <w:bCs/>
          <w:szCs w:val="24"/>
        </w:rPr>
        <w:t>uni</w:t>
      </w:r>
      <w:proofErr w:type="spellEnd"/>
      <w:r>
        <w:rPr>
          <w:rFonts w:ascii="Verdana" w:hAnsi="Verdana" w:cs="Arial"/>
          <w:bCs/>
          <w:szCs w:val="24"/>
        </w:rPr>
        <w:t xml:space="preserve"> set around 9-9:30 am.</w:t>
      </w:r>
    </w:p>
    <w:p w14:paraId="2E42243E" w14:textId="77777777" w:rsidR="00F92F13" w:rsidRPr="005F4CDB" w:rsidRDefault="00F92F13" w:rsidP="00F92F13">
      <w:pPr>
        <w:jc w:val="both"/>
        <w:rPr>
          <w:rFonts w:ascii="Verdana" w:hAnsi="Verdana" w:cs="Arial"/>
          <w:bCs/>
          <w:szCs w:val="24"/>
        </w:rPr>
      </w:pPr>
    </w:p>
    <w:p w14:paraId="3A75227C" w14:textId="77777777" w:rsidR="00F92F13" w:rsidRDefault="00F92F13" w:rsidP="00F92F1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3AB8BF39" w14:textId="77777777" w:rsidR="00F92F13" w:rsidRPr="00367416" w:rsidRDefault="00F92F13" w:rsidP="00F92F13">
      <w:pPr>
        <w:pStyle w:val="ListParagraph"/>
        <w:numPr>
          <w:ilvl w:val="0"/>
          <w:numId w:val="2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14:paraId="5C8CAED1" w14:textId="77777777" w:rsidR="00F92F13" w:rsidRPr="005F4CDB" w:rsidRDefault="00F92F13" w:rsidP="00F92F1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1C1B8236" w14:textId="77777777" w:rsidR="00F92F13" w:rsidRDefault="00F92F13" w:rsidP="00F92F1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14:paraId="665F15E0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Got the wind tunnel working</w:t>
      </w:r>
    </w:p>
    <w:p w14:paraId="68D71E6B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get up to 10 amps before the controller cuts out.</w:t>
      </w:r>
    </w:p>
    <w:p w14:paraId="1FB6EC3A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Decided that 3 minutes at full throttle is enough for testing.</w:t>
      </w:r>
    </w:p>
    <w:p w14:paraId="4791427D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Emailed Patrick about the wind tunnel, should be able to borrow wind speed sensors.</w:t>
      </w:r>
    </w:p>
    <w:p w14:paraId="2AB091F3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Able to do dry runs of wind tunnel without ash.</w:t>
      </w:r>
    </w:p>
    <w:p w14:paraId="52DBD744" w14:textId="77777777" w:rsidR="00F92F13" w:rsidRPr="004F19C6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Written code for OPC-N2 on </w:t>
      </w:r>
      <w:proofErr w:type="spellStart"/>
      <w:r>
        <w:rPr>
          <w:rFonts w:ascii="Verdana" w:hAnsi="Verdana"/>
          <w:szCs w:val="24"/>
        </w:rPr>
        <w:t>RPi</w:t>
      </w:r>
      <w:proofErr w:type="spellEnd"/>
      <w:r>
        <w:rPr>
          <w:rFonts w:ascii="Verdana" w:hAnsi="Verdana"/>
          <w:szCs w:val="24"/>
        </w:rPr>
        <w:t>.</w:t>
      </w:r>
    </w:p>
    <w:p w14:paraId="56DE2A30" w14:textId="77777777" w:rsidR="00F92F13" w:rsidRDefault="00F92F13" w:rsidP="00F92F1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24054F27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Finished the designs for the OPC-N2 sensor, </w:t>
      </w:r>
      <w:proofErr w:type="spellStart"/>
      <w:r>
        <w:rPr>
          <w:rFonts w:ascii="Verdana" w:hAnsi="Verdana"/>
          <w:szCs w:val="24"/>
        </w:rPr>
        <w:t>RPi</w:t>
      </w:r>
      <w:proofErr w:type="spellEnd"/>
      <w:r>
        <w:rPr>
          <w:rFonts w:ascii="Verdana" w:hAnsi="Verdana"/>
          <w:szCs w:val="24"/>
        </w:rPr>
        <w:t xml:space="preserve"> and PIXHAWK housings.</w:t>
      </w:r>
    </w:p>
    <w:p w14:paraId="7ABA4B3A" w14:textId="77777777" w:rsidR="00F92F13" w:rsidRDefault="00F92F13" w:rsidP="00F92F1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57E4FBE3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Working on code for the autopilot.</w:t>
      </w:r>
    </w:p>
    <w:p w14:paraId="06A00B36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The SD card fixed the problems.</w:t>
      </w:r>
    </w:p>
    <w:p w14:paraId="44DABEA1" w14:textId="77777777" w:rsidR="00F92F13" w:rsidRPr="00367416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Up to testing the newly arrived equipment.</w:t>
      </w:r>
    </w:p>
    <w:p w14:paraId="16D0002E" w14:textId="77777777" w:rsidR="00F92F13" w:rsidRDefault="00F92F13" w:rsidP="00F92F1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44A3A872" w14:textId="77777777" w:rsidR="00F92F13" w:rsidRPr="004F19C6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Working on electrostatic sensor.</w:t>
      </w:r>
    </w:p>
    <w:p w14:paraId="5581FF0B" w14:textId="77777777" w:rsidR="00F92F13" w:rsidRPr="007B07D9" w:rsidRDefault="00F92F13" w:rsidP="00F92F13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77223CD5" w14:textId="77777777" w:rsidR="00F92F13" w:rsidRPr="0020184D" w:rsidRDefault="00F92F13" w:rsidP="00F92F1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7784B089" w14:textId="77777777" w:rsidR="00F92F13" w:rsidRPr="005F4CDB" w:rsidRDefault="00F92F13" w:rsidP="00F92F13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F92F13" w:rsidRPr="005F4CDB" w14:paraId="512EC7C0" w14:textId="77777777" w:rsidTr="005B3B99">
        <w:trPr>
          <w:trHeight w:val="676"/>
        </w:trPr>
        <w:tc>
          <w:tcPr>
            <w:tcW w:w="4251" w:type="dxa"/>
            <w:vAlign w:val="center"/>
          </w:tcPr>
          <w:p w14:paraId="38756D08" w14:textId="77777777" w:rsidR="00F92F13" w:rsidRPr="005F4CDB" w:rsidRDefault="00F92F13" w:rsidP="005B3B99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0BE4B017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5F441036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F92F13" w:rsidRPr="005F4CDB" w14:paraId="453CFD37" w14:textId="77777777" w:rsidTr="005B3B99">
        <w:trPr>
          <w:trHeight w:val="676"/>
        </w:trPr>
        <w:tc>
          <w:tcPr>
            <w:tcW w:w="4251" w:type="dxa"/>
            <w:vAlign w:val="center"/>
          </w:tcPr>
          <w:p w14:paraId="0AB1EC51" w14:textId="77777777" w:rsidR="00F92F13" w:rsidRPr="005F4CDB" w:rsidRDefault="00F92F13" w:rsidP="005B3B99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Send copy of circuit to Maan and Adrian</w:t>
            </w:r>
          </w:p>
        </w:tc>
        <w:tc>
          <w:tcPr>
            <w:tcW w:w="2336" w:type="dxa"/>
            <w:vAlign w:val="center"/>
          </w:tcPr>
          <w:p w14:paraId="66C3918D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Parth</w:t>
            </w:r>
          </w:p>
        </w:tc>
        <w:tc>
          <w:tcPr>
            <w:tcW w:w="1786" w:type="dxa"/>
            <w:vAlign w:val="center"/>
          </w:tcPr>
          <w:p w14:paraId="77B3BBEA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29-07-16</w:t>
            </w:r>
          </w:p>
        </w:tc>
      </w:tr>
      <w:tr w:rsidR="00F92F13" w:rsidRPr="005F4CDB" w14:paraId="5E21DE3A" w14:textId="77777777" w:rsidTr="005B3B99">
        <w:trPr>
          <w:trHeight w:val="676"/>
        </w:trPr>
        <w:tc>
          <w:tcPr>
            <w:tcW w:w="4251" w:type="dxa"/>
            <w:vAlign w:val="center"/>
          </w:tcPr>
          <w:p w14:paraId="4FCAEE89" w14:textId="77777777" w:rsidR="00F92F13" w:rsidRPr="005F4CDB" w:rsidRDefault="00F92F13" w:rsidP="005B3B99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372DE984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77644E6F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F92F13" w:rsidRPr="005F4CDB" w14:paraId="0AE73B66" w14:textId="77777777" w:rsidTr="005B3B99">
        <w:trPr>
          <w:trHeight w:val="676"/>
        </w:trPr>
        <w:tc>
          <w:tcPr>
            <w:tcW w:w="4251" w:type="dxa"/>
            <w:vAlign w:val="center"/>
          </w:tcPr>
          <w:p w14:paraId="5457321B" w14:textId="77777777" w:rsidR="00F92F13" w:rsidRPr="005F4CDB" w:rsidRDefault="00F92F13" w:rsidP="005B3B9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302A2A40" w14:textId="77777777" w:rsidR="00F92F13" w:rsidRPr="005F4CDB" w:rsidRDefault="00F92F13" w:rsidP="005B3B99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5CA39710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63DE71D3" w14:textId="77777777" w:rsidR="00F92F13" w:rsidRPr="005F4CDB" w:rsidRDefault="00F92F13" w:rsidP="00F92F13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67C18736" w14:textId="20A16CFD" w:rsidR="00F92F13" w:rsidRDefault="00F92F13" w:rsidP="00F92F13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F9256C">
        <w:rPr>
          <w:rFonts w:ascii="Verdana" w:hAnsi="Verdana" w:cs="Arial"/>
          <w:b/>
          <w:szCs w:val="24"/>
        </w:rPr>
        <w:t>Friday 5 August</w:t>
      </w:r>
      <w:r>
        <w:rPr>
          <w:rFonts w:ascii="Verdana" w:hAnsi="Verdana" w:cs="Arial"/>
          <w:b/>
          <w:szCs w:val="24"/>
        </w:rPr>
        <w:t xml:space="preserve"> 1030hrs</w:t>
      </w:r>
    </w:p>
    <w:p w14:paraId="3F5E570D" w14:textId="77777777" w:rsidR="00331779" w:rsidRDefault="00331779" w:rsidP="00331779"/>
    <w:p w14:paraId="1CB02D1D" w14:textId="77777777" w:rsidR="006B1454" w:rsidRPr="006B1454" w:rsidRDefault="006B1454" w:rsidP="00331779">
      <w:pPr>
        <w:rPr>
          <w:rFonts w:ascii="Verdana" w:hAnsi="Verdana"/>
          <w:sz w:val="20"/>
        </w:rPr>
      </w:pPr>
    </w:p>
    <w:sectPr w:rsidR="006B1454" w:rsidRPr="006B1454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08E43" w14:textId="77777777" w:rsidR="00644016" w:rsidRDefault="00644016">
      <w:r>
        <w:separator/>
      </w:r>
    </w:p>
  </w:endnote>
  <w:endnote w:type="continuationSeparator" w:id="0">
    <w:p w14:paraId="46736EDE" w14:textId="77777777" w:rsidR="00644016" w:rsidRDefault="00644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41545" w14:textId="2235D360" w:rsidR="00897D56" w:rsidRPr="005E1DC9" w:rsidRDefault="005E1DC9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28</w:t>
    </w:r>
    <w:r w:rsidR="00331779">
      <w:rPr>
        <w:rFonts w:ascii="Arial" w:hAnsi="Arial" w:cs="Arial"/>
        <w:b/>
        <w:sz w:val="18"/>
        <w:szCs w:val="18"/>
        <w:lang w:val="en-NZ"/>
      </w:rPr>
      <w:t xml:space="preserve"> July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E6579" w14:textId="77777777" w:rsidR="00644016" w:rsidRDefault="00644016">
      <w:r>
        <w:separator/>
      </w:r>
    </w:p>
  </w:footnote>
  <w:footnote w:type="continuationSeparator" w:id="0">
    <w:p w14:paraId="4D8869AA" w14:textId="77777777" w:rsidR="00644016" w:rsidRDefault="00644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944382"/>
    <w:multiLevelType w:val="hybridMultilevel"/>
    <w:tmpl w:val="3DF0A7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3"/>
  </w:num>
  <w:num w:numId="14">
    <w:abstractNumId w:val="18"/>
  </w:num>
  <w:num w:numId="15">
    <w:abstractNumId w:val="27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26"/>
  </w:num>
  <w:num w:numId="21">
    <w:abstractNumId w:val="24"/>
  </w:num>
  <w:num w:numId="22">
    <w:abstractNumId w:val="11"/>
  </w:num>
  <w:num w:numId="23">
    <w:abstractNumId w:val="25"/>
  </w:num>
  <w:num w:numId="24">
    <w:abstractNumId w:val="17"/>
  </w:num>
  <w:num w:numId="25">
    <w:abstractNumId w:val="22"/>
  </w:num>
  <w:num w:numId="26">
    <w:abstractNumId w:val="13"/>
  </w:num>
  <w:num w:numId="27">
    <w:abstractNumId w:val="20"/>
  </w:num>
  <w:num w:numId="28">
    <w:abstractNumId w:val="2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37E20"/>
    <w:rsid w:val="000422DE"/>
    <w:rsid w:val="000435F9"/>
    <w:rsid w:val="000437E4"/>
    <w:rsid w:val="000449E3"/>
    <w:rsid w:val="00045C8F"/>
    <w:rsid w:val="00052C0E"/>
    <w:rsid w:val="00056E88"/>
    <w:rsid w:val="00057BF0"/>
    <w:rsid w:val="0006084E"/>
    <w:rsid w:val="00073C77"/>
    <w:rsid w:val="0007491B"/>
    <w:rsid w:val="00092672"/>
    <w:rsid w:val="00093856"/>
    <w:rsid w:val="000A14E8"/>
    <w:rsid w:val="000A5E9B"/>
    <w:rsid w:val="000B005A"/>
    <w:rsid w:val="000B65AA"/>
    <w:rsid w:val="000B6CA7"/>
    <w:rsid w:val="000B7224"/>
    <w:rsid w:val="000C4297"/>
    <w:rsid w:val="000D0A31"/>
    <w:rsid w:val="000D61B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4CCC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1779"/>
    <w:rsid w:val="00332B2A"/>
    <w:rsid w:val="00353D63"/>
    <w:rsid w:val="00356F5C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35A6E"/>
    <w:rsid w:val="00440379"/>
    <w:rsid w:val="00441879"/>
    <w:rsid w:val="004418B1"/>
    <w:rsid w:val="0044770C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05DB7"/>
    <w:rsid w:val="00527936"/>
    <w:rsid w:val="0053231F"/>
    <w:rsid w:val="005448DC"/>
    <w:rsid w:val="00550216"/>
    <w:rsid w:val="005506DB"/>
    <w:rsid w:val="005570EF"/>
    <w:rsid w:val="00562BF0"/>
    <w:rsid w:val="00596321"/>
    <w:rsid w:val="005C3462"/>
    <w:rsid w:val="005C511F"/>
    <w:rsid w:val="005D0667"/>
    <w:rsid w:val="005E1DC9"/>
    <w:rsid w:val="005E7204"/>
    <w:rsid w:val="005F1A4A"/>
    <w:rsid w:val="005F6DF3"/>
    <w:rsid w:val="005F79A5"/>
    <w:rsid w:val="006047D3"/>
    <w:rsid w:val="00621062"/>
    <w:rsid w:val="00644016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D3360"/>
    <w:rsid w:val="007D7582"/>
    <w:rsid w:val="007E6446"/>
    <w:rsid w:val="00812A58"/>
    <w:rsid w:val="008138C9"/>
    <w:rsid w:val="008212C2"/>
    <w:rsid w:val="00821C69"/>
    <w:rsid w:val="00824667"/>
    <w:rsid w:val="0082583E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152E0"/>
    <w:rsid w:val="00920DED"/>
    <w:rsid w:val="009241C5"/>
    <w:rsid w:val="00924DF4"/>
    <w:rsid w:val="00925CC3"/>
    <w:rsid w:val="009278A0"/>
    <w:rsid w:val="00943851"/>
    <w:rsid w:val="009461C0"/>
    <w:rsid w:val="009526CA"/>
    <w:rsid w:val="009625FC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3783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96B2C"/>
    <w:rsid w:val="00AA23D0"/>
    <w:rsid w:val="00AA3259"/>
    <w:rsid w:val="00AB49B6"/>
    <w:rsid w:val="00AB75D9"/>
    <w:rsid w:val="00AC2878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467C2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05E9E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214D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3F2A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256C"/>
    <w:rsid w:val="00F92F13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4CC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A03783"/>
    <w:rPr>
      <w:rFonts w:ascii="Arial" w:eastAsia="Times New Roman" w:hAnsi="Arial"/>
      <w:sz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Settings\kas74\Local Settings\Temporary Internet Files\OLKBE\UC_letterhead_BW_Word.dot</Template>
  <TotalTime>3</TotalTime>
  <Pages>3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2309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Ryan Taylor</cp:lastModifiedBy>
  <cp:revision>3</cp:revision>
  <cp:lastPrinted>2016-03-18T00:02:00Z</cp:lastPrinted>
  <dcterms:created xsi:type="dcterms:W3CDTF">2016-07-28T10:01:00Z</dcterms:created>
  <dcterms:modified xsi:type="dcterms:W3CDTF">2016-07-28T10:04:00Z</dcterms:modified>
</cp:coreProperties>
</file>