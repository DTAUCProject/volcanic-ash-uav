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7606B" w14:textId="77777777" w:rsidR="00D32021" w:rsidRPr="00897D56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BF8049" wp14:editId="26A946B0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0CDE7" w14:textId="77777777" w:rsidR="00897D56" w:rsidRDefault="00897D5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6334B8C" wp14:editId="08E6108E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F804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" stroked="f">
                <v:textbox>
                  <w:txbxContent>
                    <w:p w14:paraId="7F50CDE7" w14:textId="77777777" w:rsidR="00897D56" w:rsidRDefault="00897D5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6334B8C" wp14:editId="08E6108E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61BC">
        <w:rPr>
          <w:rFonts w:ascii="Arial" w:hAnsi="Arial" w:cs="Arial"/>
          <w:b/>
          <w:noProof/>
          <w:sz w:val="28"/>
          <w:szCs w:val="32"/>
        </w:rPr>
        <w:tab/>
      </w:r>
    </w:p>
    <w:p w14:paraId="164ACD21" w14:textId="77777777" w:rsidR="000325FF" w:rsidRPr="00897D56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 xml:space="preserve">Department of </w:t>
      </w:r>
      <w:r w:rsidR="0045744F" w:rsidRPr="00897D56">
        <w:rPr>
          <w:rFonts w:ascii="Verdana" w:hAnsi="Verdana" w:cs="Arial"/>
          <w:noProof/>
          <w:szCs w:val="28"/>
        </w:rPr>
        <w:t>Electrical &amp; Computer Engineering</w:t>
      </w:r>
    </w:p>
    <w:p w14:paraId="4EAC1FD0" w14:textId="77777777" w:rsidR="00DE13B3" w:rsidRPr="00897D56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14:paraId="3C4D4A93" w14:textId="347B0BC1" w:rsidR="000325FF" w:rsidRPr="00897D56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 w:rsidR="002B6819">
        <w:rPr>
          <w:rFonts w:ascii="Verdana" w:hAnsi="Verdana" w:cs="Arial"/>
          <w:noProof/>
          <w:szCs w:val="28"/>
        </w:rPr>
        <w:t>20</w:t>
      </w:r>
    </w:p>
    <w:p w14:paraId="7C32C556" w14:textId="77777777" w:rsidR="00316502" w:rsidRPr="00897D56" w:rsidRDefault="0071562F" w:rsidP="00F5471B">
      <w:pPr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pict w14:anchorId="4709A36E">
          <v:rect id="_x0000_i1025" style="width:481.55pt;height:3pt" o:hralign="center" o:hrstd="t" o:hrnoshade="t" o:hr="t" fillcolor="black" stroked="f"/>
        </w:pict>
      </w:r>
    </w:p>
    <w:p w14:paraId="42C96F93" w14:textId="77777777" w:rsidR="00DE13B3" w:rsidRPr="00897D56" w:rsidRDefault="00DE13B3" w:rsidP="000325FF">
      <w:pPr>
        <w:rPr>
          <w:rFonts w:ascii="Verdana" w:hAnsi="Verdana"/>
          <w:sz w:val="32"/>
        </w:rPr>
      </w:pPr>
    </w:p>
    <w:p w14:paraId="44CA33A4" w14:textId="77777777" w:rsidR="000325FF" w:rsidRPr="00897D56" w:rsidRDefault="000325FF" w:rsidP="000325FF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14:paraId="1C2C013B" w14:textId="77777777" w:rsidR="000325FF" w:rsidRPr="00897D56" w:rsidRDefault="000325FF" w:rsidP="000325FF">
      <w:pPr>
        <w:rPr>
          <w:rFonts w:ascii="Verdana" w:hAnsi="Verdana"/>
          <w:sz w:val="20"/>
          <w:szCs w:val="24"/>
        </w:rPr>
      </w:pPr>
    </w:p>
    <w:p w14:paraId="5F38086D" w14:textId="77777777" w:rsidR="00DE13B3" w:rsidRPr="00897D56" w:rsidRDefault="00DE13B3" w:rsidP="000325FF">
      <w:pPr>
        <w:rPr>
          <w:rFonts w:ascii="Verdana" w:hAnsi="Verdana"/>
          <w:sz w:val="20"/>
          <w:szCs w:val="24"/>
        </w:rPr>
      </w:pPr>
    </w:p>
    <w:p w14:paraId="03A82F31" w14:textId="11F2427F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</w:r>
      <w:r w:rsidR="00DE13B3" w:rsidRPr="00897D56">
        <w:rPr>
          <w:rFonts w:ascii="Verdana" w:hAnsi="Verdana"/>
          <w:sz w:val="20"/>
        </w:rPr>
        <w:t>Friday</w:t>
      </w:r>
      <w:r w:rsidRPr="00897D56">
        <w:rPr>
          <w:rFonts w:ascii="Verdana" w:hAnsi="Verdana"/>
          <w:sz w:val="20"/>
        </w:rPr>
        <w:t xml:space="preserve"> </w:t>
      </w:r>
      <w:r w:rsidR="002B6819">
        <w:rPr>
          <w:rFonts w:ascii="Verdana" w:hAnsi="Verdana"/>
          <w:sz w:val="20"/>
        </w:rPr>
        <w:t>September 1st</w:t>
      </w:r>
      <w:r w:rsidRPr="00897D56">
        <w:rPr>
          <w:rFonts w:ascii="Verdana" w:hAnsi="Verdana"/>
          <w:sz w:val="20"/>
        </w:rPr>
        <w:t xml:space="preserve"> 201</w:t>
      </w:r>
      <w:r w:rsidR="00F46D02" w:rsidRPr="00897D56">
        <w:rPr>
          <w:rFonts w:ascii="Verdana" w:hAnsi="Verdana"/>
          <w:sz w:val="20"/>
        </w:rPr>
        <w:t>6</w:t>
      </w:r>
    </w:p>
    <w:p w14:paraId="66272C5C" w14:textId="32FDE5D8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564800">
        <w:rPr>
          <w:rFonts w:ascii="Verdana" w:hAnsi="Verdana"/>
          <w:sz w:val="20"/>
        </w:rPr>
        <w:t>10.30 a</w:t>
      </w:r>
      <w:r w:rsidR="00196655" w:rsidRPr="00897D56">
        <w:rPr>
          <w:rFonts w:ascii="Verdana" w:hAnsi="Verdana"/>
          <w:sz w:val="20"/>
        </w:rPr>
        <w:t>m</w:t>
      </w:r>
    </w:p>
    <w:p w14:paraId="07DDC328" w14:textId="5167675C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 w:rsidR="002B6819">
        <w:rPr>
          <w:rFonts w:ascii="Verdana" w:hAnsi="Verdana"/>
          <w:sz w:val="20"/>
        </w:rPr>
        <w:t>Room 901</w:t>
      </w:r>
      <w:r w:rsidR="00564800">
        <w:rPr>
          <w:rFonts w:ascii="Verdana" w:hAnsi="Verdana"/>
          <w:sz w:val="20"/>
        </w:rPr>
        <w:t>, Central</w:t>
      </w:r>
      <w:r w:rsidR="002B6819">
        <w:rPr>
          <w:rFonts w:ascii="Verdana" w:hAnsi="Verdana"/>
          <w:sz w:val="20"/>
        </w:rPr>
        <w:t xml:space="preserve"> Library</w:t>
      </w:r>
    </w:p>
    <w:p w14:paraId="61948110" w14:textId="2CE3C188" w:rsidR="000C4297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2B6819">
        <w:rPr>
          <w:rFonts w:ascii="Verdana" w:hAnsi="Verdana"/>
          <w:sz w:val="20"/>
        </w:rPr>
        <w:t>Jake Campbell</w:t>
      </w:r>
      <w:r w:rsidR="002B6819">
        <w:rPr>
          <w:rFonts w:ascii="Verdana" w:hAnsi="Verdana"/>
          <w:sz w:val="20"/>
        </w:rPr>
        <w:tab/>
      </w:r>
    </w:p>
    <w:p w14:paraId="1928311C" w14:textId="6C355471" w:rsidR="000C4297" w:rsidRPr="00897D56" w:rsidRDefault="000325FF" w:rsidP="000C4297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 w:rsidR="002B6819" w:rsidRPr="002B6819">
        <w:rPr>
          <w:rFonts w:ascii="Verdana" w:hAnsi="Verdana"/>
          <w:sz w:val="20"/>
        </w:rPr>
        <w:t>Parth Thakur</w:t>
      </w:r>
    </w:p>
    <w:p w14:paraId="35F0C109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702A4325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205ECA38" w14:textId="77777777" w:rsidR="000325FF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1.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Apologies</w:t>
      </w:r>
    </w:p>
    <w:p w14:paraId="6F808FD9" w14:textId="55A73153" w:rsidR="000C4297" w:rsidRPr="00897D56" w:rsidRDefault="00781E77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2B6819">
        <w:rPr>
          <w:rFonts w:ascii="Verdana" w:hAnsi="Verdana"/>
          <w:sz w:val="20"/>
        </w:rPr>
        <w:t>M</w:t>
      </w:r>
      <w:r w:rsidR="002B6819" w:rsidRPr="002B6819">
        <w:rPr>
          <w:rFonts w:ascii="Verdana" w:hAnsi="Verdana"/>
          <w:sz w:val="20"/>
        </w:rPr>
        <w:t xml:space="preserve">aan </w:t>
      </w:r>
      <w:r w:rsidR="002B6819">
        <w:rPr>
          <w:rFonts w:ascii="Verdana" w:hAnsi="Verdana"/>
          <w:sz w:val="20"/>
        </w:rPr>
        <w:t>A</w:t>
      </w:r>
      <w:r w:rsidR="002B6819" w:rsidRPr="002B6819">
        <w:rPr>
          <w:rFonts w:ascii="Verdana" w:hAnsi="Verdana"/>
          <w:sz w:val="20"/>
        </w:rPr>
        <w:t>lkaisi</w:t>
      </w:r>
      <w:r w:rsidR="002B6819">
        <w:rPr>
          <w:rFonts w:ascii="Verdana" w:hAnsi="Verdana"/>
          <w:sz w:val="20"/>
        </w:rPr>
        <w:t>, Jamie Van de Laar.</w:t>
      </w:r>
    </w:p>
    <w:p w14:paraId="321B58F1" w14:textId="77777777" w:rsidR="00AC2DF7" w:rsidRDefault="00DE13B3" w:rsidP="000C4297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2.</w:t>
      </w:r>
      <w:r w:rsidRPr="00897D56">
        <w:rPr>
          <w:rFonts w:ascii="Verdana" w:hAnsi="Verdana"/>
          <w:sz w:val="20"/>
        </w:rPr>
        <w:tab/>
      </w:r>
      <w:r w:rsidR="000C4297">
        <w:rPr>
          <w:rFonts w:ascii="Verdana" w:hAnsi="Verdana"/>
          <w:sz w:val="20"/>
        </w:rPr>
        <w:t>Minutes</w:t>
      </w:r>
    </w:p>
    <w:p w14:paraId="5E2FD89C" w14:textId="77777777" w:rsidR="000C4297" w:rsidRPr="00897D56" w:rsidRDefault="000C4297" w:rsidP="000C4297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8F11EC">
        <w:rPr>
          <w:rFonts w:ascii="Verdana" w:hAnsi="Verdana"/>
          <w:sz w:val="20"/>
        </w:rPr>
        <w:t>(Attached)</w:t>
      </w:r>
    </w:p>
    <w:p w14:paraId="6C95C850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3.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Matters arising</w:t>
      </w:r>
    </w:p>
    <w:p w14:paraId="5258FAEA" w14:textId="77777777" w:rsidR="00DE13B3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4.</w:t>
      </w:r>
      <w:r w:rsidRPr="00897D56">
        <w:rPr>
          <w:rFonts w:ascii="Verdana" w:hAnsi="Verdana"/>
          <w:sz w:val="20"/>
        </w:rPr>
        <w:tab/>
        <w:t>Correspondence</w:t>
      </w:r>
    </w:p>
    <w:p w14:paraId="3A9ECA56" w14:textId="77777777" w:rsidR="004A74CA" w:rsidRPr="00897D56" w:rsidRDefault="00781E77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All </w:t>
      </w:r>
      <w:proofErr w:type="spellStart"/>
      <w:r>
        <w:rPr>
          <w:rFonts w:ascii="Verdana" w:hAnsi="Verdana"/>
          <w:sz w:val="20"/>
        </w:rPr>
        <w:t>CC’d</w:t>
      </w:r>
      <w:proofErr w:type="spellEnd"/>
      <w:r>
        <w:rPr>
          <w:rFonts w:ascii="Verdana" w:hAnsi="Verdana"/>
          <w:sz w:val="20"/>
        </w:rPr>
        <w:t xml:space="preserve"> in all correspondence</w:t>
      </w:r>
    </w:p>
    <w:p w14:paraId="78C50B39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5.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Progress Reports</w:t>
      </w:r>
      <w:r w:rsidRPr="00897D56">
        <w:rPr>
          <w:rFonts w:ascii="Verdana" w:hAnsi="Verdana"/>
          <w:sz w:val="20"/>
        </w:rPr>
        <w:t>:</w:t>
      </w:r>
    </w:p>
    <w:p w14:paraId="3A4C7C93" w14:textId="77777777" w:rsidR="008F11EC" w:rsidRPr="008F11EC" w:rsidRDefault="008F11EC" w:rsidP="008F11EC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Ryan – Ash sample capture, plane ash chamber</w:t>
      </w:r>
    </w:p>
    <w:p w14:paraId="62A21925" w14:textId="668EE30D" w:rsidR="00A06CE4" w:rsidRPr="00897D56" w:rsidRDefault="00A06CE4" w:rsidP="002B6819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Mike – </w:t>
      </w:r>
      <w:r w:rsidR="008F11EC">
        <w:rPr>
          <w:rFonts w:ascii="Verdana" w:hAnsi="Verdana"/>
          <w:sz w:val="20"/>
        </w:rPr>
        <w:t>Telemetry</w:t>
      </w:r>
      <w:bookmarkStart w:id="0" w:name="_GoBack"/>
      <w:bookmarkEnd w:id="0"/>
    </w:p>
    <w:p w14:paraId="7FAB9AF2" w14:textId="0CAEE5AE" w:rsidR="00A06CE4" w:rsidRPr="002B6819" w:rsidRDefault="002B6819" w:rsidP="002B6819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Jake – </w:t>
      </w:r>
      <w:r w:rsidR="00835E83">
        <w:rPr>
          <w:rFonts w:ascii="Verdana" w:hAnsi="Verdana"/>
          <w:sz w:val="20"/>
        </w:rPr>
        <w:t>Other airframe design</w:t>
      </w:r>
    </w:p>
    <w:p w14:paraId="75643570" w14:textId="77777777" w:rsidR="005570EF" w:rsidRPr="00897D56" w:rsidRDefault="00A06CE4" w:rsidP="000325F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Parth – </w:t>
      </w:r>
      <w:r w:rsidR="008F11EC">
        <w:rPr>
          <w:rFonts w:ascii="Verdana" w:hAnsi="Verdana"/>
          <w:sz w:val="20"/>
        </w:rPr>
        <w:t>Electrostatic sensor</w:t>
      </w:r>
    </w:p>
    <w:p w14:paraId="20630FE3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6.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Other business</w:t>
      </w:r>
      <w:r w:rsidRPr="00897D56">
        <w:rPr>
          <w:rFonts w:ascii="Verdana" w:hAnsi="Verdana"/>
          <w:sz w:val="20"/>
        </w:rPr>
        <w:t>:</w:t>
      </w:r>
    </w:p>
    <w:p w14:paraId="1365373B" w14:textId="0B900930" w:rsidR="006B1454" w:rsidRPr="00781E77" w:rsidRDefault="002B6819" w:rsidP="006B1454">
      <w:pPr>
        <w:pStyle w:val="ListParagraph"/>
        <w:numPr>
          <w:ilvl w:val="0"/>
          <w:numId w:val="17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Next meeting – 9</w:t>
      </w:r>
      <w:r w:rsidR="004418B1" w:rsidRPr="00781E77">
        <w:rPr>
          <w:rFonts w:ascii="Verdana" w:hAnsi="Verdana"/>
          <w:sz w:val="20"/>
          <w:vertAlign w:val="superscript"/>
        </w:rPr>
        <w:t>th</w:t>
      </w:r>
      <w:r>
        <w:rPr>
          <w:rFonts w:ascii="Verdana" w:hAnsi="Verdana"/>
          <w:sz w:val="20"/>
        </w:rPr>
        <w:t xml:space="preserve"> Sep</w:t>
      </w:r>
    </w:p>
    <w:p w14:paraId="2D049C04" w14:textId="499E6746" w:rsidR="00781E77" w:rsidRPr="00B0758B" w:rsidRDefault="00B0758B" w:rsidP="00B0758B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Minutes from last meeting below:</w:t>
      </w:r>
    </w:p>
    <w:p w14:paraId="77EE53AA" w14:textId="7490057D" w:rsidR="00B0758B" w:rsidRPr="00BF22E0" w:rsidRDefault="00B0758B" w:rsidP="002B6819">
      <w:pPr>
        <w:pStyle w:val="Noparagraphstyle"/>
        <w:spacing w:before="240" w:after="480" w:line="240" w:lineRule="auto"/>
        <w:rPr>
          <w:rFonts w:ascii="Verdana" w:hAnsi="Verdana" w:cs="Arial"/>
          <w:b/>
          <w:szCs w:val="24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0C938D" wp14:editId="36854630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3D0CF" w14:textId="542F8352" w:rsidR="00B0758B" w:rsidRDefault="00B0758B" w:rsidP="00B0758B"/>
                          <w:p w14:paraId="6D7E62EF" w14:textId="77777777" w:rsidR="00B0758B" w:rsidRDefault="00B0758B" w:rsidP="00B0758B"/>
                          <w:p w14:paraId="24A66931" w14:textId="3DCDC4D2" w:rsidR="00B0758B" w:rsidRDefault="00B0758B" w:rsidP="00B0758B"/>
                          <w:p w14:paraId="1F1E507F" w14:textId="77777777" w:rsidR="00B0758B" w:rsidRDefault="00B0758B" w:rsidP="00B0758B"/>
                          <w:p w14:paraId="306BBC9B" w14:textId="77777777" w:rsidR="00B0758B" w:rsidRDefault="00B0758B" w:rsidP="00B0758B"/>
                          <w:p w14:paraId="302F5C2D" w14:textId="110611A1" w:rsidR="00B0758B" w:rsidRDefault="00B0758B" w:rsidP="00B0758B"/>
                          <w:p w14:paraId="23F00A55" w14:textId="77777777" w:rsidR="00B0758B" w:rsidRDefault="00B0758B" w:rsidP="00B0758B"/>
                          <w:p w14:paraId="4AC92C81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70326D6" wp14:editId="4EF5DE72">
                                  <wp:extent cx="1447800" cy="1244600"/>
                                  <wp:effectExtent l="0" t="0" r="0" b="0"/>
                                  <wp:docPr id="5" name="Picture 5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BD3199" w14:textId="77777777" w:rsidR="00B0758B" w:rsidRDefault="00B0758B" w:rsidP="00B0758B"/>
                          <w:p w14:paraId="4F24812A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9639B3F" wp14:editId="0D47A5F1">
                                  <wp:extent cx="1447800" cy="1244600"/>
                                  <wp:effectExtent l="0" t="0" r="0" b="0"/>
                                  <wp:docPr id="8" name="Picture 8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7C0625" w14:textId="77777777" w:rsidR="00B0758B" w:rsidRDefault="00B0758B" w:rsidP="00B0758B"/>
                          <w:p w14:paraId="1F0483C6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0B5D12A" wp14:editId="2A25FE18">
                                  <wp:extent cx="1447800" cy="1244600"/>
                                  <wp:effectExtent l="0" t="0" r="0" b="0"/>
                                  <wp:docPr id="9" name="Picture 9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3FFD9A" w14:textId="77777777" w:rsidR="00B0758B" w:rsidRDefault="00B0758B" w:rsidP="00B0758B"/>
                          <w:p w14:paraId="30F0B90A" w14:textId="77777777" w:rsidR="00B0758B" w:rsidRDefault="00B0758B" w:rsidP="00B0758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E919D4A" wp14:editId="034BC6B3">
                                  <wp:extent cx="1447800" cy="1244600"/>
                                  <wp:effectExtent l="0" t="0" r="0" b="0"/>
                                  <wp:docPr id="10" name="Picture 10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C938D" id="_x0000_s1027" type="#_x0000_t202" style="position:absolute;margin-left:358.65pt;margin-top:-17.45pt;width:135pt;height:9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" stroked="f">
                <v:textbox>
                  <w:txbxContent>
                    <w:p w14:paraId="1F53D0CF" w14:textId="542F8352" w:rsidR="00B0758B" w:rsidRDefault="00B0758B" w:rsidP="00B0758B"/>
                    <w:p w14:paraId="6D7E62EF" w14:textId="77777777" w:rsidR="00B0758B" w:rsidRDefault="00B0758B" w:rsidP="00B0758B"/>
                    <w:p w14:paraId="24A66931" w14:textId="3DCDC4D2" w:rsidR="00B0758B" w:rsidRDefault="00B0758B" w:rsidP="00B0758B"/>
                    <w:p w14:paraId="1F1E507F" w14:textId="77777777" w:rsidR="00B0758B" w:rsidRDefault="00B0758B" w:rsidP="00B0758B"/>
                    <w:p w14:paraId="306BBC9B" w14:textId="77777777" w:rsidR="00B0758B" w:rsidRDefault="00B0758B" w:rsidP="00B0758B"/>
                    <w:p w14:paraId="302F5C2D" w14:textId="110611A1" w:rsidR="00B0758B" w:rsidRDefault="00B0758B" w:rsidP="00B0758B"/>
                    <w:p w14:paraId="23F00A55" w14:textId="77777777" w:rsidR="00B0758B" w:rsidRDefault="00B0758B" w:rsidP="00B0758B"/>
                    <w:p w14:paraId="4AC92C81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70326D6" wp14:editId="4EF5DE72">
                            <wp:extent cx="1447800" cy="1244600"/>
                            <wp:effectExtent l="0" t="0" r="0" b="0"/>
                            <wp:docPr id="5" name="Picture 5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BD3199" w14:textId="77777777" w:rsidR="00B0758B" w:rsidRDefault="00B0758B" w:rsidP="00B0758B"/>
                    <w:p w14:paraId="4F24812A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9639B3F" wp14:editId="0D47A5F1">
                            <wp:extent cx="1447800" cy="1244600"/>
                            <wp:effectExtent l="0" t="0" r="0" b="0"/>
                            <wp:docPr id="8" name="Picture 8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7C0625" w14:textId="77777777" w:rsidR="00B0758B" w:rsidRDefault="00B0758B" w:rsidP="00B0758B"/>
                    <w:p w14:paraId="1F0483C6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0B5D12A" wp14:editId="2A25FE18">
                            <wp:extent cx="1447800" cy="1244600"/>
                            <wp:effectExtent l="0" t="0" r="0" b="0"/>
                            <wp:docPr id="9" name="Picture 9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3FFD9A" w14:textId="77777777" w:rsidR="00B0758B" w:rsidRDefault="00B0758B" w:rsidP="00B0758B"/>
                    <w:p w14:paraId="30F0B90A" w14:textId="77777777" w:rsidR="00B0758B" w:rsidRDefault="00B0758B" w:rsidP="00B0758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E919D4A" wp14:editId="034BC6B3">
                            <wp:extent cx="1447800" cy="1244600"/>
                            <wp:effectExtent l="0" t="0" r="0" b="0"/>
                            <wp:docPr id="10" name="Picture 10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B02D1D" w14:textId="77777777" w:rsidR="006B1454" w:rsidRDefault="006B1454" w:rsidP="00B0758B">
      <w:pPr>
        <w:rPr>
          <w:rFonts w:ascii="Verdana" w:hAnsi="Verdana"/>
          <w:sz w:val="20"/>
        </w:rPr>
      </w:pPr>
    </w:p>
    <w:p w14:paraId="31B5CBFC" w14:textId="77777777" w:rsidR="00564800" w:rsidRDefault="00564800" w:rsidP="00564800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9882ACC" wp14:editId="47DE9AEB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E105E" w14:textId="77777777" w:rsidR="00564800" w:rsidRDefault="00564800" w:rsidP="00564800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9FC8205" wp14:editId="3714BD7A">
                                  <wp:extent cx="1447800" cy="1244600"/>
                                  <wp:effectExtent l="0" t="0" r="0" b="0"/>
                                  <wp:docPr id="13" name="Picture 13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82ACC" id="_x0000_s1028" type="#_x0000_t202" style="position:absolute;margin-left:358.65pt;margin-top:-17.45pt;width:135pt;height:9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" stroked="f">
                <v:textbox>
                  <w:txbxContent>
                    <w:p w14:paraId="36CE105E" w14:textId="77777777" w:rsidR="00564800" w:rsidRDefault="00564800" w:rsidP="00564800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9FC8205" wp14:editId="3714BD7A">
                            <wp:extent cx="1447800" cy="1244600"/>
                            <wp:effectExtent l="0" t="0" r="0" b="0"/>
                            <wp:docPr id="13" name="Picture 13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65F5425" w14:textId="77777777" w:rsidR="00564800" w:rsidRDefault="00564800" w:rsidP="00564800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322BE1DD" w14:textId="77777777" w:rsidR="00564800" w:rsidRDefault="00564800" w:rsidP="00564800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5884ADA1" w14:textId="77777777" w:rsidR="00564800" w:rsidRDefault="00564800" w:rsidP="00564800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#19</w:t>
      </w:r>
    </w:p>
    <w:p w14:paraId="7505EB3A" w14:textId="77777777" w:rsidR="00564800" w:rsidRPr="000325FF" w:rsidRDefault="0071562F" w:rsidP="00564800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639A702B">
          <v:rect id="_x0000_i1026" style="width:481.55pt;height:3pt" o:hralign="center" o:hrstd="t" o:hrnoshade="t" o:hr="t" fillcolor="black" stroked="f"/>
        </w:pict>
      </w:r>
    </w:p>
    <w:p w14:paraId="7F1E05EE" w14:textId="77777777" w:rsidR="00564800" w:rsidRDefault="00564800" w:rsidP="00564800">
      <w:pPr>
        <w:rPr>
          <w:rFonts w:ascii="Verdana" w:hAnsi="Verdana"/>
          <w:sz w:val="36"/>
        </w:rPr>
      </w:pPr>
    </w:p>
    <w:p w14:paraId="3DD67106" w14:textId="77777777" w:rsidR="00564800" w:rsidRPr="00153F62" w:rsidRDefault="00564800" w:rsidP="00564800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66BACCDE" w14:textId="77777777" w:rsidR="00564800" w:rsidRPr="000325FF" w:rsidRDefault="00564800" w:rsidP="00564800">
      <w:pPr>
        <w:rPr>
          <w:rFonts w:ascii="Verdana" w:hAnsi="Verdana"/>
          <w:szCs w:val="24"/>
        </w:rPr>
      </w:pPr>
    </w:p>
    <w:p w14:paraId="27524AC0" w14:textId="77777777" w:rsidR="00564800" w:rsidRPr="005F4CDB" w:rsidRDefault="00564800" w:rsidP="00564800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 xml:space="preserve">26 August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14:paraId="1B0A6305" w14:textId="77777777" w:rsidR="00564800" w:rsidRPr="005F4CDB" w:rsidRDefault="00564800" w:rsidP="00564800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7885844A" w14:textId="77777777" w:rsidR="00564800" w:rsidRPr="005F4CDB" w:rsidRDefault="00564800" w:rsidP="00564800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3531040B" w14:textId="77777777" w:rsidR="00564800" w:rsidRPr="005F4CDB" w:rsidRDefault="00564800" w:rsidP="00564800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Campbell, 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  <w:r>
        <w:rPr>
          <w:rFonts w:ascii="Verdana" w:hAnsi="Verdana"/>
          <w:szCs w:val="24"/>
        </w:rPr>
        <w:t>, Ryan Taylor</w:t>
      </w:r>
    </w:p>
    <w:p w14:paraId="3474E8E6" w14:textId="77777777" w:rsidR="00564800" w:rsidRPr="005F4CDB" w:rsidRDefault="00564800" w:rsidP="00564800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04177D4D" w14:textId="77777777" w:rsidR="00564800" w:rsidRDefault="00564800" w:rsidP="00564800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142E99DD" w14:textId="77777777" w:rsidR="00564800" w:rsidRPr="00271E4E" w:rsidRDefault="00564800" w:rsidP="00564800">
      <w:pPr>
        <w:pStyle w:val="BodyText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Parth Thakur</w:t>
      </w:r>
    </w:p>
    <w:p w14:paraId="5AD1712D" w14:textId="77777777" w:rsidR="00564800" w:rsidRPr="005F4CDB" w:rsidRDefault="00564800" w:rsidP="00564800">
      <w:pPr>
        <w:jc w:val="both"/>
        <w:rPr>
          <w:rFonts w:ascii="Verdana" w:hAnsi="Verdana" w:cs="Arial"/>
          <w:bCs/>
          <w:szCs w:val="24"/>
        </w:rPr>
      </w:pPr>
    </w:p>
    <w:p w14:paraId="2FEFA689" w14:textId="77777777" w:rsidR="00564800" w:rsidRPr="005F4CDB" w:rsidRDefault="00564800" w:rsidP="00564800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17D4B1C9" w14:textId="77777777" w:rsidR="00564800" w:rsidRPr="005C395A" w:rsidRDefault="00564800" w:rsidP="00564800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(refer to Minutes, August 19 2016)</w:t>
      </w:r>
    </w:p>
    <w:p w14:paraId="55B52198" w14:textId="77777777" w:rsidR="00564800" w:rsidRPr="005F4CDB" w:rsidRDefault="00564800" w:rsidP="00564800">
      <w:pPr>
        <w:jc w:val="both"/>
        <w:rPr>
          <w:rFonts w:ascii="Verdana" w:hAnsi="Verdana" w:cs="Arial"/>
          <w:bCs/>
          <w:szCs w:val="24"/>
        </w:rPr>
      </w:pPr>
    </w:p>
    <w:p w14:paraId="20D69931" w14:textId="77777777" w:rsidR="00564800" w:rsidRDefault="00564800" w:rsidP="00564800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63BF9F86" w14:textId="77777777" w:rsidR="00564800" w:rsidRDefault="00564800" w:rsidP="00564800">
      <w:pPr>
        <w:pStyle w:val="ListParagraph"/>
        <w:numPr>
          <w:ilvl w:val="0"/>
          <w:numId w:val="29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Jamie and Maan will be absent from next meeting so a change in location is likely.</w:t>
      </w:r>
    </w:p>
    <w:p w14:paraId="4957D6C2" w14:textId="77777777" w:rsidR="00564800" w:rsidRPr="005F4CDB" w:rsidRDefault="00564800" w:rsidP="00564800">
      <w:pPr>
        <w:pStyle w:val="ListParagraph"/>
        <w:ind w:left="698"/>
        <w:jc w:val="both"/>
        <w:rPr>
          <w:rFonts w:ascii="Verdana" w:hAnsi="Verdana" w:cs="Arial"/>
          <w:bCs/>
          <w:szCs w:val="24"/>
        </w:rPr>
      </w:pPr>
    </w:p>
    <w:p w14:paraId="49D6ACB7" w14:textId="77777777" w:rsidR="00564800" w:rsidRDefault="00564800" w:rsidP="00564800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4BACB2F5" w14:textId="77777777" w:rsidR="00564800" w:rsidRPr="00E3501A" w:rsidRDefault="00564800" w:rsidP="00564800">
      <w:pPr>
        <w:pStyle w:val="ListParagraph"/>
        <w:numPr>
          <w:ilvl w:val="0"/>
          <w:numId w:val="2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All are </w:t>
      </w:r>
      <w:proofErr w:type="spellStart"/>
      <w:r>
        <w:rPr>
          <w:rFonts w:ascii="Verdana" w:hAnsi="Verdana"/>
        </w:rPr>
        <w:t>CC’d</w:t>
      </w:r>
      <w:proofErr w:type="spellEnd"/>
      <w:r>
        <w:rPr>
          <w:rFonts w:ascii="Verdana" w:hAnsi="Verdana"/>
        </w:rPr>
        <w:t xml:space="preserve"> in emails</w:t>
      </w:r>
    </w:p>
    <w:p w14:paraId="3B5A4FF9" w14:textId="77777777" w:rsidR="00564800" w:rsidRPr="005F4CDB" w:rsidRDefault="00564800" w:rsidP="00564800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12BADDAC" w14:textId="77777777" w:rsidR="00564800" w:rsidRPr="00610E96" w:rsidRDefault="00564800" w:rsidP="00564800">
      <w:pPr>
        <w:pStyle w:val="ListParagraph"/>
        <w:spacing w:after="240"/>
        <w:ind w:left="1418"/>
        <w:rPr>
          <w:rFonts w:ascii="Verdana" w:hAnsi="Verdana"/>
          <w:szCs w:val="24"/>
        </w:rPr>
      </w:pPr>
    </w:p>
    <w:p w14:paraId="25D6DDA3" w14:textId="77777777" w:rsidR="00564800" w:rsidRDefault="00564800" w:rsidP="0056480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14:paraId="3F017B00" w14:textId="77777777" w:rsidR="00564800" w:rsidRDefault="00564800" w:rsidP="0056480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Has gotten working telemetry. Now up to doing range testing.</w:t>
      </w:r>
    </w:p>
    <w:p w14:paraId="36D87F19" w14:textId="77777777" w:rsidR="00564800" w:rsidRDefault="00564800" w:rsidP="0056480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Able to integrate the code in with the code Jamie has written for the two sensors.</w:t>
      </w:r>
    </w:p>
    <w:p w14:paraId="2A90C297" w14:textId="77777777" w:rsidR="00564800" w:rsidRDefault="00564800" w:rsidP="0056480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Shielding of the electronics from the </w:t>
      </w:r>
      <w:proofErr w:type="spellStart"/>
      <w:r>
        <w:rPr>
          <w:rFonts w:ascii="Verdana" w:hAnsi="Verdana"/>
          <w:szCs w:val="24"/>
        </w:rPr>
        <w:t>emi</w:t>
      </w:r>
      <w:proofErr w:type="spellEnd"/>
      <w:r>
        <w:rPr>
          <w:rFonts w:ascii="Verdana" w:hAnsi="Verdana"/>
          <w:szCs w:val="24"/>
        </w:rPr>
        <w:t xml:space="preserve"> may be needed.</w:t>
      </w:r>
    </w:p>
    <w:p w14:paraId="0E85F2E6" w14:textId="77777777" w:rsidR="00564800" w:rsidRPr="00610E96" w:rsidRDefault="00564800" w:rsidP="0056480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Asked Kelvin </w:t>
      </w:r>
      <w:proofErr w:type="spellStart"/>
      <w:r>
        <w:rPr>
          <w:rFonts w:ascii="Verdana" w:hAnsi="Verdana"/>
          <w:szCs w:val="24"/>
        </w:rPr>
        <w:t>Barnsdale</w:t>
      </w:r>
      <w:proofErr w:type="spellEnd"/>
      <w:r>
        <w:rPr>
          <w:rFonts w:ascii="Verdana" w:hAnsi="Verdana"/>
          <w:szCs w:val="24"/>
        </w:rPr>
        <w:t xml:space="preserve"> about telemetry range.</w:t>
      </w:r>
    </w:p>
    <w:p w14:paraId="43C42571" w14:textId="77777777" w:rsidR="00564800" w:rsidRDefault="00564800" w:rsidP="00564800">
      <w:pPr>
        <w:pStyle w:val="ListParagraph"/>
        <w:spacing w:after="240"/>
        <w:rPr>
          <w:rFonts w:ascii="Verdana" w:hAnsi="Verdana"/>
          <w:szCs w:val="24"/>
        </w:rPr>
      </w:pPr>
    </w:p>
    <w:p w14:paraId="56DD2941" w14:textId="77777777" w:rsidR="00564800" w:rsidRDefault="00564800" w:rsidP="0056480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 w:rsidRPr="00E227E5">
        <w:rPr>
          <w:rFonts w:ascii="Verdana" w:hAnsi="Verdana"/>
          <w:szCs w:val="24"/>
        </w:rPr>
        <w:t>Jamie Van de Laar</w:t>
      </w:r>
    </w:p>
    <w:p w14:paraId="7D848E35" w14:textId="77777777" w:rsidR="00564800" w:rsidRDefault="00564800" w:rsidP="0056480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Measured the low rate of the OPCN2 to be 300-400 ml/min without the housing.</w:t>
      </w:r>
    </w:p>
    <w:p w14:paraId="61508129" w14:textId="77777777" w:rsidR="00564800" w:rsidRDefault="00564800" w:rsidP="0056480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Conducted a smoke test on the housing and found the smoke is dispersed out of the sides rather than the outlet.</w:t>
      </w:r>
    </w:p>
    <w:p w14:paraId="6877F01D" w14:textId="77777777" w:rsidR="00564800" w:rsidRDefault="00564800" w:rsidP="0056480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Looked at isokinetic inlets for the sensors that force the air in and </w:t>
      </w:r>
      <w:proofErr w:type="spellStart"/>
      <w:r>
        <w:rPr>
          <w:rFonts w:ascii="Verdana" w:hAnsi="Verdana"/>
          <w:szCs w:val="24"/>
        </w:rPr>
        <w:t>subisokinetic</w:t>
      </w:r>
      <w:proofErr w:type="spellEnd"/>
      <w:r>
        <w:rPr>
          <w:rFonts w:ascii="Verdana" w:hAnsi="Verdana"/>
          <w:szCs w:val="24"/>
        </w:rPr>
        <w:t xml:space="preserve"> inlets that slow down the airflow. </w:t>
      </w:r>
    </w:p>
    <w:p w14:paraId="5C4369CA" w14:textId="77777777" w:rsidR="00564800" w:rsidRDefault="00564800" w:rsidP="00564800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213E61BF" w14:textId="77777777" w:rsidR="00564800" w:rsidRDefault="00564800" w:rsidP="0056480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71389D6C" w14:textId="77777777" w:rsidR="00564800" w:rsidRDefault="00564800" w:rsidP="0056480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Looked into the thermal constraints of the airplane. The inside temperature of the components has been assumed to be sufficiently high to prevent operation at too low temperatures.</w:t>
      </w:r>
    </w:p>
    <w:p w14:paraId="23FC2B8D" w14:textId="77777777" w:rsidR="00564800" w:rsidRDefault="00564800" w:rsidP="0056480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Will look at the tether for the balloon as the orientation of the plane determines the sampling direction.</w:t>
      </w:r>
    </w:p>
    <w:p w14:paraId="1C1F88AE" w14:textId="77777777" w:rsidR="00564800" w:rsidRDefault="00564800" w:rsidP="0056480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Investigate other airframe designs to get the best glide ratio and chance of returning.</w:t>
      </w:r>
    </w:p>
    <w:p w14:paraId="00CB477E" w14:textId="77777777" w:rsidR="00564800" w:rsidRPr="003A4797" w:rsidRDefault="00564800" w:rsidP="00564800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11825CCE" w14:textId="77777777" w:rsidR="00564800" w:rsidRDefault="00564800" w:rsidP="0056480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Maan:</w:t>
      </w:r>
    </w:p>
    <w:p w14:paraId="512F0EDF" w14:textId="77777777" w:rsidR="00564800" w:rsidRDefault="00564800" w:rsidP="0056480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Pointed out that there is realistically only three weeks of progress left on the assignment.</w:t>
      </w:r>
    </w:p>
    <w:p w14:paraId="155A63A8" w14:textId="77777777" w:rsidR="00564800" w:rsidRDefault="00564800" w:rsidP="0056480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Adrian:</w:t>
      </w:r>
    </w:p>
    <w:p w14:paraId="47ADEFB5" w14:textId="77777777" w:rsidR="00564800" w:rsidRDefault="00564800" w:rsidP="0056480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Reply from CAA, but </w:t>
      </w:r>
      <w:proofErr w:type="spellStart"/>
      <w:r>
        <w:rPr>
          <w:rFonts w:ascii="Verdana" w:hAnsi="Verdana"/>
          <w:szCs w:val="24"/>
        </w:rPr>
        <w:t>non</w:t>
      </w:r>
      <w:proofErr w:type="spellEnd"/>
      <w:r>
        <w:rPr>
          <w:rFonts w:ascii="Verdana" w:hAnsi="Verdana"/>
          <w:szCs w:val="24"/>
        </w:rPr>
        <w:t xml:space="preserve"> conclusive.</w:t>
      </w:r>
    </w:p>
    <w:p w14:paraId="76D1DE20" w14:textId="77777777" w:rsidR="00564800" w:rsidRPr="00B37E93" w:rsidRDefault="00564800" w:rsidP="00564800">
      <w:pPr>
        <w:spacing w:after="240"/>
        <w:rPr>
          <w:rFonts w:ascii="Verdana" w:eastAsia="Times New Roman" w:hAnsi="Verdana"/>
          <w:szCs w:val="24"/>
          <w:lang w:val="en-US"/>
        </w:rPr>
      </w:pPr>
    </w:p>
    <w:p w14:paraId="6C4356A0" w14:textId="77777777" w:rsidR="00564800" w:rsidRPr="0020184D" w:rsidRDefault="00564800" w:rsidP="00564800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6E5F32A1" w14:textId="77777777" w:rsidR="00564800" w:rsidRPr="005F4CDB" w:rsidRDefault="00564800" w:rsidP="00564800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564800" w:rsidRPr="005F4CDB" w14:paraId="1A0DE154" w14:textId="77777777" w:rsidTr="00433A37">
        <w:trPr>
          <w:trHeight w:val="676"/>
          <w:jc w:val="center"/>
        </w:trPr>
        <w:tc>
          <w:tcPr>
            <w:tcW w:w="4251" w:type="dxa"/>
            <w:vAlign w:val="center"/>
          </w:tcPr>
          <w:p w14:paraId="55264A17" w14:textId="77777777" w:rsidR="00564800" w:rsidRPr="005F4CDB" w:rsidRDefault="00564800" w:rsidP="00433A37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38F53B15" w14:textId="77777777" w:rsidR="00564800" w:rsidRPr="005F4CDB" w:rsidRDefault="00564800" w:rsidP="00433A37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32E86F98" w14:textId="77777777" w:rsidR="00564800" w:rsidRPr="005F4CDB" w:rsidRDefault="00564800" w:rsidP="00433A37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564800" w:rsidRPr="005F4CDB" w14:paraId="7B3845B1" w14:textId="77777777" w:rsidTr="00433A37">
        <w:trPr>
          <w:trHeight w:val="676"/>
          <w:jc w:val="center"/>
        </w:trPr>
        <w:tc>
          <w:tcPr>
            <w:tcW w:w="4251" w:type="dxa"/>
            <w:vAlign w:val="center"/>
          </w:tcPr>
          <w:p w14:paraId="218A1574" w14:textId="77777777" w:rsidR="00564800" w:rsidRPr="005F4CDB" w:rsidRDefault="00564800" w:rsidP="00433A37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4965D6FC" w14:textId="77777777" w:rsidR="00564800" w:rsidRPr="005F4CDB" w:rsidRDefault="00564800" w:rsidP="00433A37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62F56533" w14:textId="77777777" w:rsidR="00564800" w:rsidRPr="005F4CDB" w:rsidRDefault="00564800" w:rsidP="00433A37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564800" w:rsidRPr="005F4CDB" w14:paraId="763C8066" w14:textId="77777777" w:rsidTr="00433A37">
        <w:trPr>
          <w:trHeight w:val="676"/>
          <w:jc w:val="center"/>
        </w:trPr>
        <w:tc>
          <w:tcPr>
            <w:tcW w:w="4251" w:type="dxa"/>
            <w:vAlign w:val="center"/>
          </w:tcPr>
          <w:p w14:paraId="38D69448" w14:textId="77777777" w:rsidR="00564800" w:rsidRPr="005F4CDB" w:rsidRDefault="00564800" w:rsidP="00433A37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1B036719" w14:textId="77777777" w:rsidR="00564800" w:rsidRPr="005F4CDB" w:rsidRDefault="00564800" w:rsidP="00433A37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6C96F4DC" w14:textId="77777777" w:rsidR="00564800" w:rsidRPr="005F4CDB" w:rsidRDefault="00564800" w:rsidP="00433A37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564800" w:rsidRPr="005F4CDB" w14:paraId="7BBC1862" w14:textId="77777777" w:rsidTr="00433A37">
        <w:trPr>
          <w:trHeight w:val="676"/>
          <w:jc w:val="center"/>
        </w:trPr>
        <w:tc>
          <w:tcPr>
            <w:tcW w:w="4251" w:type="dxa"/>
            <w:vAlign w:val="center"/>
          </w:tcPr>
          <w:p w14:paraId="0A16B93A" w14:textId="77777777" w:rsidR="00564800" w:rsidRPr="005F4CDB" w:rsidRDefault="00564800" w:rsidP="00433A37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24CC9667" w14:textId="77777777" w:rsidR="00564800" w:rsidRPr="005F4CDB" w:rsidRDefault="00564800" w:rsidP="00433A37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57B2A6F6" w14:textId="77777777" w:rsidR="00564800" w:rsidRPr="005F4CDB" w:rsidRDefault="00564800" w:rsidP="00433A37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7A0072D1" w14:textId="77777777" w:rsidR="00564800" w:rsidRPr="005F4CDB" w:rsidRDefault="00564800" w:rsidP="00564800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7E41A8A5" w14:textId="77777777" w:rsidR="00564800" w:rsidRDefault="00564800" w:rsidP="00564800">
      <w:pPr>
        <w:jc w:val="center"/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>
        <w:rPr>
          <w:rFonts w:ascii="Verdana" w:hAnsi="Verdana" w:cs="Arial"/>
          <w:b/>
          <w:szCs w:val="24"/>
        </w:rPr>
        <w:t>2</w:t>
      </w:r>
      <w:r>
        <w:rPr>
          <w:rFonts w:ascii="Verdana" w:hAnsi="Verdana" w:cs="Arial"/>
          <w:b/>
          <w:szCs w:val="24"/>
          <w:vertAlign w:val="superscript"/>
        </w:rPr>
        <w:t xml:space="preserve">nd </w:t>
      </w:r>
      <w:r>
        <w:rPr>
          <w:rFonts w:ascii="Verdana" w:hAnsi="Verdana" w:cs="Arial"/>
          <w:b/>
          <w:szCs w:val="24"/>
        </w:rPr>
        <w:t>September 2016, 10.30am</w:t>
      </w:r>
    </w:p>
    <w:p w14:paraId="37EFB15C" w14:textId="77777777" w:rsidR="00564800" w:rsidRDefault="00564800" w:rsidP="00564800">
      <w:pPr>
        <w:rPr>
          <w:rFonts w:ascii="Verdana" w:hAnsi="Verdana" w:cs="Arial"/>
          <w:b/>
          <w:szCs w:val="24"/>
        </w:rPr>
      </w:pPr>
    </w:p>
    <w:p w14:paraId="0173F429" w14:textId="77777777" w:rsidR="00564800" w:rsidRDefault="00564800" w:rsidP="00564800"/>
    <w:p w14:paraId="586A8549" w14:textId="77777777" w:rsidR="00564800" w:rsidRDefault="00564800" w:rsidP="00564800"/>
    <w:p w14:paraId="51AC8C97" w14:textId="77777777" w:rsidR="00564800" w:rsidRPr="006B1454" w:rsidRDefault="00564800" w:rsidP="00B0758B">
      <w:pPr>
        <w:rPr>
          <w:rFonts w:ascii="Verdana" w:hAnsi="Verdana"/>
          <w:sz w:val="20"/>
        </w:rPr>
      </w:pPr>
    </w:p>
    <w:sectPr w:rsidR="00564800" w:rsidRPr="006B1454" w:rsidSect="004610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8F601" w14:textId="77777777" w:rsidR="0071562F" w:rsidRDefault="0071562F">
      <w:r>
        <w:separator/>
      </w:r>
    </w:p>
  </w:endnote>
  <w:endnote w:type="continuationSeparator" w:id="0">
    <w:p w14:paraId="0C6ADDA7" w14:textId="77777777" w:rsidR="0071562F" w:rsidRDefault="0071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8CDE8" w14:textId="77777777" w:rsidR="00E01177" w:rsidRDefault="00E011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41545" w14:textId="0FE6D067" w:rsidR="00897D56" w:rsidRDefault="00E01177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20</w:t>
    </w:r>
    <w:r w:rsidR="00C82E5C">
      <w:rPr>
        <w:rFonts w:ascii="Arial" w:hAnsi="Arial" w:cs="Arial"/>
        <w:b/>
        <w:sz w:val="18"/>
        <w:szCs w:val="18"/>
        <w:lang w:val="en-NZ"/>
      </w:rPr>
      <w:t xml:space="preserve"> May</w:t>
    </w:r>
    <w:r w:rsidR="00897D5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222AC" w14:textId="77777777" w:rsidR="00E01177" w:rsidRDefault="00E011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A4FF6" w14:textId="77777777" w:rsidR="0071562F" w:rsidRDefault="0071562F">
      <w:r>
        <w:separator/>
      </w:r>
    </w:p>
  </w:footnote>
  <w:footnote w:type="continuationSeparator" w:id="0">
    <w:p w14:paraId="2999513B" w14:textId="77777777" w:rsidR="0071562F" w:rsidRDefault="00715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78894" w14:textId="77777777" w:rsidR="00E01177" w:rsidRDefault="00E011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C02C9" w14:textId="77777777" w:rsidR="00E01177" w:rsidRDefault="00E011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17EFE" w14:textId="77777777" w:rsidR="00E01177" w:rsidRDefault="00E011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27C1635A"/>
    <w:multiLevelType w:val="hybridMultilevel"/>
    <w:tmpl w:val="A23AF9CA"/>
    <w:lvl w:ilvl="0" w:tplc="1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2" w15:restartNumberingAfterBreak="0">
    <w:nsid w:val="3B8F1E34"/>
    <w:multiLevelType w:val="hybridMultilevel"/>
    <w:tmpl w:val="F618A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D2057"/>
    <w:multiLevelType w:val="hybridMultilevel"/>
    <w:tmpl w:val="AB3CB1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B1727"/>
    <w:multiLevelType w:val="hybridMultilevel"/>
    <w:tmpl w:val="C11E1B5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44453"/>
    <w:multiLevelType w:val="hybridMultilevel"/>
    <w:tmpl w:val="B10C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92F8F"/>
    <w:multiLevelType w:val="hybridMultilevel"/>
    <w:tmpl w:val="96223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5AA6"/>
    <w:multiLevelType w:val="hybridMultilevel"/>
    <w:tmpl w:val="B148991E"/>
    <w:lvl w:ilvl="0" w:tplc="1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6" w15:restartNumberingAfterBreak="0">
    <w:nsid w:val="70164D74"/>
    <w:multiLevelType w:val="hybridMultilevel"/>
    <w:tmpl w:val="1178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6"/>
  </w:num>
  <w:num w:numId="13">
    <w:abstractNumId w:val="24"/>
  </w:num>
  <w:num w:numId="14">
    <w:abstractNumId w:val="19"/>
  </w:num>
  <w:num w:numId="15">
    <w:abstractNumId w:val="28"/>
  </w:num>
  <w:num w:numId="16">
    <w:abstractNumId w:val="13"/>
  </w:num>
  <w:num w:numId="17">
    <w:abstractNumId w:val="17"/>
  </w:num>
  <w:num w:numId="18">
    <w:abstractNumId w:val="15"/>
  </w:num>
  <w:num w:numId="19">
    <w:abstractNumId w:val="20"/>
  </w:num>
  <w:num w:numId="20">
    <w:abstractNumId w:val="27"/>
  </w:num>
  <w:num w:numId="21">
    <w:abstractNumId w:val="25"/>
  </w:num>
  <w:num w:numId="22">
    <w:abstractNumId w:val="12"/>
  </w:num>
  <w:num w:numId="23">
    <w:abstractNumId w:val="26"/>
  </w:num>
  <w:num w:numId="24">
    <w:abstractNumId w:val="18"/>
  </w:num>
  <w:num w:numId="25">
    <w:abstractNumId w:val="23"/>
  </w:num>
  <w:num w:numId="26">
    <w:abstractNumId w:val="14"/>
  </w:num>
  <w:num w:numId="27">
    <w:abstractNumId w:val="21"/>
  </w:num>
  <w:num w:numId="28">
    <w:abstractNumId w:val="2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422DE"/>
    <w:rsid w:val="000435F9"/>
    <w:rsid w:val="000437E4"/>
    <w:rsid w:val="000449E3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B005A"/>
    <w:rsid w:val="000B65AA"/>
    <w:rsid w:val="000B6CA7"/>
    <w:rsid w:val="000C4297"/>
    <w:rsid w:val="000D0A31"/>
    <w:rsid w:val="000D61BC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4676"/>
    <w:rsid w:val="002A6F99"/>
    <w:rsid w:val="002B2282"/>
    <w:rsid w:val="002B6819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2B2A"/>
    <w:rsid w:val="00353D63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3F703B"/>
    <w:rsid w:val="00404284"/>
    <w:rsid w:val="00404DD3"/>
    <w:rsid w:val="00405FE4"/>
    <w:rsid w:val="004105E9"/>
    <w:rsid w:val="00411461"/>
    <w:rsid w:val="004215C3"/>
    <w:rsid w:val="004323BA"/>
    <w:rsid w:val="00435A37"/>
    <w:rsid w:val="00440379"/>
    <w:rsid w:val="00441879"/>
    <w:rsid w:val="004418B1"/>
    <w:rsid w:val="00447CE7"/>
    <w:rsid w:val="00456408"/>
    <w:rsid w:val="0045744F"/>
    <w:rsid w:val="0046103C"/>
    <w:rsid w:val="00461521"/>
    <w:rsid w:val="00467BC8"/>
    <w:rsid w:val="00474667"/>
    <w:rsid w:val="004879BA"/>
    <w:rsid w:val="0049321C"/>
    <w:rsid w:val="004A03E0"/>
    <w:rsid w:val="004A6B21"/>
    <w:rsid w:val="004A74CA"/>
    <w:rsid w:val="004B1BB0"/>
    <w:rsid w:val="004C6520"/>
    <w:rsid w:val="004D6818"/>
    <w:rsid w:val="004D70D9"/>
    <w:rsid w:val="005054B7"/>
    <w:rsid w:val="00527936"/>
    <w:rsid w:val="0053231F"/>
    <w:rsid w:val="005448DC"/>
    <w:rsid w:val="005506DB"/>
    <w:rsid w:val="005570EF"/>
    <w:rsid w:val="00562BF0"/>
    <w:rsid w:val="00564800"/>
    <w:rsid w:val="00596321"/>
    <w:rsid w:val="005C3462"/>
    <w:rsid w:val="005C511F"/>
    <w:rsid w:val="005D0667"/>
    <w:rsid w:val="005E7204"/>
    <w:rsid w:val="005F1A4A"/>
    <w:rsid w:val="005F6DF3"/>
    <w:rsid w:val="005F79A5"/>
    <w:rsid w:val="006047D3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235A"/>
    <w:rsid w:val="006A3208"/>
    <w:rsid w:val="006B12A2"/>
    <w:rsid w:val="006B1454"/>
    <w:rsid w:val="006B2A88"/>
    <w:rsid w:val="006B32E3"/>
    <w:rsid w:val="006B38B9"/>
    <w:rsid w:val="006B3C3D"/>
    <w:rsid w:val="006B4183"/>
    <w:rsid w:val="006C32C7"/>
    <w:rsid w:val="006F2817"/>
    <w:rsid w:val="0070077E"/>
    <w:rsid w:val="007025C6"/>
    <w:rsid w:val="00703D20"/>
    <w:rsid w:val="0071562F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1E77"/>
    <w:rsid w:val="00783FB2"/>
    <w:rsid w:val="007931F7"/>
    <w:rsid w:val="007A2D8C"/>
    <w:rsid w:val="007C57D2"/>
    <w:rsid w:val="007D15DA"/>
    <w:rsid w:val="007E6446"/>
    <w:rsid w:val="00812A58"/>
    <w:rsid w:val="008138C9"/>
    <w:rsid w:val="008212C2"/>
    <w:rsid w:val="00821C69"/>
    <w:rsid w:val="00824667"/>
    <w:rsid w:val="008269A9"/>
    <w:rsid w:val="0083001A"/>
    <w:rsid w:val="00835E83"/>
    <w:rsid w:val="008549FD"/>
    <w:rsid w:val="008572A7"/>
    <w:rsid w:val="00860A02"/>
    <w:rsid w:val="00866EAA"/>
    <w:rsid w:val="00877EEE"/>
    <w:rsid w:val="00886105"/>
    <w:rsid w:val="00886903"/>
    <w:rsid w:val="008903E4"/>
    <w:rsid w:val="008976EC"/>
    <w:rsid w:val="00897784"/>
    <w:rsid w:val="00897D56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11EC"/>
    <w:rsid w:val="008F3D42"/>
    <w:rsid w:val="008F48BA"/>
    <w:rsid w:val="009046F7"/>
    <w:rsid w:val="00906FFE"/>
    <w:rsid w:val="0091217B"/>
    <w:rsid w:val="00920DED"/>
    <w:rsid w:val="009241C5"/>
    <w:rsid w:val="00924DF4"/>
    <w:rsid w:val="00925CC3"/>
    <w:rsid w:val="009278A0"/>
    <w:rsid w:val="00943851"/>
    <w:rsid w:val="009461C0"/>
    <w:rsid w:val="009526CA"/>
    <w:rsid w:val="00970D4B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A23D0"/>
    <w:rsid w:val="00AA3259"/>
    <w:rsid w:val="00AB49B6"/>
    <w:rsid w:val="00AB75D9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0758B"/>
    <w:rsid w:val="00B232BF"/>
    <w:rsid w:val="00B26834"/>
    <w:rsid w:val="00B3060B"/>
    <w:rsid w:val="00B87ED2"/>
    <w:rsid w:val="00B9068D"/>
    <w:rsid w:val="00BA3177"/>
    <w:rsid w:val="00BB303C"/>
    <w:rsid w:val="00BC48EA"/>
    <w:rsid w:val="00BC51DD"/>
    <w:rsid w:val="00BC5DF4"/>
    <w:rsid w:val="00BD4F7B"/>
    <w:rsid w:val="00BF3BF3"/>
    <w:rsid w:val="00C0416B"/>
    <w:rsid w:val="00C04231"/>
    <w:rsid w:val="00C10E15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28AE"/>
    <w:rsid w:val="00C771B4"/>
    <w:rsid w:val="00C815D1"/>
    <w:rsid w:val="00C82156"/>
    <w:rsid w:val="00C82E5C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2E78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1177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47F8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4CC02"/>
  <w15:docId w15:val="{E4668C3A-A761-47BB-8B15-E8DDAD5C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D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61B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  <w:style w:type="paragraph" w:styleId="NormalWeb">
    <w:name w:val="Normal (Web)"/>
    <w:basedOn w:val="Normal"/>
    <w:uiPriority w:val="99"/>
    <w:unhideWhenUsed/>
    <w:rsid w:val="00B0758B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B07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UC_letterhead_BW_Word</Template>
  <TotalTime>9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2425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Parth Thakur</cp:lastModifiedBy>
  <cp:revision>7</cp:revision>
  <cp:lastPrinted>2016-03-18T00:02:00Z</cp:lastPrinted>
  <dcterms:created xsi:type="dcterms:W3CDTF">2016-09-01T05:15:00Z</dcterms:created>
  <dcterms:modified xsi:type="dcterms:W3CDTF">2016-09-01T05:30:00Z</dcterms:modified>
</cp:coreProperties>
</file>