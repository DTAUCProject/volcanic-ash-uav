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7606B" w14:textId="77777777" w:rsidR="00D32021" w:rsidRPr="00897D56" w:rsidRDefault="00022177" w:rsidP="00D32021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28"/>
          <w:szCs w:val="32"/>
        </w:rPr>
      </w:pPr>
      <w:r w:rsidRPr="00897D56">
        <w:rPr>
          <w:rFonts w:ascii="Arial" w:hAnsi="Arial" w:cs="Arial"/>
          <w:b/>
          <w:noProof/>
          <w:sz w:val="28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BF8049" wp14:editId="26A946B0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0CDE7" w14:textId="77777777" w:rsidR="00897D56" w:rsidRDefault="00897D56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56334B8C" wp14:editId="08E6108E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BF8049"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pt;width:135pt;height:9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" stroked="f">
                <v:textbox>
                  <w:txbxContent>
                    <w:p w14:paraId="7F50CDE7" w14:textId="77777777" w:rsidR="00897D56" w:rsidRDefault="00897D56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56334B8C" wp14:editId="08E6108E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D61BC">
        <w:rPr>
          <w:rFonts w:ascii="Arial" w:hAnsi="Arial" w:cs="Arial"/>
          <w:b/>
          <w:noProof/>
          <w:sz w:val="28"/>
          <w:szCs w:val="32"/>
        </w:rPr>
        <w:tab/>
      </w:r>
    </w:p>
    <w:p w14:paraId="164ACD21" w14:textId="77777777" w:rsidR="000325FF" w:rsidRPr="00897D56" w:rsidRDefault="00D32021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 xml:space="preserve">Department of </w:t>
      </w:r>
      <w:r w:rsidR="0045744F" w:rsidRPr="00897D56">
        <w:rPr>
          <w:rFonts w:ascii="Verdana" w:hAnsi="Verdana" w:cs="Arial"/>
          <w:noProof/>
          <w:szCs w:val="28"/>
        </w:rPr>
        <w:t>Electrical &amp; Computer Engineering</w:t>
      </w:r>
    </w:p>
    <w:p w14:paraId="4EAC1FD0" w14:textId="77777777" w:rsidR="00DE13B3" w:rsidRPr="00897D56" w:rsidRDefault="00196655" w:rsidP="00DE13B3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>Airborne Sampling/Sensing of Distal Volcanic Ash</w:t>
      </w:r>
    </w:p>
    <w:p w14:paraId="3C4D4A93" w14:textId="19CEBD22" w:rsidR="000325FF" w:rsidRPr="00897D56" w:rsidRDefault="000325FF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>Project Group Meeting #</w:t>
      </w:r>
      <w:r w:rsidR="00A03783">
        <w:rPr>
          <w:rFonts w:ascii="Verdana" w:hAnsi="Verdana" w:cs="Arial"/>
          <w:noProof/>
          <w:szCs w:val="28"/>
        </w:rPr>
        <w:t>11</w:t>
      </w:r>
    </w:p>
    <w:p w14:paraId="7C32C556" w14:textId="77777777" w:rsidR="00316502" w:rsidRPr="00897D56" w:rsidRDefault="00A96B2C" w:rsidP="00F5471B">
      <w:pPr>
        <w:rPr>
          <w:rFonts w:ascii="Verdana" w:hAnsi="Verdana" w:cs="Arial"/>
          <w:sz w:val="20"/>
          <w:szCs w:val="24"/>
        </w:rPr>
      </w:pPr>
      <w:r>
        <w:rPr>
          <w:rFonts w:ascii="Verdana" w:hAnsi="Verdana" w:cs="Arial"/>
          <w:sz w:val="20"/>
          <w:szCs w:val="24"/>
        </w:rPr>
        <w:pict w14:anchorId="4709A36E">
          <v:rect id="_x0000_i1025" style="width:481.55pt;height:3pt" o:hralign="center" o:hrstd="t" o:hrnoshade="t" o:hr="t" fillcolor="black" stroked="f"/>
        </w:pict>
      </w:r>
    </w:p>
    <w:p w14:paraId="42C96F93" w14:textId="77777777" w:rsidR="00DE13B3" w:rsidRPr="00897D56" w:rsidRDefault="00DE13B3" w:rsidP="000325FF">
      <w:pPr>
        <w:rPr>
          <w:rFonts w:ascii="Verdana" w:hAnsi="Verdana"/>
          <w:sz w:val="32"/>
        </w:rPr>
      </w:pPr>
    </w:p>
    <w:p w14:paraId="44CA33A4" w14:textId="77777777" w:rsidR="000325FF" w:rsidRPr="00897D56" w:rsidRDefault="000325FF" w:rsidP="000325FF">
      <w:pPr>
        <w:rPr>
          <w:rFonts w:ascii="Verdana" w:hAnsi="Verdana"/>
          <w:sz w:val="32"/>
        </w:rPr>
      </w:pPr>
      <w:r w:rsidRPr="00897D56">
        <w:rPr>
          <w:rFonts w:ascii="Verdana" w:hAnsi="Verdana"/>
          <w:sz w:val="32"/>
        </w:rPr>
        <w:t>Agenda</w:t>
      </w:r>
    </w:p>
    <w:p w14:paraId="1C2C013B" w14:textId="77777777" w:rsidR="000325FF" w:rsidRPr="00897D56" w:rsidRDefault="000325FF" w:rsidP="000325FF">
      <w:pPr>
        <w:rPr>
          <w:rFonts w:ascii="Verdana" w:hAnsi="Verdana"/>
          <w:sz w:val="20"/>
          <w:szCs w:val="24"/>
        </w:rPr>
      </w:pPr>
    </w:p>
    <w:p w14:paraId="5F38086D" w14:textId="77777777" w:rsidR="00DE13B3" w:rsidRPr="00897D56" w:rsidRDefault="00DE13B3" w:rsidP="000325FF">
      <w:pPr>
        <w:rPr>
          <w:rFonts w:ascii="Verdana" w:hAnsi="Verdana"/>
          <w:sz w:val="20"/>
          <w:szCs w:val="24"/>
        </w:rPr>
      </w:pPr>
    </w:p>
    <w:p w14:paraId="03A82F31" w14:textId="02268607" w:rsidR="000325FF" w:rsidRPr="00897D56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Date:</w:t>
      </w:r>
      <w:r w:rsidRPr="00897D56">
        <w:rPr>
          <w:rFonts w:ascii="Verdana" w:hAnsi="Verdana"/>
          <w:sz w:val="20"/>
        </w:rPr>
        <w:tab/>
      </w:r>
      <w:r w:rsidRPr="00897D56">
        <w:rPr>
          <w:rFonts w:ascii="Verdana" w:hAnsi="Verdana"/>
          <w:sz w:val="20"/>
        </w:rPr>
        <w:tab/>
      </w:r>
      <w:r w:rsidR="00DE13B3" w:rsidRPr="00897D56">
        <w:rPr>
          <w:rFonts w:ascii="Verdana" w:hAnsi="Verdana"/>
          <w:sz w:val="20"/>
        </w:rPr>
        <w:t>Friday</w:t>
      </w:r>
      <w:r w:rsidRPr="00897D56">
        <w:rPr>
          <w:rFonts w:ascii="Verdana" w:hAnsi="Verdana"/>
          <w:sz w:val="20"/>
        </w:rPr>
        <w:t xml:space="preserve"> </w:t>
      </w:r>
      <w:r w:rsidR="00A03783">
        <w:rPr>
          <w:rFonts w:ascii="Verdana" w:hAnsi="Verdana"/>
          <w:sz w:val="20"/>
        </w:rPr>
        <w:t>June 1</w:t>
      </w:r>
      <w:r w:rsidR="00781E77">
        <w:rPr>
          <w:rFonts w:ascii="Verdana" w:hAnsi="Verdana"/>
          <w:sz w:val="20"/>
        </w:rPr>
        <w:t>0</w:t>
      </w:r>
      <w:r w:rsidRPr="00897D56">
        <w:rPr>
          <w:rFonts w:ascii="Verdana" w:hAnsi="Verdana"/>
          <w:sz w:val="20"/>
        </w:rPr>
        <w:t>th 201</w:t>
      </w:r>
      <w:r w:rsidR="00F46D02" w:rsidRPr="00897D56">
        <w:rPr>
          <w:rFonts w:ascii="Verdana" w:hAnsi="Verdana"/>
          <w:sz w:val="20"/>
        </w:rPr>
        <w:t>6</w:t>
      </w:r>
    </w:p>
    <w:p w14:paraId="66272C5C" w14:textId="77777777" w:rsidR="000325FF" w:rsidRPr="00897D56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Time:</w:t>
      </w:r>
      <w:r w:rsidRPr="00897D56">
        <w:rPr>
          <w:rFonts w:ascii="Verdana" w:hAnsi="Verdana"/>
          <w:sz w:val="20"/>
        </w:rPr>
        <w:tab/>
      </w:r>
      <w:r w:rsidR="00F047F8">
        <w:rPr>
          <w:rFonts w:ascii="Verdana" w:hAnsi="Verdana"/>
          <w:sz w:val="20"/>
        </w:rPr>
        <w:tab/>
      </w:r>
      <w:r w:rsidR="00196655" w:rsidRPr="00897D56">
        <w:rPr>
          <w:rFonts w:ascii="Verdana" w:hAnsi="Verdana"/>
          <w:sz w:val="20"/>
        </w:rPr>
        <w:t>3pm</w:t>
      </w:r>
    </w:p>
    <w:p w14:paraId="07DDC328" w14:textId="77777777" w:rsidR="000325FF" w:rsidRPr="00897D56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Venue:</w:t>
      </w:r>
      <w:r w:rsidRPr="00897D56">
        <w:rPr>
          <w:rFonts w:ascii="Verdana" w:hAnsi="Verdana"/>
          <w:sz w:val="20"/>
        </w:rPr>
        <w:tab/>
      </w:r>
      <w:r w:rsidR="00781E77">
        <w:rPr>
          <w:rFonts w:ascii="Verdana" w:hAnsi="Verdana"/>
          <w:sz w:val="20"/>
        </w:rPr>
        <w:t>VH 457</w:t>
      </w:r>
    </w:p>
    <w:p w14:paraId="61948110" w14:textId="460B9BE0" w:rsidR="000C4297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Chair:</w:t>
      </w:r>
      <w:r w:rsidRPr="00897D56">
        <w:rPr>
          <w:rFonts w:ascii="Verdana" w:hAnsi="Verdana"/>
          <w:sz w:val="20"/>
        </w:rPr>
        <w:tab/>
      </w:r>
      <w:r w:rsidR="00F047F8">
        <w:rPr>
          <w:rFonts w:ascii="Verdana" w:hAnsi="Verdana"/>
          <w:sz w:val="20"/>
        </w:rPr>
        <w:tab/>
      </w:r>
      <w:r w:rsidR="0044770C" w:rsidRPr="0044770C">
        <w:rPr>
          <w:rFonts w:ascii="Verdana" w:hAnsi="Verdana"/>
          <w:sz w:val="20"/>
        </w:rPr>
        <w:t>Parth Thakur</w:t>
      </w:r>
    </w:p>
    <w:p w14:paraId="1928311C" w14:textId="366C080A" w:rsidR="000C4297" w:rsidRPr="00897D56" w:rsidRDefault="000325FF" w:rsidP="000C4297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Secretary:</w:t>
      </w:r>
      <w:r w:rsidRPr="00897D56">
        <w:rPr>
          <w:rFonts w:ascii="Verdana" w:hAnsi="Verdana"/>
          <w:sz w:val="20"/>
        </w:rPr>
        <w:tab/>
      </w:r>
      <w:r w:rsidR="00A03783">
        <w:rPr>
          <w:rFonts w:ascii="Verdana" w:hAnsi="Verdana"/>
          <w:sz w:val="20"/>
        </w:rPr>
        <w:t>Ryan Taylor</w:t>
      </w:r>
    </w:p>
    <w:p w14:paraId="35F0C109" w14:textId="77777777" w:rsidR="000325FF" w:rsidRPr="00897D56" w:rsidRDefault="000325FF" w:rsidP="000325FF">
      <w:pPr>
        <w:rPr>
          <w:rFonts w:ascii="Verdana" w:hAnsi="Verdana"/>
          <w:sz w:val="20"/>
        </w:rPr>
      </w:pPr>
    </w:p>
    <w:p w14:paraId="702A4325" w14:textId="77777777" w:rsidR="000325FF" w:rsidRPr="00897D56" w:rsidRDefault="000325FF" w:rsidP="000325FF">
      <w:pPr>
        <w:rPr>
          <w:rFonts w:ascii="Verdana" w:hAnsi="Verdana"/>
          <w:sz w:val="20"/>
        </w:rPr>
      </w:pPr>
    </w:p>
    <w:p w14:paraId="205ECA38" w14:textId="77777777" w:rsidR="000325FF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1.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Apologies</w:t>
      </w:r>
    </w:p>
    <w:p w14:paraId="321B58F1" w14:textId="77777777" w:rsidR="00AC2DF7" w:rsidRDefault="00DE13B3" w:rsidP="000C4297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2.</w:t>
      </w:r>
      <w:r w:rsidRPr="00897D56">
        <w:rPr>
          <w:rFonts w:ascii="Verdana" w:hAnsi="Verdana"/>
          <w:sz w:val="20"/>
        </w:rPr>
        <w:tab/>
      </w:r>
      <w:r w:rsidR="000C4297">
        <w:rPr>
          <w:rFonts w:ascii="Verdana" w:hAnsi="Verdana"/>
          <w:sz w:val="20"/>
        </w:rPr>
        <w:t>Minutes</w:t>
      </w:r>
    </w:p>
    <w:p w14:paraId="5E2FD89C" w14:textId="77777777" w:rsidR="000C4297" w:rsidRPr="00897D56" w:rsidRDefault="000C4297" w:rsidP="000C4297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="008F11EC">
        <w:rPr>
          <w:rFonts w:ascii="Verdana" w:hAnsi="Verdana"/>
          <w:sz w:val="20"/>
        </w:rPr>
        <w:t>(Attached)</w:t>
      </w:r>
    </w:p>
    <w:p w14:paraId="6C95C850" w14:textId="77777777" w:rsidR="000325FF" w:rsidRPr="00897D56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3.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Matters arising</w:t>
      </w:r>
    </w:p>
    <w:p w14:paraId="5717E84A" w14:textId="27471841" w:rsidR="00A03783" w:rsidRPr="00A03783" w:rsidRDefault="00A03783" w:rsidP="00A03783">
      <w:pPr>
        <w:pStyle w:val="ListParagraph"/>
        <w:numPr>
          <w:ilvl w:val="0"/>
          <w:numId w:val="22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OPC-N2 sensor has arrived</w:t>
      </w:r>
    </w:p>
    <w:p w14:paraId="5258FAEA" w14:textId="77777777" w:rsidR="00DE13B3" w:rsidRPr="00897D56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4.</w:t>
      </w:r>
      <w:r w:rsidRPr="00897D56">
        <w:rPr>
          <w:rFonts w:ascii="Verdana" w:hAnsi="Verdana"/>
          <w:sz w:val="20"/>
        </w:rPr>
        <w:tab/>
        <w:t>Correspondence</w:t>
      </w:r>
    </w:p>
    <w:p w14:paraId="3A9ECA56" w14:textId="77777777" w:rsidR="004A74CA" w:rsidRPr="00897D56" w:rsidRDefault="00781E77" w:rsidP="000325FF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 xml:space="preserve">All </w:t>
      </w:r>
      <w:proofErr w:type="spellStart"/>
      <w:r>
        <w:rPr>
          <w:rFonts w:ascii="Verdana" w:hAnsi="Verdana"/>
          <w:sz w:val="20"/>
        </w:rPr>
        <w:t>CC’d</w:t>
      </w:r>
      <w:proofErr w:type="spellEnd"/>
      <w:r>
        <w:rPr>
          <w:rFonts w:ascii="Verdana" w:hAnsi="Verdana"/>
          <w:sz w:val="20"/>
        </w:rPr>
        <w:t xml:space="preserve"> in all correspondence</w:t>
      </w:r>
    </w:p>
    <w:p w14:paraId="78C50B39" w14:textId="77777777" w:rsidR="000325FF" w:rsidRPr="00897D56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5.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Progress Reports</w:t>
      </w:r>
      <w:r w:rsidRPr="00897D56">
        <w:rPr>
          <w:rFonts w:ascii="Verdana" w:hAnsi="Verdana"/>
          <w:sz w:val="20"/>
        </w:rPr>
        <w:t>:</w:t>
      </w:r>
    </w:p>
    <w:p w14:paraId="3A4C7C93" w14:textId="5F3AD793" w:rsidR="008F11EC" w:rsidRPr="008F11EC" w:rsidRDefault="00A03783" w:rsidP="008F11EC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Ryan – Ash sample capture/small wind tunnel</w:t>
      </w:r>
    </w:p>
    <w:p w14:paraId="2353D86A" w14:textId="49AC8768" w:rsidR="000325FF" w:rsidRPr="00897D56" w:rsidRDefault="00A06CE4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 xml:space="preserve">Mike </w:t>
      </w:r>
    </w:p>
    <w:p w14:paraId="62A21925" w14:textId="6EA87169" w:rsidR="00A06CE4" w:rsidRPr="00897D56" w:rsidRDefault="00A06CE4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 xml:space="preserve">Jamie – </w:t>
      </w:r>
      <w:r w:rsidR="00A03783" w:rsidRPr="00A03783">
        <w:rPr>
          <w:rFonts w:ascii="Verdana" w:hAnsi="Verdana"/>
          <w:sz w:val="20"/>
          <w:lang w:val="en-US"/>
        </w:rPr>
        <w:t>initial sensor testing</w:t>
      </w:r>
    </w:p>
    <w:p w14:paraId="7FAB9AF2" w14:textId="434BB005" w:rsidR="00A06CE4" w:rsidRPr="00897D56" w:rsidRDefault="00781E77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Jake</w:t>
      </w:r>
      <w:r w:rsidR="00A03783">
        <w:rPr>
          <w:rFonts w:ascii="Verdana" w:hAnsi="Verdana"/>
          <w:sz w:val="20"/>
        </w:rPr>
        <w:t xml:space="preserve"> </w:t>
      </w:r>
    </w:p>
    <w:p w14:paraId="75643570" w14:textId="7B968044" w:rsidR="005570EF" w:rsidRPr="00897D56" w:rsidRDefault="00A03783" w:rsidP="000325FF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Parth</w:t>
      </w:r>
    </w:p>
    <w:p w14:paraId="20630FE3" w14:textId="77777777" w:rsidR="000325FF" w:rsidRPr="00897D56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6.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Other business</w:t>
      </w:r>
      <w:r w:rsidRPr="00897D56">
        <w:rPr>
          <w:rFonts w:ascii="Verdana" w:hAnsi="Verdana"/>
          <w:sz w:val="20"/>
        </w:rPr>
        <w:t>:</w:t>
      </w:r>
    </w:p>
    <w:p w14:paraId="1365373B" w14:textId="33BCEBA8" w:rsidR="006B1454" w:rsidRPr="00781E77" w:rsidRDefault="00A03783" w:rsidP="006B1454">
      <w:pPr>
        <w:pStyle w:val="ListParagraph"/>
        <w:numPr>
          <w:ilvl w:val="0"/>
          <w:numId w:val="17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Next meeting – 1</w:t>
      </w:r>
      <w:r w:rsidR="00781E77" w:rsidRPr="00781E77">
        <w:rPr>
          <w:rFonts w:ascii="Verdana" w:hAnsi="Verdana"/>
          <w:sz w:val="20"/>
        </w:rPr>
        <w:t>7</w:t>
      </w:r>
      <w:r w:rsidR="004418B1" w:rsidRPr="00781E77">
        <w:rPr>
          <w:rFonts w:ascii="Verdana" w:hAnsi="Verdana"/>
          <w:sz w:val="20"/>
          <w:vertAlign w:val="superscript"/>
        </w:rPr>
        <w:t>th</w:t>
      </w:r>
      <w:r>
        <w:rPr>
          <w:rFonts w:ascii="Verdana" w:hAnsi="Verdana"/>
          <w:sz w:val="20"/>
        </w:rPr>
        <w:t xml:space="preserve"> June</w:t>
      </w:r>
      <w:r w:rsidR="004418B1" w:rsidRPr="00781E77">
        <w:rPr>
          <w:rFonts w:ascii="Verdana" w:hAnsi="Verdana"/>
          <w:sz w:val="20"/>
        </w:rPr>
        <w:t>?</w:t>
      </w:r>
    </w:p>
    <w:p w14:paraId="2D049C04" w14:textId="11D3A049" w:rsidR="00781E77" w:rsidRPr="00B0758B" w:rsidRDefault="00B0758B" w:rsidP="00B0758B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Minutes from last meeting below:</w:t>
      </w:r>
    </w:p>
    <w:p w14:paraId="0D1277F4" w14:textId="1ADB4664" w:rsidR="00B0758B" w:rsidRDefault="00B0758B" w:rsidP="00B0758B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</w:p>
    <w:p w14:paraId="3D156341" w14:textId="77777777" w:rsidR="00A03783" w:rsidRDefault="00A03783" w:rsidP="00A03783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08C3775" wp14:editId="3E385148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91FD4B" w14:textId="77777777" w:rsidR="00A03783" w:rsidRDefault="00A03783" w:rsidP="00A03783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0FAEDA53" wp14:editId="41FA5ED8">
                                  <wp:extent cx="1447800" cy="1244600"/>
                                  <wp:effectExtent l="0" t="0" r="0" b="0"/>
                                  <wp:docPr id="13" name="Picture 13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C3775" id="_x0000_s1027" type="#_x0000_t202" style="position:absolute;margin-left:358.65pt;margin-top:-17.4pt;width:135pt;height:9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" stroked="f">
                <v:textbox>
                  <w:txbxContent>
                    <w:p w14:paraId="2491FD4B" w14:textId="77777777" w:rsidR="00A03783" w:rsidRDefault="00A03783" w:rsidP="00A03783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0FAEDA53" wp14:editId="41FA5ED8">
                            <wp:extent cx="1447800" cy="1244600"/>
                            <wp:effectExtent l="0" t="0" r="0" b="0"/>
                            <wp:docPr id="13" name="Picture 13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88D85D5" w14:textId="77777777" w:rsidR="00A03783" w:rsidRDefault="00A03783" w:rsidP="00A03783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>Department of Electrical &amp; Computer Engineering</w:t>
      </w:r>
    </w:p>
    <w:p w14:paraId="685438AF" w14:textId="77777777" w:rsidR="00A03783" w:rsidRDefault="00A03783" w:rsidP="00A03783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1F4C5C">
        <w:rPr>
          <w:rFonts w:ascii="Verdana" w:hAnsi="Verdana" w:cs="Arial"/>
          <w:noProof/>
          <w:sz w:val="28"/>
          <w:szCs w:val="28"/>
        </w:rPr>
        <w:t>Airborne Sampling/Sensing of Distal Volcanic Ash</w:t>
      </w:r>
    </w:p>
    <w:p w14:paraId="020F789B" w14:textId="77777777" w:rsidR="00A03783" w:rsidRDefault="00A03783" w:rsidP="00A03783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Project Group Meeting #10</w:t>
      </w:r>
      <w:bookmarkStart w:id="0" w:name="_GoBack"/>
      <w:bookmarkEnd w:id="0"/>
    </w:p>
    <w:p w14:paraId="26927C6C" w14:textId="77777777" w:rsidR="00A03783" w:rsidRPr="000325FF" w:rsidRDefault="00A03783" w:rsidP="00A03783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 w14:anchorId="0F435148">
          <v:rect id="_x0000_i1026" style="width:481.55pt;height:3pt" o:hralign="center" o:hrstd="t" o:hrnoshade="t" o:hr="t" fillcolor="black" stroked="f"/>
        </w:pict>
      </w:r>
    </w:p>
    <w:p w14:paraId="5CBBF1DC" w14:textId="77777777" w:rsidR="00A03783" w:rsidRDefault="00A03783" w:rsidP="00A03783">
      <w:pPr>
        <w:rPr>
          <w:rFonts w:ascii="Verdana" w:hAnsi="Verdana"/>
          <w:sz w:val="36"/>
        </w:rPr>
      </w:pPr>
    </w:p>
    <w:p w14:paraId="313A5F5D" w14:textId="77777777" w:rsidR="00A03783" w:rsidRDefault="00A03783" w:rsidP="00A03783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Minutes</w:t>
      </w:r>
    </w:p>
    <w:p w14:paraId="27692F7B" w14:textId="77777777" w:rsidR="00A03783" w:rsidRDefault="00A03783" w:rsidP="00A03783">
      <w:pPr>
        <w:rPr>
          <w:rFonts w:ascii="Verdana" w:hAnsi="Verdana"/>
          <w:szCs w:val="24"/>
        </w:rPr>
      </w:pPr>
    </w:p>
    <w:p w14:paraId="094F3A1C" w14:textId="77777777" w:rsidR="00A03783" w:rsidRPr="000325FF" w:rsidRDefault="00A03783" w:rsidP="00A03783">
      <w:pPr>
        <w:rPr>
          <w:rFonts w:ascii="Verdana" w:hAnsi="Verdana"/>
          <w:szCs w:val="24"/>
        </w:rPr>
      </w:pPr>
    </w:p>
    <w:p w14:paraId="3F74EF08" w14:textId="77777777" w:rsidR="00A03783" w:rsidRPr="005F4CDB" w:rsidRDefault="00A03783" w:rsidP="00A03783">
      <w:pPr>
        <w:rPr>
          <w:rFonts w:ascii="Verdana" w:hAnsi="Verdana" w:cs="Arial"/>
          <w:b/>
          <w:szCs w:val="24"/>
        </w:rPr>
      </w:pPr>
      <w:r w:rsidRPr="005F4CDB">
        <w:rPr>
          <w:rFonts w:ascii="Verdana" w:hAnsi="Verdana" w:cs="Arial"/>
          <w:b/>
          <w:szCs w:val="24"/>
        </w:rPr>
        <w:t xml:space="preserve">Minutes of the </w:t>
      </w:r>
      <w:r>
        <w:rPr>
          <w:rFonts w:ascii="Verdana" w:hAnsi="Verdana" w:cs="Arial"/>
          <w:b/>
          <w:szCs w:val="24"/>
        </w:rPr>
        <w:t xml:space="preserve">weekly </w:t>
      </w:r>
      <w:r w:rsidRPr="005F4CDB">
        <w:rPr>
          <w:rFonts w:ascii="Verdana" w:hAnsi="Verdana" w:cs="Arial"/>
          <w:b/>
          <w:szCs w:val="24"/>
        </w:rPr>
        <w:t xml:space="preserve">meeting </w:t>
      </w:r>
      <w:r>
        <w:rPr>
          <w:rFonts w:ascii="Verdana" w:hAnsi="Verdana" w:cs="Arial"/>
          <w:b/>
          <w:szCs w:val="24"/>
        </w:rPr>
        <w:t>03 June</w:t>
      </w:r>
      <w:r w:rsidRPr="005F4CDB">
        <w:rPr>
          <w:rFonts w:ascii="Verdana" w:hAnsi="Verdana" w:cs="Arial"/>
          <w:b/>
          <w:szCs w:val="24"/>
        </w:rPr>
        <w:t xml:space="preserve"> 201</w:t>
      </w:r>
      <w:r>
        <w:rPr>
          <w:rFonts w:ascii="Verdana" w:hAnsi="Verdana" w:cs="Arial"/>
          <w:b/>
          <w:szCs w:val="24"/>
        </w:rPr>
        <w:t>6</w:t>
      </w:r>
    </w:p>
    <w:p w14:paraId="0402DBDA" w14:textId="77777777" w:rsidR="00A03783" w:rsidRPr="005F4CDB" w:rsidRDefault="00A03783" w:rsidP="00A03783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7CB8FAC8" w14:textId="77777777" w:rsidR="00A03783" w:rsidRPr="005F4CDB" w:rsidRDefault="00A03783" w:rsidP="00A03783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Present: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5F79BA86" w14:textId="77777777" w:rsidR="00A03783" w:rsidRPr="005F4CDB" w:rsidRDefault="00A03783" w:rsidP="00A03783">
      <w:p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/>
          <w:szCs w:val="24"/>
        </w:rPr>
        <w:t>Maan Alkaisi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Adrian Weller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 xml:space="preserve">Jamie Van de </w:t>
      </w:r>
      <w:proofErr w:type="spellStart"/>
      <w:r>
        <w:rPr>
          <w:rFonts w:ascii="Verdana" w:hAnsi="Verdana"/>
          <w:szCs w:val="24"/>
        </w:rPr>
        <w:t>Laar</w:t>
      </w:r>
      <w:proofErr w:type="spellEnd"/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 xml:space="preserve">Jake Campbell, Parth Thakur, Ryan Taylor, Mike </w:t>
      </w:r>
      <w:proofErr w:type="spellStart"/>
      <w:r>
        <w:rPr>
          <w:rFonts w:ascii="Verdana" w:hAnsi="Verdana"/>
          <w:szCs w:val="24"/>
        </w:rPr>
        <w:t>Shanaher</w:t>
      </w:r>
      <w:proofErr w:type="spellEnd"/>
    </w:p>
    <w:p w14:paraId="5BF587DC" w14:textId="77777777" w:rsidR="00A03783" w:rsidRPr="005F4CDB" w:rsidRDefault="00A03783" w:rsidP="00A03783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7569F350" w14:textId="77777777" w:rsidR="00A03783" w:rsidRPr="005F4CDB" w:rsidRDefault="00A03783" w:rsidP="00A03783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1. Apologies: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7CA82F95" w14:textId="77777777" w:rsidR="00A03783" w:rsidRPr="005C395A" w:rsidRDefault="00A03783" w:rsidP="00A03783">
      <w:pPr>
        <w:pStyle w:val="ListParagraph"/>
        <w:numPr>
          <w:ilvl w:val="0"/>
          <w:numId w:val="27"/>
        </w:numPr>
        <w:jc w:val="both"/>
        <w:rPr>
          <w:rFonts w:ascii="Verdana" w:hAnsi="Verdana" w:cs="Arial"/>
          <w:bCs/>
          <w:szCs w:val="24"/>
        </w:rPr>
      </w:pPr>
      <w:r w:rsidRPr="005C395A">
        <w:rPr>
          <w:rFonts w:ascii="Verdana" w:hAnsi="Verdana"/>
          <w:szCs w:val="24"/>
        </w:rPr>
        <w:t xml:space="preserve">NIL  </w:t>
      </w:r>
    </w:p>
    <w:p w14:paraId="5B365A24" w14:textId="77777777" w:rsidR="00A03783" w:rsidRPr="005F4CDB" w:rsidRDefault="00A03783" w:rsidP="00A03783">
      <w:pPr>
        <w:jc w:val="both"/>
        <w:rPr>
          <w:rFonts w:ascii="Verdana" w:hAnsi="Verdana" w:cs="Arial"/>
          <w:bCs/>
          <w:szCs w:val="24"/>
        </w:rPr>
      </w:pPr>
    </w:p>
    <w:p w14:paraId="4F2D1063" w14:textId="77777777" w:rsidR="00A03783" w:rsidRPr="005F4CDB" w:rsidRDefault="00A03783" w:rsidP="00A03783">
      <w:pPr>
        <w:ind w:left="-22"/>
        <w:jc w:val="both"/>
        <w:rPr>
          <w:rFonts w:ascii="Verdana" w:hAnsi="Verdana" w:cs="Arial"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 xml:space="preserve">2. Minutes from </w:t>
      </w:r>
      <w:r>
        <w:rPr>
          <w:rFonts w:ascii="Verdana" w:hAnsi="Verdana" w:cs="Arial"/>
          <w:b/>
          <w:bCs/>
          <w:szCs w:val="24"/>
        </w:rPr>
        <w:t>last meeting</w:t>
      </w:r>
    </w:p>
    <w:p w14:paraId="0EDA82BB" w14:textId="77777777" w:rsidR="00A03783" w:rsidRPr="005C395A" w:rsidRDefault="00A03783" w:rsidP="00A03783">
      <w:pPr>
        <w:pStyle w:val="ListParagraph"/>
        <w:numPr>
          <w:ilvl w:val="0"/>
          <w:numId w:val="27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(look at Minutes, may 27 2016)</w:t>
      </w:r>
    </w:p>
    <w:p w14:paraId="6FD5EE76" w14:textId="77777777" w:rsidR="00A03783" w:rsidRPr="005F4CDB" w:rsidRDefault="00A03783" w:rsidP="00A03783">
      <w:pPr>
        <w:jc w:val="both"/>
        <w:rPr>
          <w:rFonts w:ascii="Verdana" w:hAnsi="Verdana" w:cs="Arial"/>
          <w:bCs/>
          <w:szCs w:val="24"/>
        </w:rPr>
      </w:pPr>
    </w:p>
    <w:p w14:paraId="7D2A1D59" w14:textId="77777777" w:rsidR="00A03783" w:rsidRPr="005F4CDB" w:rsidRDefault="00A03783" w:rsidP="00A03783">
      <w:pPr>
        <w:ind w:left="-22"/>
        <w:jc w:val="both"/>
        <w:rPr>
          <w:rFonts w:ascii="Verdana" w:hAnsi="Verdana" w:cs="Arial"/>
          <w:b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>3.</w:t>
      </w:r>
      <w:r w:rsidRPr="005F4CDB">
        <w:rPr>
          <w:rFonts w:ascii="Verdana" w:hAnsi="Verdana" w:cs="Arial"/>
          <w:b/>
          <w:bCs/>
          <w:szCs w:val="24"/>
        </w:rPr>
        <w:tab/>
        <w:t>Matters arising</w:t>
      </w:r>
    </w:p>
    <w:p w14:paraId="53B4E288" w14:textId="77777777" w:rsidR="00A03783" w:rsidRPr="005C395A" w:rsidRDefault="00A03783" w:rsidP="00A03783">
      <w:pPr>
        <w:pStyle w:val="ListParagraph"/>
        <w:numPr>
          <w:ilvl w:val="0"/>
          <w:numId w:val="27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OPC sensors have arrived.</w:t>
      </w:r>
    </w:p>
    <w:p w14:paraId="5D635757" w14:textId="77777777" w:rsidR="00A03783" w:rsidRPr="005F4CDB" w:rsidRDefault="00A03783" w:rsidP="00A03783">
      <w:pPr>
        <w:jc w:val="both"/>
        <w:rPr>
          <w:rFonts w:ascii="Verdana" w:hAnsi="Verdana" w:cs="Arial"/>
          <w:bCs/>
          <w:szCs w:val="24"/>
        </w:rPr>
      </w:pPr>
    </w:p>
    <w:p w14:paraId="471A9FF0" w14:textId="77777777" w:rsidR="00A03783" w:rsidRDefault="00A03783" w:rsidP="00A03783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4.</w:t>
      </w:r>
      <w:r w:rsidRPr="005F4CDB">
        <w:rPr>
          <w:rFonts w:ascii="Verdana" w:hAnsi="Verdana"/>
          <w:b/>
          <w:sz w:val="24"/>
          <w:szCs w:val="24"/>
        </w:rPr>
        <w:tab/>
        <w:t>Correspondence</w:t>
      </w:r>
    </w:p>
    <w:p w14:paraId="63769347" w14:textId="77777777" w:rsidR="00A03783" w:rsidRDefault="00A03783" w:rsidP="00A03783">
      <w:pPr>
        <w:pStyle w:val="ListParagraph"/>
        <w:numPr>
          <w:ilvl w:val="0"/>
          <w:numId w:val="28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Info from the CAA</w:t>
      </w:r>
    </w:p>
    <w:p w14:paraId="56FCE382" w14:textId="77777777" w:rsidR="00A03783" w:rsidRPr="00367416" w:rsidRDefault="00A03783" w:rsidP="00A03783">
      <w:pPr>
        <w:pStyle w:val="ListParagraph"/>
        <w:numPr>
          <w:ilvl w:val="0"/>
          <w:numId w:val="28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Order of OPC-N2</w:t>
      </w:r>
    </w:p>
    <w:p w14:paraId="3EB0CE77" w14:textId="77777777" w:rsidR="00A03783" w:rsidRPr="005F4CDB" w:rsidRDefault="00A03783" w:rsidP="00A03783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5.</w:t>
      </w:r>
      <w:r w:rsidRPr="005F4CDB">
        <w:rPr>
          <w:rFonts w:ascii="Verdana" w:hAnsi="Verdana"/>
          <w:b/>
          <w:sz w:val="24"/>
          <w:szCs w:val="24"/>
        </w:rPr>
        <w:tab/>
        <w:t>Progress Reports:</w:t>
      </w:r>
    </w:p>
    <w:p w14:paraId="1FED75B6" w14:textId="77777777" w:rsidR="00A03783" w:rsidRDefault="00A03783" w:rsidP="00A0378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Jamie Van de </w:t>
      </w:r>
      <w:proofErr w:type="spellStart"/>
      <w:r>
        <w:rPr>
          <w:rFonts w:ascii="Verdana" w:hAnsi="Verdana"/>
          <w:szCs w:val="24"/>
        </w:rPr>
        <w:t>Laar</w:t>
      </w:r>
      <w:proofErr w:type="spellEnd"/>
    </w:p>
    <w:p w14:paraId="73C98FB8" w14:textId="77777777" w:rsidR="00A03783" w:rsidRDefault="00A03783" w:rsidP="00A0378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Contacted the geology department to view the already calibrated ash testing rigs.</w:t>
      </w:r>
    </w:p>
    <w:p w14:paraId="169B866C" w14:textId="77777777" w:rsidR="00A03783" w:rsidRDefault="00A03783" w:rsidP="00A0378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Determined that the testing rigs would be useful. Might not have to build our own or use DTA’s wind tunnel. </w:t>
      </w:r>
    </w:p>
    <w:p w14:paraId="6780AB62" w14:textId="77777777" w:rsidR="00A03783" w:rsidRPr="005F4CDB" w:rsidRDefault="00A03783" w:rsidP="00A0378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Possible sieving of the ash to get the finer ash.</w:t>
      </w:r>
    </w:p>
    <w:p w14:paraId="4E3BB9C0" w14:textId="77777777" w:rsidR="00A03783" w:rsidRDefault="00A03783" w:rsidP="00A0378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Jake Campbell</w:t>
      </w:r>
    </w:p>
    <w:p w14:paraId="6451CAD9" w14:textId="77777777" w:rsidR="00A03783" w:rsidRDefault="00A03783" w:rsidP="00A0378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 w:rsidRPr="007B05A6">
        <w:rPr>
          <w:rFonts w:ascii="Verdana" w:hAnsi="Verdana"/>
          <w:szCs w:val="24"/>
        </w:rPr>
        <w:t>Modelling the plane and how to test the plane system in the provided ash testing system.</w:t>
      </w:r>
    </w:p>
    <w:p w14:paraId="30DFC757" w14:textId="77777777" w:rsidR="00A03783" w:rsidRPr="007B05A6" w:rsidRDefault="00A03783" w:rsidP="00A0378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Could use </w:t>
      </w:r>
      <w:proofErr w:type="spellStart"/>
      <w:r>
        <w:rPr>
          <w:rFonts w:ascii="Verdana" w:hAnsi="Verdana"/>
          <w:szCs w:val="24"/>
        </w:rPr>
        <w:t>sudo</w:t>
      </w:r>
      <w:proofErr w:type="spellEnd"/>
      <w:r>
        <w:rPr>
          <w:rFonts w:ascii="Verdana" w:hAnsi="Verdana"/>
          <w:szCs w:val="24"/>
        </w:rPr>
        <w:t xml:space="preserve">-ash to test the sensors if ash is hard to get. </w:t>
      </w:r>
    </w:p>
    <w:p w14:paraId="13EF2CA6" w14:textId="77777777" w:rsidR="00A03783" w:rsidRDefault="00A03783" w:rsidP="00A0378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Mike </w:t>
      </w:r>
      <w:proofErr w:type="spellStart"/>
      <w:r>
        <w:rPr>
          <w:rFonts w:ascii="Verdana" w:hAnsi="Verdana"/>
          <w:szCs w:val="24"/>
        </w:rPr>
        <w:t>Shanaher</w:t>
      </w:r>
      <w:proofErr w:type="spellEnd"/>
    </w:p>
    <w:p w14:paraId="5990A030" w14:textId="77777777" w:rsidR="00A03783" w:rsidRPr="00367416" w:rsidRDefault="00A03783" w:rsidP="00A0378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lastRenderedPageBreak/>
        <w:t xml:space="preserve">Set up UAV and </w:t>
      </w:r>
      <w:proofErr w:type="spellStart"/>
      <w:r>
        <w:rPr>
          <w:rFonts w:ascii="Verdana" w:hAnsi="Verdana"/>
          <w:szCs w:val="24"/>
        </w:rPr>
        <w:t>arduplane</w:t>
      </w:r>
      <w:proofErr w:type="spellEnd"/>
      <w:r>
        <w:rPr>
          <w:rFonts w:ascii="Verdana" w:hAnsi="Verdana"/>
          <w:szCs w:val="24"/>
        </w:rPr>
        <w:t xml:space="preserve"> system</w:t>
      </w:r>
    </w:p>
    <w:p w14:paraId="1C5E4102" w14:textId="77777777" w:rsidR="00A03783" w:rsidRDefault="00A03783" w:rsidP="00A0378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Parth Thakur</w:t>
      </w:r>
    </w:p>
    <w:p w14:paraId="66F0AEF5" w14:textId="77777777" w:rsidR="00A03783" w:rsidRDefault="00A03783" w:rsidP="00A0378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Talks with the CAA. Identified issues mainly with the 12km height limit. </w:t>
      </w:r>
    </w:p>
    <w:p w14:paraId="3A74E6EA" w14:textId="77777777" w:rsidR="00A03783" w:rsidRDefault="00A03783" w:rsidP="00A0378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Contacted Kevin </w:t>
      </w:r>
      <w:proofErr w:type="spellStart"/>
      <w:r>
        <w:rPr>
          <w:rFonts w:ascii="Verdana" w:hAnsi="Verdana"/>
          <w:szCs w:val="24"/>
        </w:rPr>
        <w:t>Barnsdale</w:t>
      </w:r>
      <w:proofErr w:type="spellEnd"/>
      <w:r>
        <w:rPr>
          <w:rFonts w:ascii="Verdana" w:hAnsi="Verdana"/>
          <w:szCs w:val="24"/>
        </w:rPr>
        <w:t xml:space="preserve"> about the higher altitude testing.</w:t>
      </w:r>
    </w:p>
    <w:p w14:paraId="31CB66CA" w14:textId="77777777" w:rsidR="00A03783" w:rsidRDefault="00A03783" w:rsidP="00A0378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Contacted Mark </w:t>
      </w:r>
      <w:proofErr w:type="spellStart"/>
      <w:r>
        <w:rPr>
          <w:rFonts w:ascii="Verdana" w:hAnsi="Verdana"/>
          <w:szCs w:val="24"/>
        </w:rPr>
        <w:t>Housten</w:t>
      </w:r>
      <w:proofErr w:type="spellEnd"/>
      <w:r>
        <w:rPr>
          <w:rFonts w:ascii="Verdana" w:hAnsi="Verdana"/>
          <w:szCs w:val="24"/>
        </w:rPr>
        <w:t xml:space="preserve">. </w:t>
      </w:r>
    </w:p>
    <w:p w14:paraId="63332DAB" w14:textId="77777777" w:rsidR="00A03783" w:rsidRDefault="00A03783" w:rsidP="00A0378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NIWA got a maybe when they asked about retrievable radiosondes.</w:t>
      </w:r>
    </w:p>
    <w:p w14:paraId="3D6BF49A" w14:textId="77777777" w:rsidR="00A03783" w:rsidRDefault="00A03783" w:rsidP="00A0378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Ryan Taylor</w:t>
      </w:r>
    </w:p>
    <w:p w14:paraId="71939EF8" w14:textId="77777777" w:rsidR="00A03783" w:rsidRDefault="00A03783" w:rsidP="00A0378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Looking at alternative methods of capturing the ash. </w:t>
      </w:r>
    </w:p>
    <w:p w14:paraId="474686EE" w14:textId="77777777" w:rsidR="00A03783" w:rsidRDefault="00A03783" w:rsidP="00A0378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Adrian</w:t>
      </w:r>
    </w:p>
    <w:p w14:paraId="77B33598" w14:textId="77777777" w:rsidR="00A03783" w:rsidRDefault="00A03783" w:rsidP="00A0378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Tested the carbon tape at -20</w:t>
      </w:r>
      <m:oMath>
        <m:r>
          <w:rPr>
            <w:rFonts w:ascii="Cambria Math" w:hAnsi="Cambria Math"/>
            <w:szCs w:val="24"/>
          </w:rPr>
          <m:t>°</m:t>
        </m:r>
      </m:oMath>
      <w:r>
        <w:rPr>
          <w:rFonts w:ascii="Verdana" w:hAnsi="Verdana"/>
          <w:szCs w:val="24"/>
        </w:rPr>
        <w:t xml:space="preserve">C and found they lost most of their adhesive abilities. </w:t>
      </w:r>
    </w:p>
    <w:p w14:paraId="311BFFF5" w14:textId="77777777" w:rsidR="00A03783" w:rsidRDefault="00A03783" w:rsidP="00A0378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Possibly contact CAA in near future.</w:t>
      </w:r>
    </w:p>
    <w:p w14:paraId="1A3717AC" w14:textId="77777777" w:rsidR="00A03783" w:rsidRDefault="00A03783" w:rsidP="00A03783">
      <w:pPr>
        <w:spacing w:after="240"/>
        <w:rPr>
          <w:rFonts w:ascii="Verdana" w:eastAsia="Times New Roman" w:hAnsi="Verdana"/>
          <w:b/>
          <w:szCs w:val="24"/>
          <w:lang w:val="en-US"/>
        </w:rPr>
      </w:pPr>
      <w:r w:rsidRPr="005F4CDB">
        <w:rPr>
          <w:rFonts w:ascii="Verdana" w:hAnsi="Verdana"/>
          <w:szCs w:val="24"/>
        </w:rPr>
        <w:t>6.</w:t>
      </w:r>
      <w:r w:rsidRPr="005F4CDB">
        <w:rPr>
          <w:rFonts w:ascii="Verdana" w:hAnsi="Verdana"/>
          <w:szCs w:val="24"/>
        </w:rPr>
        <w:tab/>
      </w:r>
      <w:r w:rsidRPr="005F4CDB">
        <w:rPr>
          <w:rFonts w:ascii="Verdana" w:eastAsia="Times New Roman" w:hAnsi="Verdana"/>
          <w:b/>
          <w:szCs w:val="24"/>
          <w:lang w:val="en-US"/>
        </w:rPr>
        <w:t>Other business:</w:t>
      </w:r>
    </w:p>
    <w:p w14:paraId="4E93E7C4" w14:textId="77777777" w:rsidR="00A03783" w:rsidRPr="00281780" w:rsidRDefault="00A03783" w:rsidP="00A03783">
      <w:pPr>
        <w:pStyle w:val="ListParagraph"/>
        <w:numPr>
          <w:ilvl w:val="0"/>
          <w:numId w:val="18"/>
        </w:numPr>
        <w:spacing w:after="240"/>
        <w:rPr>
          <w:rFonts w:ascii="Verdana" w:hAnsi="Verdana" w:cs="Arial"/>
          <w:szCs w:val="24"/>
          <w:lang w:val="en-NZ"/>
        </w:rPr>
      </w:pPr>
      <w:r w:rsidRPr="00281780">
        <w:rPr>
          <w:rFonts w:ascii="Verdana" w:eastAsia="Times New Roman" w:hAnsi="Verdana"/>
          <w:szCs w:val="24"/>
          <w:lang w:val="en-US"/>
        </w:rPr>
        <w:t>NIL</w:t>
      </w:r>
    </w:p>
    <w:p w14:paraId="1B2F3295" w14:textId="77777777" w:rsidR="00A03783" w:rsidRDefault="00A03783" w:rsidP="00A03783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</w:p>
    <w:p w14:paraId="7CB43293" w14:textId="77777777" w:rsidR="00A03783" w:rsidRPr="005F4CDB" w:rsidRDefault="00A03783" w:rsidP="00A03783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  <w:r>
        <w:rPr>
          <w:rFonts w:ascii="Verdana" w:hAnsi="Verdana" w:cs="Arial"/>
          <w:b/>
          <w:sz w:val="24"/>
          <w:szCs w:val="24"/>
          <w:lang w:val="en-NZ"/>
        </w:rPr>
        <w:t xml:space="preserve">Meeting </w:t>
      </w:r>
      <w:r w:rsidRPr="005F4CDB">
        <w:rPr>
          <w:rFonts w:ascii="Verdana" w:hAnsi="Verdana" w:cs="Arial"/>
          <w:b/>
          <w:sz w:val="24"/>
          <w:szCs w:val="24"/>
          <w:lang w:val="en-NZ"/>
        </w:rPr>
        <w:t>ACTION LIST</w:t>
      </w:r>
    </w:p>
    <w:p w14:paraId="2805374D" w14:textId="77777777" w:rsidR="00A03783" w:rsidRPr="005F4CDB" w:rsidRDefault="00A03783" w:rsidP="00A03783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p w14:paraId="6B274F39" w14:textId="77777777" w:rsidR="00A03783" w:rsidRPr="005F4CDB" w:rsidRDefault="00A03783" w:rsidP="00A03783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1"/>
        <w:gridCol w:w="2336"/>
        <w:gridCol w:w="1786"/>
      </w:tblGrid>
      <w:tr w:rsidR="00A03783" w:rsidRPr="005F4CDB" w14:paraId="2E7C3D8B" w14:textId="77777777" w:rsidTr="001A0666">
        <w:trPr>
          <w:trHeight w:val="676"/>
        </w:trPr>
        <w:tc>
          <w:tcPr>
            <w:tcW w:w="4251" w:type="dxa"/>
            <w:vAlign w:val="center"/>
          </w:tcPr>
          <w:p w14:paraId="5E173E22" w14:textId="77777777" w:rsidR="00A03783" w:rsidRPr="005F4CDB" w:rsidRDefault="00A03783" w:rsidP="001A0666">
            <w:pPr>
              <w:pStyle w:val="BodyText"/>
              <w:jc w:val="both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ACTION</w:t>
            </w:r>
          </w:p>
        </w:tc>
        <w:tc>
          <w:tcPr>
            <w:tcW w:w="2336" w:type="dxa"/>
            <w:vAlign w:val="center"/>
          </w:tcPr>
          <w:p w14:paraId="3CB78514" w14:textId="77777777" w:rsidR="00A03783" w:rsidRPr="005F4CDB" w:rsidRDefault="00A03783" w:rsidP="001A0666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ASSIGNED TO</w:t>
            </w:r>
          </w:p>
        </w:tc>
        <w:tc>
          <w:tcPr>
            <w:tcW w:w="1786" w:type="dxa"/>
            <w:vAlign w:val="center"/>
          </w:tcPr>
          <w:p w14:paraId="67792B3A" w14:textId="77777777" w:rsidR="00A03783" w:rsidRPr="005F4CDB" w:rsidRDefault="00A03783" w:rsidP="001A0666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DUE DATE</w:t>
            </w:r>
          </w:p>
        </w:tc>
      </w:tr>
      <w:tr w:rsidR="00A03783" w:rsidRPr="005F4CDB" w14:paraId="5ACE8F77" w14:textId="77777777" w:rsidTr="001A0666">
        <w:trPr>
          <w:trHeight w:val="676"/>
        </w:trPr>
        <w:tc>
          <w:tcPr>
            <w:tcW w:w="4251" w:type="dxa"/>
            <w:vAlign w:val="center"/>
          </w:tcPr>
          <w:p w14:paraId="6F51BF6E" w14:textId="77777777" w:rsidR="00A03783" w:rsidRPr="005F4CDB" w:rsidRDefault="00A03783" w:rsidP="001A0666">
            <w:pPr>
              <w:pStyle w:val="BodyText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14:paraId="2E29D92C" w14:textId="77777777" w:rsidR="00A03783" w:rsidRPr="005F4CDB" w:rsidRDefault="00A03783" w:rsidP="001A0666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14:paraId="167D2A5A" w14:textId="77777777" w:rsidR="00A03783" w:rsidRPr="005F4CDB" w:rsidRDefault="00A03783" w:rsidP="001A0666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A03783" w:rsidRPr="005F4CDB" w14:paraId="6DF829E5" w14:textId="77777777" w:rsidTr="001A0666">
        <w:trPr>
          <w:trHeight w:val="676"/>
        </w:trPr>
        <w:tc>
          <w:tcPr>
            <w:tcW w:w="4251" w:type="dxa"/>
            <w:vAlign w:val="center"/>
          </w:tcPr>
          <w:p w14:paraId="4162C117" w14:textId="77777777" w:rsidR="00A03783" w:rsidRPr="005F4CDB" w:rsidRDefault="00A03783" w:rsidP="001A0666">
            <w:pPr>
              <w:pStyle w:val="BodyText"/>
              <w:jc w:val="both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14:paraId="049668AD" w14:textId="77777777" w:rsidR="00A03783" w:rsidRPr="005F4CDB" w:rsidRDefault="00A03783" w:rsidP="001A0666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14:paraId="193A55BE" w14:textId="77777777" w:rsidR="00A03783" w:rsidRPr="005F4CDB" w:rsidRDefault="00A03783" w:rsidP="001A0666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A03783" w:rsidRPr="005F4CDB" w14:paraId="63AB16F0" w14:textId="77777777" w:rsidTr="001A0666">
        <w:trPr>
          <w:trHeight w:val="676"/>
        </w:trPr>
        <w:tc>
          <w:tcPr>
            <w:tcW w:w="4251" w:type="dxa"/>
            <w:vAlign w:val="center"/>
          </w:tcPr>
          <w:p w14:paraId="646C2828" w14:textId="77777777" w:rsidR="00A03783" w:rsidRPr="005F4CDB" w:rsidRDefault="00A03783" w:rsidP="001A0666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244D6B03" w14:textId="77777777" w:rsidR="00A03783" w:rsidRPr="005F4CDB" w:rsidRDefault="00A03783" w:rsidP="001A0666">
            <w:pPr>
              <w:jc w:val="center"/>
              <w:rPr>
                <w:rFonts w:ascii="Verdana" w:hAnsi="Verdana" w:cs="Arial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490F1BD2" w14:textId="77777777" w:rsidR="00A03783" w:rsidRPr="005F4CDB" w:rsidRDefault="00A03783" w:rsidP="001A0666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</w:tbl>
    <w:p w14:paraId="359BD240" w14:textId="77777777" w:rsidR="00A03783" w:rsidRDefault="00A03783" w:rsidP="00A03783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35DDABA8" w14:textId="77777777" w:rsidR="00A03783" w:rsidRPr="005F4CDB" w:rsidRDefault="00A03783" w:rsidP="00A03783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140F0DAC" w14:textId="77777777" w:rsidR="00A03783" w:rsidRPr="00BF22E0" w:rsidRDefault="00A03783" w:rsidP="00A03783">
      <w:pPr>
        <w:rPr>
          <w:rFonts w:ascii="Verdana" w:hAnsi="Verdana" w:cs="Arial"/>
          <w:b/>
          <w:szCs w:val="24"/>
        </w:rPr>
      </w:pPr>
      <w:r w:rsidRPr="00BF22E0">
        <w:rPr>
          <w:rFonts w:ascii="Verdana" w:hAnsi="Verdana" w:cs="Arial"/>
          <w:b/>
          <w:szCs w:val="24"/>
        </w:rPr>
        <w:t xml:space="preserve">Next meeting date: </w:t>
      </w:r>
      <w:r>
        <w:rPr>
          <w:rFonts w:ascii="Verdana" w:hAnsi="Verdana" w:cs="Arial"/>
          <w:b/>
          <w:szCs w:val="24"/>
        </w:rPr>
        <w:t>Friday 17 June 1500hrs</w:t>
      </w:r>
    </w:p>
    <w:p w14:paraId="69282226" w14:textId="77777777" w:rsidR="00A03783" w:rsidRDefault="00A03783" w:rsidP="00B0758B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</w:p>
    <w:p w14:paraId="1CB02D1D" w14:textId="77777777" w:rsidR="006B1454" w:rsidRPr="006B1454" w:rsidRDefault="006B1454" w:rsidP="00B0758B">
      <w:pPr>
        <w:rPr>
          <w:rFonts w:ascii="Verdana" w:hAnsi="Verdana"/>
          <w:sz w:val="20"/>
        </w:rPr>
      </w:pPr>
    </w:p>
    <w:sectPr w:rsidR="006B1454" w:rsidRPr="006B1454" w:rsidSect="004610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38" w:code="9"/>
      <w:pgMar w:top="1530" w:right="1134" w:bottom="1710" w:left="1134" w:header="1021" w:footer="68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5CEA00" w14:textId="77777777" w:rsidR="00A96B2C" w:rsidRDefault="00A96B2C">
      <w:r>
        <w:separator/>
      </w:r>
    </w:p>
  </w:endnote>
  <w:endnote w:type="continuationSeparator" w:id="0">
    <w:p w14:paraId="333461C6" w14:textId="77777777" w:rsidR="00A96B2C" w:rsidRDefault="00A96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8CDE8" w14:textId="77777777" w:rsidR="00E01177" w:rsidRDefault="00E0117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741545" w14:textId="0FE6D067" w:rsidR="00897D56" w:rsidRDefault="00E01177">
    <w:pPr>
      <w:pStyle w:val="Footer"/>
    </w:pPr>
    <w:r>
      <w:rPr>
        <w:rFonts w:ascii="Arial" w:hAnsi="Arial" w:cs="Arial"/>
        <w:b/>
        <w:sz w:val="18"/>
        <w:szCs w:val="18"/>
        <w:lang w:val="en-NZ"/>
      </w:rPr>
      <w:t>20</w:t>
    </w:r>
    <w:r w:rsidR="00C82E5C">
      <w:rPr>
        <w:rFonts w:ascii="Arial" w:hAnsi="Arial" w:cs="Arial"/>
        <w:b/>
        <w:sz w:val="18"/>
        <w:szCs w:val="18"/>
        <w:lang w:val="en-NZ"/>
      </w:rPr>
      <w:t xml:space="preserve"> May</w:t>
    </w:r>
    <w:r w:rsidR="00897D56">
      <w:rPr>
        <w:rFonts w:ascii="Arial" w:hAnsi="Arial" w:cs="Arial"/>
        <w:b/>
        <w:sz w:val="18"/>
        <w:szCs w:val="18"/>
        <w:lang w:val="en-NZ"/>
      </w:rPr>
      <w:t xml:space="preserve"> 2016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222AC" w14:textId="77777777" w:rsidR="00E01177" w:rsidRDefault="00E011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B7FFFF" w14:textId="77777777" w:rsidR="00A96B2C" w:rsidRDefault="00A96B2C">
      <w:r>
        <w:separator/>
      </w:r>
    </w:p>
  </w:footnote>
  <w:footnote w:type="continuationSeparator" w:id="0">
    <w:p w14:paraId="7B640E5E" w14:textId="77777777" w:rsidR="00A96B2C" w:rsidRDefault="00A96B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078894" w14:textId="77777777" w:rsidR="00E01177" w:rsidRDefault="00E0117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C02C9" w14:textId="77777777" w:rsidR="00E01177" w:rsidRDefault="00E0117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517EFE" w14:textId="77777777" w:rsidR="00E01177" w:rsidRDefault="00E011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3830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22894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6EADA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9A6B7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5682E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1A435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36A46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66074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3B89F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8608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i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/>
        <w:i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/>
        <w:i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>
    <w:nsid w:val="3B8F1E34"/>
    <w:multiLevelType w:val="hybridMultilevel"/>
    <w:tmpl w:val="F618AE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094922"/>
    <w:multiLevelType w:val="hybridMultilevel"/>
    <w:tmpl w:val="AD0884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FD2057"/>
    <w:multiLevelType w:val="hybridMultilevel"/>
    <w:tmpl w:val="AB3CB1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>
    <w:nsid w:val="40AC473E"/>
    <w:multiLevelType w:val="hybridMultilevel"/>
    <w:tmpl w:val="C45E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7B57D6"/>
    <w:multiLevelType w:val="hybridMultilevel"/>
    <w:tmpl w:val="0AC236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2E3D7D"/>
    <w:multiLevelType w:val="hybridMultilevel"/>
    <w:tmpl w:val="3D00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DB1727"/>
    <w:multiLevelType w:val="hybridMultilevel"/>
    <w:tmpl w:val="C11E1B5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CA72C9E"/>
    <w:multiLevelType w:val="hybridMultilevel"/>
    <w:tmpl w:val="7CBCAD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7A189D"/>
    <w:multiLevelType w:val="hybridMultilevel"/>
    <w:tmpl w:val="F95251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044453"/>
    <w:multiLevelType w:val="hybridMultilevel"/>
    <w:tmpl w:val="8E889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CC5772"/>
    <w:multiLevelType w:val="hybridMultilevel"/>
    <w:tmpl w:val="CDE8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C92F8F"/>
    <w:multiLevelType w:val="hybridMultilevel"/>
    <w:tmpl w:val="96223C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081670"/>
    <w:multiLevelType w:val="hybridMultilevel"/>
    <w:tmpl w:val="D11229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C55AA6"/>
    <w:multiLevelType w:val="hybridMultilevel"/>
    <w:tmpl w:val="B148991E"/>
    <w:lvl w:ilvl="0" w:tplc="1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5">
    <w:nsid w:val="70164D74"/>
    <w:multiLevelType w:val="hybridMultilevel"/>
    <w:tmpl w:val="1178A8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F46487"/>
    <w:multiLevelType w:val="hybridMultilevel"/>
    <w:tmpl w:val="9D3814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C70B70"/>
    <w:multiLevelType w:val="hybridMultilevel"/>
    <w:tmpl w:val="00C4A0A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5"/>
  </w:num>
  <w:num w:numId="13">
    <w:abstractNumId w:val="23"/>
  </w:num>
  <w:num w:numId="14">
    <w:abstractNumId w:val="18"/>
  </w:num>
  <w:num w:numId="15">
    <w:abstractNumId w:val="27"/>
  </w:num>
  <w:num w:numId="16">
    <w:abstractNumId w:val="12"/>
  </w:num>
  <w:num w:numId="17">
    <w:abstractNumId w:val="16"/>
  </w:num>
  <w:num w:numId="18">
    <w:abstractNumId w:val="14"/>
  </w:num>
  <w:num w:numId="19">
    <w:abstractNumId w:val="19"/>
  </w:num>
  <w:num w:numId="20">
    <w:abstractNumId w:val="26"/>
  </w:num>
  <w:num w:numId="21">
    <w:abstractNumId w:val="24"/>
  </w:num>
  <w:num w:numId="22">
    <w:abstractNumId w:val="11"/>
  </w:num>
  <w:num w:numId="23">
    <w:abstractNumId w:val="25"/>
  </w:num>
  <w:num w:numId="24">
    <w:abstractNumId w:val="17"/>
  </w:num>
  <w:num w:numId="25">
    <w:abstractNumId w:val="22"/>
  </w:num>
  <w:num w:numId="26">
    <w:abstractNumId w:val="13"/>
  </w:num>
  <w:num w:numId="27">
    <w:abstractNumId w:val="20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FA7"/>
    <w:rsid w:val="00002F98"/>
    <w:rsid w:val="000061E7"/>
    <w:rsid w:val="00022177"/>
    <w:rsid w:val="00030B08"/>
    <w:rsid w:val="000325FF"/>
    <w:rsid w:val="000422DE"/>
    <w:rsid w:val="000435F9"/>
    <w:rsid w:val="000437E4"/>
    <w:rsid w:val="000449E3"/>
    <w:rsid w:val="00052C0E"/>
    <w:rsid w:val="00056E88"/>
    <w:rsid w:val="00057BF0"/>
    <w:rsid w:val="0006084E"/>
    <w:rsid w:val="00073C77"/>
    <w:rsid w:val="0007491B"/>
    <w:rsid w:val="00092672"/>
    <w:rsid w:val="00093856"/>
    <w:rsid w:val="000A5E9B"/>
    <w:rsid w:val="000B005A"/>
    <w:rsid w:val="000B65AA"/>
    <w:rsid w:val="000B6CA7"/>
    <w:rsid w:val="000C4297"/>
    <w:rsid w:val="000D0A31"/>
    <w:rsid w:val="000D61BC"/>
    <w:rsid w:val="000E4D12"/>
    <w:rsid w:val="000E60A7"/>
    <w:rsid w:val="000F396A"/>
    <w:rsid w:val="000F41BE"/>
    <w:rsid w:val="0012607B"/>
    <w:rsid w:val="001302A8"/>
    <w:rsid w:val="001303B5"/>
    <w:rsid w:val="001334AF"/>
    <w:rsid w:val="00135C4D"/>
    <w:rsid w:val="0014645D"/>
    <w:rsid w:val="001512B4"/>
    <w:rsid w:val="001542E5"/>
    <w:rsid w:val="00161B93"/>
    <w:rsid w:val="001642ED"/>
    <w:rsid w:val="001769EC"/>
    <w:rsid w:val="00196655"/>
    <w:rsid w:val="001A7962"/>
    <w:rsid w:val="001C1999"/>
    <w:rsid w:val="001C2C15"/>
    <w:rsid w:val="001C3DBA"/>
    <w:rsid w:val="001C6200"/>
    <w:rsid w:val="001F0C80"/>
    <w:rsid w:val="001F3656"/>
    <w:rsid w:val="001F74F4"/>
    <w:rsid w:val="00202E98"/>
    <w:rsid w:val="00221DD7"/>
    <w:rsid w:val="00226AE7"/>
    <w:rsid w:val="00240BBE"/>
    <w:rsid w:val="002422DC"/>
    <w:rsid w:val="00251D66"/>
    <w:rsid w:val="002529F0"/>
    <w:rsid w:val="00287AF3"/>
    <w:rsid w:val="00291A02"/>
    <w:rsid w:val="002A0855"/>
    <w:rsid w:val="002A6F99"/>
    <w:rsid w:val="002B2282"/>
    <w:rsid w:val="002D230E"/>
    <w:rsid w:val="002D2A22"/>
    <w:rsid w:val="002D4A98"/>
    <w:rsid w:val="002D65EB"/>
    <w:rsid w:val="002D76D1"/>
    <w:rsid w:val="002E4825"/>
    <w:rsid w:val="002E6AA8"/>
    <w:rsid w:val="002E7E97"/>
    <w:rsid w:val="00304D8A"/>
    <w:rsid w:val="00316502"/>
    <w:rsid w:val="00316BB5"/>
    <w:rsid w:val="00322C79"/>
    <w:rsid w:val="003263A8"/>
    <w:rsid w:val="00332B2A"/>
    <w:rsid w:val="00353D63"/>
    <w:rsid w:val="0035728A"/>
    <w:rsid w:val="00363DD3"/>
    <w:rsid w:val="00372586"/>
    <w:rsid w:val="00380E84"/>
    <w:rsid w:val="00380FD7"/>
    <w:rsid w:val="00392376"/>
    <w:rsid w:val="003B1ECA"/>
    <w:rsid w:val="003B75A7"/>
    <w:rsid w:val="003C0360"/>
    <w:rsid w:val="003E406E"/>
    <w:rsid w:val="003E5944"/>
    <w:rsid w:val="003F703B"/>
    <w:rsid w:val="00404284"/>
    <w:rsid w:val="00404DD3"/>
    <w:rsid w:val="00405FE4"/>
    <w:rsid w:val="004105E9"/>
    <w:rsid w:val="00411461"/>
    <w:rsid w:val="004215C3"/>
    <w:rsid w:val="004323BA"/>
    <w:rsid w:val="00435A37"/>
    <w:rsid w:val="00440379"/>
    <w:rsid w:val="00441879"/>
    <w:rsid w:val="004418B1"/>
    <w:rsid w:val="0044770C"/>
    <w:rsid w:val="00447CE7"/>
    <w:rsid w:val="00456408"/>
    <w:rsid w:val="0045744F"/>
    <w:rsid w:val="0046103C"/>
    <w:rsid w:val="00461521"/>
    <w:rsid w:val="00474667"/>
    <w:rsid w:val="004879BA"/>
    <w:rsid w:val="0049321C"/>
    <w:rsid w:val="004A03E0"/>
    <w:rsid w:val="004A6B21"/>
    <w:rsid w:val="004A74CA"/>
    <w:rsid w:val="004B1BB0"/>
    <w:rsid w:val="004C6520"/>
    <w:rsid w:val="004D6818"/>
    <w:rsid w:val="004D70D9"/>
    <w:rsid w:val="005054B7"/>
    <w:rsid w:val="00527936"/>
    <w:rsid w:val="0053231F"/>
    <w:rsid w:val="005448DC"/>
    <w:rsid w:val="005506DB"/>
    <w:rsid w:val="005570EF"/>
    <w:rsid w:val="00562BF0"/>
    <w:rsid w:val="00596321"/>
    <w:rsid w:val="005C3462"/>
    <w:rsid w:val="005C511F"/>
    <w:rsid w:val="005D0667"/>
    <w:rsid w:val="005E7204"/>
    <w:rsid w:val="005F1A4A"/>
    <w:rsid w:val="005F6DF3"/>
    <w:rsid w:val="005F79A5"/>
    <w:rsid w:val="006047D3"/>
    <w:rsid w:val="00621062"/>
    <w:rsid w:val="00661F99"/>
    <w:rsid w:val="00667325"/>
    <w:rsid w:val="00671556"/>
    <w:rsid w:val="00675028"/>
    <w:rsid w:val="00675D20"/>
    <w:rsid w:val="0068468D"/>
    <w:rsid w:val="00685601"/>
    <w:rsid w:val="00692D11"/>
    <w:rsid w:val="006A235A"/>
    <w:rsid w:val="006A3208"/>
    <w:rsid w:val="006B12A2"/>
    <w:rsid w:val="006B1454"/>
    <w:rsid w:val="006B2A88"/>
    <w:rsid w:val="006B32E3"/>
    <w:rsid w:val="006B38B9"/>
    <w:rsid w:val="006B3C3D"/>
    <w:rsid w:val="006B4183"/>
    <w:rsid w:val="006C32C7"/>
    <w:rsid w:val="006F2817"/>
    <w:rsid w:val="0070077E"/>
    <w:rsid w:val="007025C6"/>
    <w:rsid w:val="00703D20"/>
    <w:rsid w:val="00715A07"/>
    <w:rsid w:val="00717F5C"/>
    <w:rsid w:val="007224A7"/>
    <w:rsid w:val="00724849"/>
    <w:rsid w:val="00731CE3"/>
    <w:rsid w:val="00733360"/>
    <w:rsid w:val="00743343"/>
    <w:rsid w:val="007468D2"/>
    <w:rsid w:val="00755C33"/>
    <w:rsid w:val="00757746"/>
    <w:rsid w:val="0076450F"/>
    <w:rsid w:val="00781E77"/>
    <w:rsid w:val="00783FB2"/>
    <w:rsid w:val="007931F7"/>
    <w:rsid w:val="007A2D8C"/>
    <w:rsid w:val="007C57D2"/>
    <w:rsid w:val="007D15DA"/>
    <w:rsid w:val="007E6446"/>
    <w:rsid w:val="00812A58"/>
    <w:rsid w:val="008138C9"/>
    <w:rsid w:val="008212C2"/>
    <w:rsid w:val="00821C69"/>
    <w:rsid w:val="00824667"/>
    <w:rsid w:val="008269A9"/>
    <w:rsid w:val="0083001A"/>
    <w:rsid w:val="008549FD"/>
    <w:rsid w:val="008572A7"/>
    <w:rsid w:val="00860A02"/>
    <w:rsid w:val="00866EAA"/>
    <w:rsid w:val="00877EEE"/>
    <w:rsid w:val="00886105"/>
    <w:rsid w:val="00886903"/>
    <w:rsid w:val="008903E4"/>
    <w:rsid w:val="008976EC"/>
    <w:rsid w:val="00897784"/>
    <w:rsid w:val="00897D56"/>
    <w:rsid w:val="008A06B0"/>
    <w:rsid w:val="008A5611"/>
    <w:rsid w:val="008A6DE2"/>
    <w:rsid w:val="008B12DC"/>
    <w:rsid w:val="008B1FA7"/>
    <w:rsid w:val="008B42E7"/>
    <w:rsid w:val="008D1221"/>
    <w:rsid w:val="008D3816"/>
    <w:rsid w:val="008E3CB1"/>
    <w:rsid w:val="008F0918"/>
    <w:rsid w:val="008F0DAC"/>
    <w:rsid w:val="008F11EC"/>
    <w:rsid w:val="008F3D42"/>
    <w:rsid w:val="008F48BA"/>
    <w:rsid w:val="009046F7"/>
    <w:rsid w:val="00906FFE"/>
    <w:rsid w:val="0091217B"/>
    <w:rsid w:val="00920DED"/>
    <w:rsid w:val="009241C5"/>
    <w:rsid w:val="00924DF4"/>
    <w:rsid w:val="00925CC3"/>
    <w:rsid w:val="009278A0"/>
    <w:rsid w:val="00943851"/>
    <w:rsid w:val="009461C0"/>
    <w:rsid w:val="009526CA"/>
    <w:rsid w:val="00970D4B"/>
    <w:rsid w:val="00972B4B"/>
    <w:rsid w:val="00974EA1"/>
    <w:rsid w:val="00980194"/>
    <w:rsid w:val="0098159D"/>
    <w:rsid w:val="0098232D"/>
    <w:rsid w:val="0098374A"/>
    <w:rsid w:val="00985D5F"/>
    <w:rsid w:val="00990A05"/>
    <w:rsid w:val="009911AE"/>
    <w:rsid w:val="009A3794"/>
    <w:rsid w:val="009A400C"/>
    <w:rsid w:val="009A73D3"/>
    <w:rsid w:val="009C219A"/>
    <w:rsid w:val="009C5ED9"/>
    <w:rsid w:val="009D288F"/>
    <w:rsid w:val="009D75BB"/>
    <w:rsid w:val="009D7A76"/>
    <w:rsid w:val="00A03783"/>
    <w:rsid w:val="00A06CE4"/>
    <w:rsid w:val="00A21EB2"/>
    <w:rsid w:val="00A222FA"/>
    <w:rsid w:val="00A2232C"/>
    <w:rsid w:val="00A41A02"/>
    <w:rsid w:val="00A579C8"/>
    <w:rsid w:val="00A62D19"/>
    <w:rsid w:val="00A645BA"/>
    <w:rsid w:val="00A65D2A"/>
    <w:rsid w:val="00A72F14"/>
    <w:rsid w:val="00A747D5"/>
    <w:rsid w:val="00A75860"/>
    <w:rsid w:val="00A76F7A"/>
    <w:rsid w:val="00A80AE4"/>
    <w:rsid w:val="00A93898"/>
    <w:rsid w:val="00A96B2C"/>
    <w:rsid w:val="00AA23D0"/>
    <w:rsid w:val="00AA3259"/>
    <w:rsid w:val="00AB49B6"/>
    <w:rsid w:val="00AB75D9"/>
    <w:rsid w:val="00AC2DF7"/>
    <w:rsid w:val="00AC4086"/>
    <w:rsid w:val="00AC5B24"/>
    <w:rsid w:val="00AC67AB"/>
    <w:rsid w:val="00AC795C"/>
    <w:rsid w:val="00AD0DDB"/>
    <w:rsid w:val="00AD3E78"/>
    <w:rsid w:val="00AD6C69"/>
    <w:rsid w:val="00AE6A2B"/>
    <w:rsid w:val="00AE7096"/>
    <w:rsid w:val="00AE715B"/>
    <w:rsid w:val="00AE71DD"/>
    <w:rsid w:val="00AF5ADD"/>
    <w:rsid w:val="00B02B60"/>
    <w:rsid w:val="00B0758B"/>
    <w:rsid w:val="00B232BF"/>
    <w:rsid w:val="00B26834"/>
    <w:rsid w:val="00B3060B"/>
    <w:rsid w:val="00B87ED2"/>
    <w:rsid w:val="00B9068D"/>
    <w:rsid w:val="00BA3177"/>
    <w:rsid w:val="00BB303C"/>
    <w:rsid w:val="00BC48EA"/>
    <w:rsid w:val="00BC5DF4"/>
    <w:rsid w:val="00BD4F7B"/>
    <w:rsid w:val="00BF3BF3"/>
    <w:rsid w:val="00C0416B"/>
    <w:rsid w:val="00C04231"/>
    <w:rsid w:val="00C10E15"/>
    <w:rsid w:val="00C16EBE"/>
    <w:rsid w:val="00C32AB2"/>
    <w:rsid w:val="00C34C59"/>
    <w:rsid w:val="00C434F3"/>
    <w:rsid w:val="00C46907"/>
    <w:rsid w:val="00C54FF4"/>
    <w:rsid w:val="00C66861"/>
    <w:rsid w:val="00C66F76"/>
    <w:rsid w:val="00C70360"/>
    <w:rsid w:val="00C771B4"/>
    <w:rsid w:val="00C815D1"/>
    <w:rsid w:val="00C82156"/>
    <w:rsid w:val="00C82E5C"/>
    <w:rsid w:val="00C91D6F"/>
    <w:rsid w:val="00C95BC2"/>
    <w:rsid w:val="00CC119C"/>
    <w:rsid w:val="00CC4914"/>
    <w:rsid w:val="00CC7C96"/>
    <w:rsid w:val="00CD2A4C"/>
    <w:rsid w:val="00CD4081"/>
    <w:rsid w:val="00CD54C1"/>
    <w:rsid w:val="00CE1E9E"/>
    <w:rsid w:val="00CE2E78"/>
    <w:rsid w:val="00CE59A9"/>
    <w:rsid w:val="00CE77D4"/>
    <w:rsid w:val="00D016B6"/>
    <w:rsid w:val="00D30567"/>
    <w:rsid w:val="00D32021"/>
    <w:rsid w:val="00D35771"/>
    <w:rsid w:val="00D5271E"/>
    <w:rsid w:val="00D543B3"/>
    <w:rsid w:val="00D5652A"/>
    <w:rsid w:val="00D65555"/>
    <w:rsid w:val="00D66EF4"/>
    <w:rsid w:val="00D90787"/>
    <w:rsid w:val="00D93AA1"/>
    <w:rsid w:val="00DA6D90"/>
    <w:rsid w:val="00DA7A17"/>
    <w:rsid w:val="00DC3DC0"/>
    <w:rsid w:val="00DD08AC"/>
    <w:rsid w:val="00DD1672"/>
    <w:rsid w:val="00DD786E"/>
    <w:rsid w:val="00DE13B3"/>
    <w:rsid w:val="00DE6CED"/>
    <w:rsid w:val="00DF06E2"/>
    <w:rsid w:val="00DF14B9"/>
    <w:rsid w:val="00DF6C32"/>
    <w:rsid w:val="00E01177"/>
    <w:rsid w:val="00E02269"/>
    <w:rsid w:val="00E20E8B"/>
    <w:rsid w:val="00E27203"/>
    <w:rsid w:val="00E32297"/>
    <w:rsid w:val="00E36367"/>
    <w:rsid w:val="00E50578"/>
    <w:rsid w:val="00E5223A"/>
    <w:rsid w:val="00E60B4E"/>
    <w:rsid w:val="00E63832"/>
    <w:rsid w:val="00E651D7"/>
    <w:rsid w:val="00E66C7E"/>
    <w:rsid w:val="00E700D7"/>
    <w:rsid w:val="00E87E79"/>
    <w:rsid w:val="00E9208A"/>
    <w:rsid w:val="00EA3997"/>
    <w:rsid w:val="00EB3F19"/>
    <w:rsid w:val="00EB79CD"/>
    <w:rsid w:val="00EC19FA"/>
    <w:rsid w:val="00EC39AF"/>
    <w:rsid w:val="00ED1F50"/>
    <w:rsid w:val="00EE7A73"/>
    <w:rsid w:val="00EE7B90"/>
    <w:rsid w:val="00F037A2"/>
    <w:rsid w:val="00F047F8"/>
    <w:rsid w:val="00F0786F"/>
    <w:rsid w:val="00F1513F"/>
    <w:rsid w:val="00F212D3"/>
    <w:rsid w:val="00F24FDA"/>
    <w:rsid w:val="00F27331"/>
    <w:rsid w:val="00F46D02"/>
    <w:rsid w:val="00F47910"/>
    <w:rsid w:val="00F5471B"/>
    <w:rsid w:val="00F57BA6"/>
    <w:rsid w:val="00F64320"/>
    <w:rsid w:val="00F932D8"/>
    <w:rsid w:val="00F951BF"/>
    <w:rsid w:val="00F97C7A"/>
    <w:rsid w:val="00F97F84"/>
    <w:rsid w:val="00FA1650"/>
    <w:rsid w:val="00FB0CB5"/>
    <w:rsid w:val="00FB381E"/>
    <w:rsid w:val="00FB4FBD"/>
    <w:rsid w:val="00FC2B8B"/>
    <w:rsid w:val="00FD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04CC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999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1C199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1C19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color w:val="000000"/>
      <w:sz w:val="24"/>
      <w:lang w:val="en-US" w:eastAsia="en-AU"/>
    </w:rPr>
  </w:style>
  <w:style w:type="paragraph" w:styleId="BodyText">
    <w:name w:val="Body Text"/>
    <w:basedOn w:val="Normal"/>
    <w:link w:val="BodyTextChar"/>
    <w:rsid w:val="001C1999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styleId="Hyperlink">
    <w:name w:val="Hyperlink"/>
    <w:basedOn w:val="DefaultParagraphFont"/>
    <w:rsid w:val="008B1FA7"/>
    <w:rPr>
      <w:color w:val="0000FF"/>
      <w:u w:val="single"/>
    </w:rPr>
  </w:style>
  <w:style w:type="paragraph" w:styleId="BalloonText">
    <w:name w:val="Balloon Text"/>
    <w:basedOn w:val="Normal"/>
    <w:semiHidden/>
    <w:rsid w:val="005054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241C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241C5"/>
    <w:pPr>
      <w:tabs>
        <w:tab w:val="center" w:pos="4153"/>
        <w:tab w:val="right" w:pos="8306"/>
      </w:tabs>
    </w:pPr>
  </w:style>
  <w:style w:type="paragraph" w:customStyle="1" w:styleId="TableHeading1">
    <w:name w:val="Table Heading 1"/>
    <w:basedOn w:val="Normal"/>
    <w:rsid w:val="00886903"/>
    <w:pPr>
      <w:suppressAutoHyphens/>
    </w:pPr>
    <w:rPr>
      <w:rFonts w:ascii="Arial" w:eastAsia="Gungsuh" w:hAnsi="Arial"/>
      <w:b/>
      <w:sz w:val="20"/>
      <w:szCs w:val="24"/>
      <w:lang w:eastAsia="ar-SA"/>
    </w:rPr>
  </w:style>
  <w:style w:type="table" w:styleId="TableGrid">
    <w:name w:val="Table Grid"/>
    <w:basedOn w:val="TableNormal"/>
    <w:rsid w:val="00A223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5FF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0D61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D61BC"/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AU"/>
    </w:rPr>
  </w:style>
  <w:style w:type="paragraph" w:styleId="NormalWeb">
    <w:name w:val="Normal (Web)"/>
    <w:basedOn w:val="Normal"/>
    <w:uiPriority w:val="99"/>
    <w:unhideWhenUsed/>
    <w:rsid w:val="00B0758B"/>
    <w:pPr>
      <w:spacing w:before="100" w:beforeAutospacing="1" w:after="100" w:afterAutospacing="1"/>
    </w:pPr>
    <w:rPr>
      <w:rFonts w:ascii="Times New Roman" w:eastAsia="Times New Roman" w:hAnsi="Times New Roman"/>
      <w:color w:val="000000"/>
      <w:szCs w:val="24"/>
      <w:lang w:val="en-NZ" w:eastAsia="en-NZ"/>
    </w:rPr>
  </w:style>
  <w:style w:type="character" w:customStyle="1" w:styleId="aqj">
    <w:name w:val="aqj"/>
    <w:basedOn w:val="DefaultParagraphFont"/>
    <w:rsid w:val="00B0758B"/>
  </w:style>
  <w:style w:type="character" w:customStyle="1" w:styleId="BodyTextChar">
    <w:name w:val="Body Text Char"/>
    <w:basedOn w:val="DefaultParagraphFont"/>
    <w:link w:val="BodyText"/>
    <w:rsid w:val="00A03783"/>
    <w:rPr>
      <w:rFonts w:ascii="Arial" w:eastAsia="Times New Roman" w:hAnsi="Arial"/>
      <w:sz w:val="22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6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s74\Local%20Settings\Temporary%20Internet%20Files\OLKBE\UC_letterhead_BW_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Settings\kas74\Local Settings\Temporary Internet Files\OLKBE\UC_letterhead_BW_Word.dot</Template>
  <TotalTime>0</TotalTime>
  <Pages>3</Pages>
  <Words>313</Words>
  <Characters>1786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of Science</vt:lpstr>
    </vt:vector>
  </TitlesOfParts>
  <Company>strategy</Company>
  <LinksUpToDate>false</LinksUpToDate>
  <CharactersWithSpaces>2095</CharactersWithSpaces>
  <SharedDoc>false</SharedDoc>
  <HLinks>
    <vt:vector size="6" baseType="variant">
      <vt:variant>
        <vt:i4>3473434</vt:i4>
      </vt:variant>
      <vt:variant>
        <vt:i4>0</vt:i4>
      </vt:variant>
      <vt:variant>
        <vt:i4>0</vt:i4>
      </vt:variant>
      <vt:variant>
        <vt:i4>5</vt:i4>
      </vt:variant>
      <vt:variant>
        <vt:lpwstr>mailto:irene.chang@canterbury.ac.nz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of Science</dc:title>
  <dc:creator>Desktop User</dc:creator>
  <cp:lastModifiedBy>Ryan Taylor</cp:lastModifiedBy>
  <cp:revision>3</cp:revision>
  <cp:lastPrinted>2016-03-18T00:02:00Z</cp:lastPrinted>
  <dcterms:created xsi:type="dcterms:W3CDTF">2016-06-09T04:52:00Z</dcterms:created>
  <dcterms:modified xsi:type="dcterms:W3CDTF">2016-06-09T04:53:00Z</dcterms:modified>
</cp:coreProperties>
</file>