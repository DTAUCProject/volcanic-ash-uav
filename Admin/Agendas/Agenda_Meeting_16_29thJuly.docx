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598A2B4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972618">
        <w:rPr>
          <w:rFonts w:ascii="Verdana" w:hAnsi="Verdana" w:cs="Arial"/>
          <w:noProof/>
          <w:szCs w:val="28"/>
        </w:rPr>
        <w:t>16</w:t>
      </w:r>
    </w:p>
    <w:p w14:paraId="7C32C556" w14:textId="77777777" w:rsidR="00316502" w:rsidRPr="00897D56" w:rsidRDefault="00E21F13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59DBC08F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F06599">
        <w:rPr>
          <w:rFonts w:ascii="Verdana" w:hAnsi="Verdana"/>
          <w:sz w:val="20"/>
        </w:rPr>
        <w:t>July 29</w:t>
      </w:r>
      <w:r w:rsidR="00331779">
        <w:rPr>
          <w:rFonts w:ascii="Verdana" w:hAnsi="Verdana"/>
          <w:sz w:val="20"/>
        </w:rPr>
        <w:t>th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6CA2193D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D96D87">
        <w:rPr>
          <w:rFonts w:ascii="Verdana" w:hAnsi="Verdana"/>
          <w:sz w:val="20"/>
        </w:rPr>
        <w:t>10.30am</w:t>
      </w:r>
      <w:bookmarkStart w:id="0" w:name="_GoBack"/>
      <w:bookmarkEnd w:id="0"/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35B13EFD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B467C2">
        <w:rPr>
          <w:rFonts w:ascii="Verdana" w:hAnsi="Verdana"/>
          <w:sz w:val="20"/>
        </w:rPr>
        <w:t>Jake Cam</w:t>
      </w:r>
      <w:r w:rsidR="00AC2878">
        <w:rPr>
          <w:rFonts w:ascii="Verdana" w:hAnsi="Verdana"/>
          <w:sz w:val="20"/>
        </w:rPr>
        <w:t>p</w:t>
      </w:r>
      <w:r w:rsidR="00B467C2">
        <w:rPr>
          <w:rFonts w:ascii="Verdana" w:hAnsi="Verdana"/>
          <w:sz w:val="20"/>
        </w:rPr>
        <w:t xml:space="preserve">bell </w:t>
      </w:r>
    </w:p>
    <w:p w14:paraId="1928311C" w14:textId="53B8B445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174CCC">
        <w:rPr>
          <w:rFonts w:ascii="Verdana" w:hAnsi="Verdana"/>
          <w:sz w:val="20"/>
        </w:rPr>
        <w:t>Ryan Taylor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13901108" w14:textId="7BCE1EA5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No apologies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EC29B9" w14:textId="77777777" w:rsidR="00331779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34DC1053" w14:textId="7AAD3849" w:rsidR="00331779" w:rsidRDefault="00331779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No matters arising from previous meeting</w:t>
      </w:r>
      <w:r>
        <w:rPr>
          <w:rFonts w:ascii="Verdana" w:hAnsi="Verdana"/>
          <w:sz w:val="20"/>
        </w:rPr>
        <w:tab/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68F814DD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Reply from UC Finance regarding airspeed sensor purchase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2632A464" w:rsidR="005570EF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– Temperature monitoring and airflow</w:t>
      </w:r>
    </w:p>
    <w:p w14:paraId="10455335" w14:textId="4E95C177" w:rsidR="00331779" w:rsidRPr="009152E0" w:rsidRDefault="00331779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 - Electrostatic sensor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2FDC7688" w14:textId="77777777" w:rsidR="00D05E9E" w:rsidRDefault="00D05E9E" w:rsidP="00B0758B">
      <w:pPr>
        <w:spacing w:after="240"/>
        <w:rPr>
          <w:rFonts w:ascii="Verdana" w:hAnsi="Verdana"/>
          <w:sz w:val="20"/>
        </w:rPr>
      </w:pP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65BBCE6F" w14:textId="0F26401E" w:rsidR="00331779" w:rsidRDefault="00A03783" w:rsidP="00331779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8C3775" wp14:editId="3E38514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FD4B" w14:textId="77777777" w:rsidR="00A03783" w:rsidRDefault="00A03783" w:rsidP="00A03783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0FAEDA53" wp14:editId="41FA5ED8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3775" id="_x0000_s1027" type="#_x0000_t202" style="position:absolute;margin-left:358.65pt;margin-top:-17.45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UzNwIAAEM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7JRFMzcCAABD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2491FD4B" w14:textId="77777777" w:rsidR="00A03783" w:rsidRDefault="00A03783" w:rsidP="00A03783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0FAEDA53" wp14:editId="41FA5ED8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1779"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3E6D09" wp14:editId="72E9A78A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D0F4A" w14:textId="77777777" w:rsidR="00331779" w:rsidRDefault="00331779" w:rsidP="00331779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1434EFAA" wp14:editId="4DDB00D5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6D09" id="_x0000_s1028" type="#_x0000_t202" style="position:absolute;margin-left:358.65pt;margin-top:-17.45pt;width:135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" stroked="f">
                <v:textbox>
                  <w:txbxContent>
                    <w:p w14:paraId="256D0F4A" w14:textId="77777777" w:rsidR="00331779" w:rsidRDefault="00331779" w:rsidP="00331779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1434EFAA" wp14:editId="4DDB00D5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EB571B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0F799E66" w14:textId="77777777" w:rsidR="00331779" w:rsidRDefault="00331779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7BE5EA2" w14:textId="5FFFAF7C" w:rsidR="00331779" w:rsidRDefault="00971B8C" w:rsidP="00331779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#15</w:t>
      </w:r>
    </w:p>
    <w:p w14:paraId="6D4153CD" w14:textId="77777777" w:rsidR="00331779" w:rsidRPr="000325FF" w:rsidRDefault="00E21F13" w:rsidP="00331779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7F02B1D4">
          <v:rect id="_x0000_i1026" style="width:481.55pt;height:3pt" o:hralign="center" o:hrstd="t" o:hrnoshade="t" o:hr="t" fillcolor="black" stroked="f"/>
        </w:pict>
      </w:r>
    </w:p>
    <w:p w14:paraId="7E38CF56" w14:textId="77777777" w:rsidR="00331779" w:rsidRDefault="00331779" w:rsidP="00331779">
      <w:pPr>
        <w:rPr>
          <w:rFonts w:ascii="Verdana" w:hAnsi="Verdana"/>
          <w:sz w:val="36"/>
        </w:rPr>
      </w:pPr>
    </w:p>
    <w:p w14:paraId="64771DC9" w14:textId="77777777" w:rsidR="00331779" w:rsidRDefault="00331779" w:rsidP="00331779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F579048" w14:textId="77777777" w:rsidR="00F92F13" w:rsidRPr="000325FF" w:rsidRDefault="00F92F13" w:rsidP="00F92F13">
      <w:pPr>
        <w:rPr>
          <w:rFonts w:ascii="Verdana" w:hAnsi="Verdana"/>
          <w:szCs w:val="24"/>
        </w:rPr>
      </w:pPr>
    </w:p>
    <w:p w14:paraId="1D46E3AA" w14:textId="77777777" w:rsidR="00F92F13" w:rsidRPr="005F4CDB" w:rsidRDefault="00F92F13" w:rsidP="00F92F13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22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4398AB80" w14:textId="77777777" w:rsidR="00F92F13" w:rsidRPr="005F4CDB" w:rsidRDefault="00F92F13" w:rsidP="00F92F1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2F836EC" w14:textId="77777777" w:rsidR="00F92F13" w:rsidRPr="005F4CDB" w:rsidRDefault="00F92F13" w:rsidP="00F92F1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175FEB61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</w:p>
    <w:p w14:paraId="55D5B470" w14:textId="77777777" w:rsidR="00F92F13" w:rsidRPr="005F4CDB" w:rsidRDefault="00F92F13" w:rsidP="00F92F1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0278227B" w14:textId="77777777" w:rsidR="00F92F13" w:rsidRPr="005F4CDB" w:rsidRDefault="00F92F13" w:rsidP="00F92F1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55CF6A7A" w14:textId="77777777" w:rsidR="00F92F13" w:rsidRPr="005C395A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Ryan Taylor</w:t>
      </w:r>
      <w:r w:rsidRPr="005C395A">
        <w:rPr>
          <w:rFonts w:ascii="Verdana" w:hAnsi="Verdana"/>
          <w:szCs w:val="24"/>
        </w:rPr>
        <w:t xml:space="preserve">  </w:t>
      </w:r>
    </w:p>
    <w:p w14:paraId="1134A118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</w:p>
    <w:p w14:paraId="2B14C6E0" w14:textId="77777777" w:rsidR="00F92F13" w:rsidRPr="005F4CDB" w:rsidRDefault="00F92F13" w:rsidP="00F92F13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571E38D8" w14:textId="77777777" w:rsidR="00F92F13" w:rsidRPr="005C395A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15 2016)</w:t>
      </w:r>
    </w:p>
    <w:p w14:paraId="3D779C86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</w:p>
    <w:p w14:paraId="30BC834B" w14:textId="77777777" w:rsidR="00F92F13" w:rsidRPr="005F4CDB" w:rsidRDefault="00F92F13" w:rsidP="00F92F13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4B059A14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Arrival of telemetry gear</w:t>
      </w:r>
    </w:p>
    <w:p w14:paraId="30F4D632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Can begin testing the telemetry and where to place on aircraft</w:t>
      </w:r>
    </w:p>
    <w:p w14:paraId="3BCA0957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Size of testable ash</w:t>
      </w:r>
    </w:p>
    <w:p w14:paraId="50D52BE4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The size of ash wanted for testing was decided to be around the 30 micrometre range.</w:t>
      </w:r>
    </w:p>
    <w:p w14:paraId="1D01A924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Needs to represent distal ash as accurately as possible. </w:t>
      </w:r>
    </w:p>
    <w:p w14:paraId="63C27F5A" w14:textId="77777777" w:rsidR="00F92F13" w:rsidRDefault="00F92F13" w:rsidP="00F92F13">
      <w:pPr>
        <w:pStyle w:val="ListParagraph"/>
        <w:numPr>
          <w:ilvl w:val="1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Will have to be further sieved down.</w:t>
      </w:r>
    </w:p>
    <w:p w14:paraId="379C7F28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Depending on CAA approval, the UAV might need a parachute for safe descent on system failure. </w:t>
      </w:r>
    </w:p>
    <w:p w14:paraId="09C6E4BF" w14:textId="77777777" w:rsidR="00F92F13" w:rsidRDefault="00F92F13" w:rsidP="00F92F1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Adrian’s arrival time at uni set around 9-9:30 am.</w:t>
      </w:r>
    </w:p>
    <w:p w14:paraId="2E42243E" w14:textId="77777777" w:rsidR="00F92F13" w:rsidRPr="005F4CDB" w:rsidRDefault="00F92F13" w:rsidP="00F92F13">
      <w:pPr>
        <w:jc w:val="both"/>
        <w:rPr>
          <w:rFonts w:ascii="Verdana" w:hAnsi="Verdana" w:cs="Arial"/>
          <w:bCs/>
          <w:szCs w:val="24"/>
        </w:rPr>
      </w:pPr>
    </w:p>
    <w:p w14:paraId="3A75227C" w14:textId="77777777" w:rsidR="00F92F13" w:rsidRDefault="00F92F13" w:rsidP="00F92F1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AB8BF39" w14:textId="77777777" w:rsidR="00F92F13" w:rsidRPr="00367416" w:rsidRDefault="00F92F13" w:rsidP="00F92F13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All are CC’d in emails</w:t>
      </w:r>
    </w:p>
    <w:p w14:paraId="5C8CAED1" w14:textId="77777777" w:rsidR="00F92F13" w:rsidRPr="005F4CDB" w:rsidRDefault="00F92F13" w:rsidP="00F92F1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C1B8236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665F15E0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the wind tunnel working</w:t>
      </w:r>
    </w:p>
    <w:p w14:paraId="68D71E6B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up to 10 amps before the controller cuts out.</w:t>
      </w:r>
    </w:p>
    <w:p w14:paraId="1FB6EC3A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Decided that 3 minutes at full throttle is enough for testing.</w:t>
      </w:r>
    </w:p>
    <w:p w14:paraId="4791427D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Emailed Patrick about the wind tunnel, should be able to borrow wind speed sensors.</w:t>
      </w:r>
    </w:p>
    <w:p w14:paraId="2AB091F3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Able to do dry runs of wind tunnel without ash.</w:t>
      </w:r>
    </w:p>
    <w:p w14:paraId="52DBD744" w14:textId="77777777" w:rsidR="00F92F13" w:rsidRPr="004F19C6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Written code for OPC-N2 on RPi.</w:t>
      </w:r>
    </w:p>
    <w:p w14:paraId="56DE2A30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24054F27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Finished the designs for the OPC-N2 sensor, RPi and PIXHAWK housings.</w:t>
      </w:r>
    </w:p>
    <w:p w14:paraId="7ABA4B3A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57E4FBE3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Working on code for the autopilot.</w:t>
      </w:r>
    </w:p>
    <w:p w14:paraId="06A00B36" w14:textId="77777777" w:rsidR="00F92F13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 SD card fixed the problems.</w:t>
      </w:r>
    </w:p>
    <w:p w14:paraId="44DABEA1" w14:textId="77777777" w:rsidR="00F92F13" w:rsidRPr="00367416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Up to testing the newly arrived equipment.</w:t>
      </w:r>
    </w:p>
    <w:p w14:paraId="16D0002E" w14:textId="77777777" w:rsidR="00F92F13" w:rsidRDefault="00F92F13" w:rsidP="00F92F1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44A3A872" w14:textId="77777777" w:rsidR="00F92F13" w:rsidRPr="004F19C6" w:rsidRDefault="00F92F13" w:rsidP="00F92F1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Working on electrostatic sensor.</w:t>
      </w:r>
    </w:p>
    <w:p w14:paraId="5581FF0B" w14:textId="77777777" w:rsidR="00F92F13" w:rsidRPr="007B07D9" w:rsidRDefault="00F92F13" w:rsidP="00F92F13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77223CD5" w14:textId="77777777" w:rsidR="00F92F13" w:rsidRPr="0020184D" w:rsidRDefault="00F92F13" w:rsidP="00F92F1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7784B089" w14:textId="77777777" w:rsidR="00F92F13" w:rsidRPr="005F4CDB" w:rsidRDefault="00F92F13" w:rsidP="00F92F1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F92F13" w:rsidRPr="005F4CDB" w14:paraId="512EC7C0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38756D08" w14:textId="77777777" w:rsidR="00F92F13" w:rsidRPr="005F4CDB" w:rsidRDefault="00F92F13" w:rsidP="005B3B9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0BE4B017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5F441036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F92F13" w:rsidRPr="005F4CDB" w14:paraId="453CFD37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0AB1EC51" w14:textId="77777777" w:rsidR="00F92F13" w:rsidRPr="005F4CDB" w:rsidRDefault="00F92F13" w:rsidP="005B3B9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Send copy of circuit to Maan and Adrian</w:t>
            </w:r>
          </w:p>
        </w:tc>
        <w:tc>
          <w:tcPr>
            <w:tcW w:w="2336" w:type="dxa"/>
            <w:vAlign w:val="center"/>
          </w:tcPr>
          <w:p w14:paraId="66C3918D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Parth</w:t>
            </w:r>
          </w:p>
        </w:tc>
        <w:tc>
          <w:tcPr>
            <w:tcW w:w="1786" w:type="dxa"/>
            <w:vAlign w:val="center"/>
          </w:tcPr>
          <w:p w14:paraId="77B3BBEA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29-07-16</w:t>
            </w:r>
          </w:p>
        </w:tc>
      </w:tr>
      <w:tr w:rsidR="00F92F13" w:rsidRPr="005F4CDB" w14:paraId="5E21DE3A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4FCAEE89" w14:textId="77777777" w:rsidR="00F92F13" w:rsidRPr="005F4CDB" w:rsidRDefault="00F92F13" w:rsidP="005B3B9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372DE984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77644E6F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F92F13" w:rsidRPr="005F4CDB" w14:paraId="0AE73B66" w14:textId="77777777" w:rsidTr="005B3B99">
        <w:trPr>
          <w:trHeight w:val="676"/>
        </w:trPr>
        <w:tc>
          <w:tcPr>
            <w:tcW w:w="4251" w:type="dxa"/>
            <w:vAlign w:val="center"/>
          </w:tcPr>
          <w:p w14:paraId="5457321B" w14:textId="77777777" w:rsidR="00F92F13" w:rsidRPr="005F4CDB" w:rsidRDefault="00F92F13" w:rsidP="005B3B9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302A2A40" w14:textId="77777777" w:rsidR="00F92F13" w:rsidRPr="005F4CDB" w:rsidRDefault="00F92F13" w:rsidP="005B3B9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CA39710" w14:textId="77777777" w:rsidR="00F92F13" w:rsidRPr="005F4CDB" w:rsidRDefault="00F92F13" w:rsidP="005B3B9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63DE71D3" w14:textId="77777777" w:rsidR="00F92F13" w:rsidRPr="005F4CDB" w:rsidRDefault="00F92F13" w:rsidP="00F92F1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67C18736" w14:textId="20A16CFD" w:rsidR="00F92F13" w:rsidRDefault="00F92F13" w:rsidP="00F92F13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F9256C">
        <w:rPr>
          <w:rFonts w:ascii="Verdana" w:hAnsi="Verdana" w:cs="Arial"/>
          <w:b/>
          <w:szCs w:val="24"/>
        </w:rPr>
        <w:t>Friday 5 August</w:t>
      </w:r>
      <w:r>
        <w:rPr>
          <w:rFonts w:ascii="Verdana" w:hAnsi="Verdana" w:cs="Arial"/>
          <w:b/>
          <w:szCs w:val="24"/>
        </w:rPr>
        <w:t xml:space="preserve"> 1030hrs</w:t>
      </w:r>
    </w:p>
    <w:p w14:paraId="3F5E570D" w14:textId="77777777" w:rsidR="00331779" w:rsidRDefault="00331779" w:rsidP="00331779"/>
    <w:p w14:paraId="1CB02D1D" w14:textId="77777777" w:rsidR="006B1454" w:rsidRPr="006B1454" w:rsidRDefault="006B1454" w:rsidP="00331779">
      <w:pPr>
        <w:rPr>
          <w:rFonts w:ascii="Verdana" w:hAnsi="Verdana"/>
          <w:sz w:val="20"/>
        </w:rPr>
      </w:pPr>
    </w:p>
    <w:sectPr w:rsidR="006B1454" w:rsidRPr="006B1454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8C76E" w14:textId="77777777" w:rsidR="00E21F13" w:rsidRDefault="00E21F13">
      <w:r>
        <w:separator/>
      </w:r>
    </w:p>
  </w:endnote>
  <w:endnote w:type="continuationSeparator" w:id="0">
    <w:p w14:paraId="0409D6B1" w14:textId="77777777" w:rsidR="00E21F13" w:rsidRDefault="00E2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1545" w14:textId="2235D360" w:rsidR="00897D56" w:rsidRPr="005E1DC9" w:rsidRDefault="005E1DC9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28</w:t>
    </w:r>
    <w:r w:rsidR="00331779">
      <w:rPr>
        <w:rFonts w:ascii="Arial" w:hAnsi="Arial" w:cs="Arial"/>
        <w:b/>
        <w:sz w:val="18"/>
        <w:szCs w:val="18"/>
        <w:lang w:val="en-NZ"/>
      </w:rPr>
      <w:t xml:space="preserve"> July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BD8BF" w14:textId="77777777" w:rsidR="00E21F13" w:rsidRDefault="00E21F13">
      <w:r>
        <w:separator/>
      </w:r>
    </w:p>
  </w:footnote>
  <w:footnote w:type="continuationSeparator" w:id="0">
    <w:p w14:paraId="1884A1E8" w14:textId="77777777" w:rsidR="00E21F13" w:rsidRDefault="00E21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14E8"/>
    <w:rsid w:val="000A5E9B"/>
    <w:rsid w:val="000B005A"/>
    <w:rsid w:val="000B65AA"/>
    <w:rsid w:val="000B6CA7"/>
    <w:rsid w:val="000B7224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4CCC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1779"/>
    <w:rsid w:val="00332B2A"/>
    <w:rsid w:val="00353D63"/>
    <w:rsid w:val="00356F5C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05DB7"/>
    <w:rsid w:val="00527936"/>
    <w:rsid w:val="0053231F"/>
    <w:rsid w:val="005448DC"/>
    <w:rsid w:val="00550216"/>
    <w:rsid w:val="005506DB"/>
    <w:rsid w:val="005570EF"/>
    <w:rsid w:val="00562BF0"/>
    <w:rsid w:val="00596321"/>
    <w:rsid w:val="005C3462"/>
    <w:rsid w:val="005C511F"/>
    <w:rsid w:val="005D0667"/>
    <w:rsid w:val="005E1DC9"/>
    <w:rsid w:val="005E7204"/>
    <w:rsid w:val="005F1A4A"/>
    <w:rsid w:val="005F6DF3"/>
    <w:rsid w:val="005F79A5"/>
    <w:rsid w:val="006047D3"/>
    <w:rsid w:val="00621062"/>
    <w:rsid w:val="00644016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D3360"/>
    <w:rsid w:val="007D7582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1B8C"/>
    <w:rsid w:val="00972618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878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467C2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05E9E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96D87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3F2A"/>
    <w:rsid w:val="00DF6C32"/>
    <w:rsid w:val="00E01177"/>
    <w:rsid w:val="00E02269"/>
    <w:rsid w:val="00E20E8B"/>
    <w:rsid w:val="00E21F13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6599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256C"/>
    <w:rsid w:val="00F92F13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2314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7</cp:revision>
  <cp:lastPrinted>2016-03-18T00:02:00Z</cp:lastPrinted>
  <dcterms:created xsi:type="dcterms:W3CDTF">2016-07-28T10:01:00Z</dcterms:created>
  <dcterms:modified xsi:type="dcterms:W3CDTF">2016-08-10T10:23:00Z</dcterms:modified>
</cp:coreProperties>
</file>