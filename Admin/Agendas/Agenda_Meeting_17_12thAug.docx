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7606B" w14:textId="77777777" w:rsidR="00D32021" w:rsidRPr="00897D56" w:rsidRDefault="00022177" w:rsidP="00D32021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28"/>
          <w:szCs w:val="32"/>
        </w:rPr>
      </w:pPr>
      <w:r w:rsidRPr="00897D56">
        <w:rPr>
          <w:rFonts w:ascii="Arial" w:hAnsi="Arial" w:cs="Arial"/>
          <w:b/>
          <w:noProof/>
          <w:sz w:val="28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DBF8049" wp14:editId="2C305BE5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0CDE7" w14:textId="77777777" w:rsidR="00897D56" w:rsidRDefault="00897D56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56334B8C" wp14:editId="08E6108E">
                                  <wp:extent cx="1447800" cy="1244600"/>
                                  <wp:effectExtent l="0" t="0" r="0" b="0"/>
                                  <wp:docPr id="2" name="Picture 2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BF804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58.65pt;margin-top:-17.45pt;width:135pt;height:9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" stroked="f">
                <v:textbox>
                  <w:txbxContent>
                    <w:p w14:paraId="7F50CDE7" w14:textId="77777777" w:rsidR="00897D56" w:rsidRDefault="00897D56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56334B8C" wp14:editId="08E6108E">
                            <wp:extent cx="1447800" cy="1244600"/>
                            <wp:effectExtent l="0" t="0" r="0" b="0"/>
                            <wp:docPr id="2" name="Picture 2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D61BC">
        <w:rPr>
          <w:rFonts w:ascii="Arial" w:hAnsi="Arial" w:cs="Arial"/>
          <w:b/>
          <w:noProof/>
          <w:sz w:val="28"/>
          <w:szCs w:val="32"/>
        </w:rPr>
        <w:tab/>
      </w:r>
    </w:p>
    <w:p w14:paraId="164ACD21" w14:textId="77777777" w:rsidR="000325FF" w:rsidRPr="00897D56" w:rsidRDefault="00D32021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 xml:space="preserve">Department of </w:t>
      </w:r>
      <w:r w:rsidR="0045744F" w:rsidRPr="00897D56">
        <w:rPr>
          <w:rFonts w:ascii="Verdana" w:hAnsi="Verdana" w:cs="Arial"/>
          <w:noProof/>
          <w:szCs w:val="28"/>
        </w:rPr>
        <w:t>Electrical &amp; Computer Engineering</w:t>
      </w:r>
    </w:p>
    <w:p w14:paraId="4EAC1FD0" w14:textId="77777777" w:rsidR="00DE13B3" w:rsidRPr="00897D56" w:rsidRDefault="00196655" w:rsidP="00DE13B3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Airborne Sampling/Sensing of Distal Volcanic Ash</w:t>
      </w:r>
    </w:p>
    <w:p w14:paraId="3C4D4A93" w14:textId="134ED87E" w:rsidR="000325FF" w:rsidRPr="00897D56" w:rsidRDefault="000325FF" w:rsidP="000325FF">
      <w:pPr>
        <w:pStyle w:val="Noparagraphstyle"/>
        <w:spacing w:before="240" w:after="240" w:line="240" w:lineRule="auto"/>
        <w:rPr>
          <w:rFonts w:ascii="Verdana" w:hAnsi="Verdana" w:cs="Arial"/>
          <w:noProof/>
          <w:szCs w:val="28"/>
        </w:rPr>
      </w:pPr>
      <w:r w:rsidRPr="00897D56">
        <w:rPr>
          <w:rFonts w:ascii="Verdana" w:hAnsi="Verdana" w:cs="Arial"/>
          <w:noProof/>
          <w:szCs w:val="28"/>
        </w:rPr>
        <w:t>Project Group Meeting #</w:t>
      </w:r>
      <w:r w:rsidR="00382B00">
        <w:rPr>
          <w:rFonts w:ascii="Verdana" w:hAnsi="Verdana" w:cs="Arial"/>
          <w:noProof/>
          <w:szCs w:val="28"/>
        </w:rPr>
        <w:t>17</w:t>
      </w:r>
    </w:p>
    <w:p w14:paraId="7C32C556" w14:textId="77777777" w:rsidR="00316502" w:rsidRPr="00897D56" w:rsidRDefault="00D7473A" w:rsidP="00F5471B">
      <w:pPr>
        <w:rPr>
          <w:rFonts w:ascii="Verdana" w:hAnsi="Verdana" w:cs="Arial"/>
          <w:sz w:val="20"/>
          <w:szCs w:val="24"/>
        </w:rPr>
      </w:pPr>
      <w:r>
        <w:rPr>
          <w:rFonts w:ascii="Verdana" w:hAnsi="Verdana" w:cs="Arial"/>
          <w:sz w:val="20"/>
          <w:szCs w:val="24"/>
        </w:rPr>
        <w:pict w14:anchorId="4709A36E">
          <v:rect id="_x0000_i1025" style="width:481.55pt;height:3pt" o:hralign="center" o:hrstd="t" o:hrnoshade="t" o:hr="t" fillcolor="black" stroked="f"/>
        </w:pict>
      </w:r>
    </w:p>
    <w:p w14:paraId="42C96F93" w14:textId="77777777" w:rsidR="00DE13B3" w:rsidRPr="00897D56" w:rsidRDefault="00DE13B3" w:rsidP="000325FF">
      <w:pPr>
        <w:rPr>
          <w:rFonts w:ascii="Verdana" w:hAnsi="Verdana"/>
          <w:sz w:val="32"/>
        </w:rPr>
      </w:pPr>
    </w:p>
    <w:p w14:paraId="44CA33A4" w14:textId="77777777" w:rsidR="000325FF" w:rsidRPr="00897D56" w:rsidRDefault="000325FF" w:rsidP="000325FF">
      <w:pPr>
        <w:rPr>
          <w:rFonts w:ascii="Verdana" w:hAnsi="Verdana"/>
          <w:sz w:val="32"/>
        </w:rPr>
      </w:pPr>
      <w:r w:rsidRPr="00897D56">
        <w:rPr>
          <w:rFonts w:ascii="Verdana" w:hAnsi="Verdana"/>
          <w:sz w:val="32"/>
        </w:rPr>
        <w:t>Agenda</w:t>
      </w:r>
    </w:p>
    <w:p w14:paraId="1C2C013B" w14:textId="77777777" w:rsidR="000325FF" w:rsidRPr="00897D56" w:rsidRDefault="000325FF" w:rsidP="000325FF">
      <w:pPr>
        <w:rPr>
          <w:rFonts w:ascii="Verdana" w:hAnsi="Verdana"/>
          <w:sz w:val="20"/>
          <w:szCs w:val="24"/>
        </w:rPr>
      </w:pPr>
    </w:p>
    <w:p w14:paraId="5F38086D" w14:textId="77777777" w:rsidR="00DE13B3" w:rsidRPr="00897D56" w:rsidRDefault="00DE13B3" w:rsidP="000325FF">
      <w:pPr>
        <w:rPr>
          <w:rFonts w:ascii="Verdana" w:hAnsi="Verdana"/>
          <w:sz w:val="20"/>
          <w:szCs w:val="24"/>
        </w:rPr>
      </w:pPr>
    </w:p>
    <w:p w14:paraId="03A82F31" w14:textId="737B62A6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Date:</w:t>
      </w:r>
      <w:r w:rsidRPr="00897D56">
        <w:rPr>
          <w:rFonts w:ascii="Verdana" w:hAnsi="Verdana"/>
          <w:sz w:val="20"/>
        </w:rPr>
        <w:tab/>
      </w:r>
      <w:r w:rsidRPr="00897D56">
        <w:rPr>
          <w:rFonts w:ascii="Verdana" w:hAnsi="Verdana"/>
          <w:sz w:val="20"/>
        </w:rPr>
        <w:tab/>
      </w:r>
      <w:r w:rsidR="00DE13B3" w:rsidRPr="00897D56">
        <w:rPr>
          <w:rFonts w:ascii="Verdana" w:hAnsi="Verdana"/>
          <w:sz w:val="20"/>
        </w:rPr>
        <w:t>Friday</w:t>
      </w:r>
      <w:r w:rsidRPr="00897D56">
        <w:rPr>
          <w:rFonts w:ascii="Verdana" w:hAnsi="Verdana"/>
          <w:sz w:val="20"/>
        </w:rPr>
        <w:t xml:space="preserve"> </w:t>
      </w:r>
      <w:r w:rsidR="006026EE">
        <w:rPr>
          <w:rFonts w:ascii="Verdana" w:hAnsi="Verdana"/>
          <w:sz w:val="20"/>
        </w:rPr>
        <w:t>August 12th</w:t>
      </w:r>
      <w:r w:rsidRPr="00897D56">
        <w:rPr>
          <w:rFonts w:ascii="Verdana" w:hAnsi="Verdana"/>
          <w:sz w:val="20"/>
        </w:rPr>
        <w:t xml:space="preserve"> 201</w:t>
      </w:r>
      <w:r w:rsidR="00F46D02" w:rsidRPr="00897D56">
        <w:rPr>
          <w:rFonts w:ascii="Verdana" w:hAnsi="Verdana"/>
          <w:sz w:val="20"/>
        </w:rPr>
        <w:t>6</w:t>
      </w:r>
    </w:p>
    <w:p w14:paraId="66272C5C" w14:textId="3F52025E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Time: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10.30am</w:t>
      </w:r>
    </w:p>
    <w:p w14:paraId="07DDC328" w14:textId="77777777" w:rsidR="000325FF" w:rsidRPr="00897D56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Venue:</w:t>
      </w:r>
      <w:r w:rsidRPr="00897D56">
        <w:rPr>
          <w:rFonts w:ascii="Verdana" w:hAnsi="Verdana"/>
          <w:sz w:val="20"/>
        </w:rPr>
        <w:tab/>
      </w:r>
      <w:r w:rsidR="00781E77">
        <w:rPr>
          <w:rFonts w:ascii="Verdana" w:hAnsi="Verdana"/>
          <w:sz w:val="20"/>
        </w:rPr>
        <w:t>VH 457</w:t>
      </w:r>
    </w:p>
    <w:p w14:paraId="61948110" w14:textId="23B94D60" w:rsidR="000C4297" w:rsidRDefault="000325FF" w:rsidP="000325FF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Chair:</w:t>
      </w:r>
      <w:r w:rsidRPr="00897D56">
        <w:rPr>
          <w:rFonts w:ascii="Verdana" w:hAnsi="Verdana"/>
          <w:sz w:val="20"/>
        </w:rPr>
        <w:tab/>
      </w:r>
      <w:r w:rsidR="00F047F8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Ryan Taylor</w:t>
      </w:r>
      <w:r w:rsidR="00B467C2">
        <w:rPr>
          <w:rFonts w:ascii="Verdana" w:hAnsi="Verdana"/>
          <w:sz w:val="20"/>
        </w:rPr>
        <w:t xml:space="preserve"> </w:t>
      </w:r>
    </w:p>
    <w:p w14:paraId="1928311C" w14:textId="75307366" w:rsidR="000C4297" w:rsidRPr="00897D56" w:rsidRDefault="000325FF" w:rsidP="000C4297">
      <w:pPr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>Secretary:</w:t>
      </w:r>
      <w:r w:rsidRPr="00897D56">
        <w:rPr>
          <w:rFonts w:ascii="Verdana" w:hAnsi="Verdana"/>
          <w:sz w:val="20"/>
        </w:rPr>
        <w:tab/>
      </w:r>
      <w:r w:rsidR="006026EE">
        <w:rPr>
          <w:rFonts w:ascii="Verdana" w:hAnsi="Verdana"/>
          <w:sz w:val="20"/>
        </w:rPr>
        <w:t>Jamie Van de Laar</w:t>
      </w:r>
    </w:p>
    <w:p w14:paraId="35F0C109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702A4325" w14:textId="77777777" w:rsidR="000325FF" w:rsidRPr="00897D56" w:rsidRDefault="000325FF" w:rsidP="000325FF">
      <w:pPr>
        <w:rPr>
          <w:rFonts w:ascii="Verdana" w:hAnsi="Verdana"/>
          <w:sz w:val="20"/>
        </w:rPr>
      </w:pPr>
    </w:p>
    <w:p w14:paraId="205ECA38" w14:textId="7BF57B81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1.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Apologies</w:t>
      </w:r>
    </w:p>
    <w:p w14:paraId="13901108" w14:textId="7BCE1EA5" w:rsidR="009152E0" w:rsidRDefault="009152E0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331779">
        <w:rPr>
          <w:rFonts w:ascii="Verdana" w:hAnsi="Verdana"/>
          <w:sz w:val="20"/>
        </w:rPr>
        <w:t>No apologies</w:t>
      </w:r>
    </w:p>
    <w:p w14:paraId="321B58F1" w14:textId="77777777" w:rsidR="00AC2DF7" w:rsidRPr="000D633C" w:rsidRDefault="00DE13B3" w:rsidP="000C4297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2.</w:t>
      </w:r>
      <w:r w:rsidRPr="000D633C">
        <w:rPr>
          <w:rFonts w:ascii="Verdana" w:hAnsi="Verdana"/>
          <w:b/>
          <w:sz w:val="20"/>
        </w:rPr>
        <w:tab/>
      </w:r>
      <w:r w:rsidR="000C4297" w:rsidRPr="000D633C">
        <w:rPr>
          <w:rFonts w:ascii="Verdana" w:hAnsi="Verdana"/>
          <w:b/>
          <w:sz w:val="20"/>
        </w:rPr>
        <w:t>Minutes</w:t>
      </w:r>
    </w:p>
    <w:p w14:paraId="5E2FD89C" w14:textId="77777777" w:rsidR="000C4297" w:rsidRPr="00897D56" w:rsidRDefault="000C4297" w:rsidP="000C4297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8F11EC">
        <w:rPr>
          <w:rFonts w:ascii="Verdana" w:hAnsi="Verdana"/>
          <w:sz w:val="20"/>
        </w:rPr>
        <w:t>(Attached)</w:t>
      </w:r>
    </w:p>
    <w:p w14:paraId="6CEC29B9" w14:textId="77777777" w:rsidR="00331779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3.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Matters arising</w:t>
      </w:r>
    </w:p>
    <w:p w14:paraId="34DC1053" w14:textId="7ECFA0BB" w:rsidR="00331779" w:rsidRDefault="000D633C" w:rsidP="000D633C">
      <w:pPr>
        <w:spacing w:after="240"/>
        <w:ind w:left="675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and Parth have made and tested a basic prototype ash disperser for the wind tunnel.</w:t>
      </w:r>
    </w:p>
    <w:p w14:paraId="5258FAEA" w14:textId="77777777" w:rsidR="00DE13B3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4.</w:t>
      </w:r>
      <w:r w:rsidRPr="000D633C">
        <w:rPr>
          <w:rFonts w:ascii="Verdana" w:hAnsi="Verdana"/>
          <w:b/>
          <w:sz w:val="20"/>
        </w:rPr>
        <w:tab/>
        <w:t>Correspondence</w:t>
      </w:r>
      <w:bookmarkStart w:id="0" w:name="_GoBack"/>
      <w:bookmarkEnd w:id="0"/>
    </w:p>
    <w:p w14:paraId="3A9ECA56" w14:textId="314FC1F1" w:rsidR="004A74CA" w:rsidRPr="00897D56" w:rsidRDefault="00781E77" w:rsidP="000325FF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  <w:r w:rsidR="00CB1EC7">
        <w:rPr>
          <w:rFonts w:ascii="Verdana" w:hAnsi="Verdana"/>
          <w:sz w:val="20"/>
        </w:rPr>
        <w:t xml:space="preserve">All </w:t>
      </w:r>
      <w:proofErr w:type="spellStart"/>
      <w:r w:rsidR="00CB1EC7">
        <w:rPr>
          <w:rFonts w:ascii="Verdana" w:hAnsi="Verdana"/>
          <w:sz w:val="20"/>
        </w:rPr>
        <w:t>CC’d</w:t>
      </w:r>
      <w:proofErr w:type="spellEnd"/>
      <w:r w:rsidR="00CB1EC7">
        <w:rPr>
          <w:rFonts w:ascii="Verdana" w:hAnsi="Verdana"/>
          <w:sz w:val="20"/>
        </w:rPr>
        <w:t xml:space="preserve"> in all correspondence</w:t>
      </w:r>
    </w:p>
    <w:p w14:paraId="78C50B39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5.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Progress Reports</w:t>
      </w:r>
      <w:r w:rsidRPr="000D633C">
        <w:rPr>
          <w:rFonts w:ascii="Verdana" w:hAnsi="Verdana"/>
          <w:b/>
          <w:sz w:val="20"/>
        </w:rPr>
        <w:t>:</w:t>
      </w:r>
    </w:p>
    <w:p w14:paraId="3A4C7C93" w14:textId="36AB9A34" w:rsidR="008F11EC" w:rsidRPr="008F11EC" w:rsidRDefault="00A03783" w:rsidP="008F11EC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Ryan – Ash sample capture</w:t>
      </w:r>
      <w:r w:rsidR="009152E0">
        <w:rPr>
          <w:rFonts w:ascii="Verdana" w:hAnsi="Verdana"/>
          <w:sz w:val="20"/>
        </w:rPr>
        <w:t xml:space="preserve"> – cyclone separator</w:t>
      </w:r>
    </w:p>
    <w:p w14:paraId="2353D86A" w14:textId="103E48E9" w:rsidR="000325FF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Mike </w:t>
      </w:r>
      <w:r w:rsidR="009152E0">
        <w:rPr>
          <w:rFonts w:ascii="Verdana" w:hAnsi="Verdana"/>
          <w:sz w:val="20"/>
        </w:rPr>
        <w:t>– Telemetry</w:t>
      </w:r>
    </w:p>
    <w:p w14:paraId="62A21925" w14:textId="2A5113D1" w:rsidR="00A06CE4" w:rsidRPr="00897D56" w:rsidRDefault="00A06CE4" w:rsidP="00DE13B3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 w:rsidRPr="00897D56">
        <w:rPr>
          <w:rFonts w:ascii="Verdana" w:hAnsi="Verdana"/>
          <w:sz w:val="20"/>
        </w:rPr>
        <w:t xml:space="preserve">Jamie – </w:t>
      </w:r>
      <w:r w:rsidR="009152E0">
        <w:rPr>
          <w:rFonts w:ascii="Verdana" w:hAnsi="Verdana"/>
          <w:sz w:val="20"/>
          <w:lang w:val="en-US"/>
        </w:rPr>
        <w:t>S</w:t>
      </w:r>
      <w:r w:rsidR="00A03783" w:rsidRPr="00A03783">
        <w:rPr>
          <w:rFonts w:ascii="Verdana" w:hAnsi="Verdana"/>
          <w:sz w:val="20"/>
          <w:lang w:val="en-US"/>
        </w:rPr>
        <w:t>ensor testing</w:t>
      </w:r>
    </w:p>
    <w:p w14:paraId="75643570" w14:textId="74B519C4" w:rsidR="005570EF" w:rsidRDefault="00781E77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Jake</w:t>
      </w:r>
      <w:r w:rsidR="00A03783">
        <w:rPr>
          <w:rFonts w:ascii="Verdana" w:hAnsi="Verdana"/>
          <w:sz w:val="20"/>
        </w:rPr>
        <w:t xml:space="preserve"> </w:t>
      </w:r>
      <w:r w:rsidR="009152E0">
        <w:rPr>
          <w:rFonts w:ascii="Verdana" w:hAnsi="Verdana"/>
          <w:sz w:val="20"/>
        </w:rPr>
        <w:t xml:space="preserve">– </w:t>
      </w:r>
      <w:r w:rsidR="009B3224">
        <w:rPr>
          <w:rFonts w:ascii="Verdana" w:hAnsi="Verdana"/>
          <w:sz w:val="20"/>
        </w:rPr>
        <w:t>Energy requirements</w:t>
      </w:r>
    </w:p>
    <w:p w14:paraId="10455335" w14:textId="4E95C177" w:rsidR="00331779" w:rsidRPr="009152E0" w:rsidRDefault="00331779" w:rsidP="009152E0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Parth - Electrostatic sensor</w:t>
      </w:r>
    </w:p>
    <w:p w14:paraId="20630FE3" w14:textId="77777777" w:rsidR="000325FF" w:rsidRPr="000D633C" w:rsidRDefault="00DE13B3" w:rsidP="000325FF">
      <w:pPr>
        <w:spacing w:after="240"/>
        <w:rPr>
          <w:rFonts w:ascii="Verdana" w:hAnsi="Verdana"/>
          <w:b/>
          <w:sz w:val="20"/>
        </w:rPr>
      </w:pPr>
      <w:r w:rsidRPr="000D633C">
        <w:rPr>
          <w:rFonts w:ascii="Verdana" w:hAnsi="Verdana"/>
          <w:b/>
          <w:sz w:val="20"/>
        </w:rPr>
        <w:t>6.</w:t>
      </w:r>
      <w:r w:rsidRPr="000D633C">
        <w:rPr>
          <w:rFonts w:ascii="Verdana" w:hAnsi="Verdana"/>
          <w:b/>
          <w:sz w:val="20"/>
        </w:rPr>
        <w:tab/>
      </w:r>
      <w:r w:rsidR="000325FF" w:rsidRPr="000D633C">
        <w:rPr>
          <w:rFonts w:ascii="Verdana" w:hAnsi="Verdana"/>
          <w:b/>
          <w:sz w:val="20"/>
        </w:rPr>
        <w:t>Other business</w:t>
      </w:r>
      <w:r w:rsidRPr="000D633C">
        <w:rPr>
          <w:rFonts w:ascii="Verdana" w:hAnsi="Verdana"/>
          <w:b/>
          <w:sz w:val="20"/>
        </w:rPr>
        <w:t>:</w:t>
      </w:r>
    </w:p>
    <w:p w14:paraId="2FDC7688" w14:textId="66D4EE9E" w:rsidR="00D05E9E" w:rsidRDefault="00472395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  <w:t>NIL</w:t>
      </w:r>
    </w:p>
    <w:p w14:paraId="2D049C04" w14:textId="11D3A049" w:rsidR="00781E77" w:rsidRPr="00B0758B" w:rsidRDefault="00B0758B" w:rsidP="00B0758B">
      <w:pPr>
        <w:spacing w:after="240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Minutes from last meeting below:</w:t>
      </w:r>
    </w:p>
    <w:p w14:paraId="0D1277F4" w14:textId="1ADB4664" w:rsidR="00B0758B" w:rsidRDefault="00B0758B" w:rsidP="00B0758B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p w14:paraId="7320E853" w14:textId="77777777" w:rsidR="006026EE" w:rsidRDefault="006026EE" w:rsidP="006026EE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77236A" wp14:editId="56422D11">
                <wp:simplePos x="0" y="0"/>
                <wp:positionH relativeFrom="column">
                  <wp:posOffset>4554855</wp:posOffset>
                </wp:positionH>
                <wp:positionV relativeFrom="paragraph">
                  <wp:posOffset>-221615</wp:posOffset>
                </wp:positionV>
                <wp:extent cx="1714500" cy="1257300"/>
                <wp:effectExtent l="1905" t="0" r="0" b="2540"/>
                <wp:wrapNone/>
                <wp:docPr id="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6A61F4" w14:textId="77777777" w:rsidR="006026EE" w:rsidRDefault="006026EE" w:rsidP="006026EE">
                            <w:r>
                              <w:rPr>
                                <w:noProof/>
                                <w:lang w:val="en-NZ" w:eastAsia="en-NZ"/>
                              </w:rPr>
                              <w:drawing>
                                <wp:inline distT="0" distB="0" distL="0" distR="0" wp14:anchorId="143C8F95" wp14:editId="725CF49C">
                                  <wp:extent cx="1447800" cy="1244600"/>
                                  <wp:effectExtent l="0" t="0" r="0" b="0"/>
                                  <wp:docPr id="6" name="Picture 6" descr="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7800" cy="1244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7236A" id="_x0000_s1027" type="#_x0000_t202" style="position:absolute;margin-left:358.65pt;margin-top:-17.45pt;width:13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" stroked="f">
                <v:textbox>
                  <w:txbxContent>
                    <w:p w14:paraId="286A61F4" w14:textId="77777777" w:rsidR="006026EE" w:rsidRDefault="006026EE" w:rsidP="006026EE">
                      <w:r>
                        <w:rPr>
                          <w:noProof/>
                          <w:lang w:val="en-NZ" w:eastAsia="en-NZ"/>
                        </w:rPr>
                        <w:drawing>
                          <wp:inline distT="0" distB="0" distL="0" distR="0" wp14:anchorId="143C8F95" wp14:editId="725CF49C">
                            <wp:extent cx="1447800" cy="1244600"/>
                            <wp:effectExtent l="0" t="0" r="0" b="0"/>
                            <wp:docPr id="6" name="Picture 6" descr="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7800" cy="1244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07DA878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0325FF">
        <w:rPr>
          <w:rFonts w:ascii="Verdana" w:hAnsi="Verdana" w:cs="Arial"/>
          <w:noProof/>
          <w:sz w:val="28"/>
          <w:szCs w:val="28"/>
        </w:rPr>
        <w:t>Department of Electrical &amp; Computer Engineering</w:t>
      </w:r>
    </w:p>
    <w:p w14:paraId="7FB4E838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 w:rsidRPr="001F4C5C">
        <w:rPr>
          <w:rFonts w:ascii="Verdana" w:hAnsi="Verdana" w:cs="Arial"/>
          <w:noProof/>
          <w:sz w:val="28"/>
          <w:szCs w:val="28"/>
        </w:rPr>
        <w:t>Airborne Sampling/Sensing of Distal Volcanic Ash</w:t>
      </w:r>
    </w:p>
    <w:p w14:paraId="5A3DAA5F" w14:textId="77777777" w:rsidR="006026EE" w:rsidRDefault="006026EE" w:rsidP="006026EE">
      <w:pPr>
        <w:pStyle w:val="Noparagraphstyle"/>
        <w:spacing w:before="240" w:after="240" w:line="240" w:lineRule="auto"/>
        <w:rPr>
          <w:rFonts w:ascii="Verdana" w:hAnsi="Verdana" w:cs="Arial"/>
          <w:noProof/>
          <w:sz w:val="28"/>
          <w:szCs w:val="28"/>
        </w:rPr>
      </w:pPr>
      <w:r>
        <w:rPr>
          <w:rFonts w:ascii="Verdana" w:hAnsi="Verdana" w:cs="Arial"/>
          <w:noProof/>
          <w:sz w:val="28"/>
          <w:szCs w:val="28"/>
        </w:rPr>
        <w:t>Project Group Meeting #16</w:t>
      </w:r>
    </w:p>
    <w:p w14:paraId="0ABDEC6F" w14:textId="77777777" w:rsidR="006026EE" w:rsidRPr="000325FF" w:rsidRDefault="006026EE" w:rsidP="006026EE">
      <w:pPr>
        <w:rPr>
          <w:rFonts w:ascii="Verdana" w:hAnsi="Verdana" w:cs="Arial"/>
          <w:szCs w:val="24"/>
        </w:rPr>
      </w:pPr>
      <w:r>
        <w:rPr>
          <w:rFonts w:ascii="Verdana" w:hAnsi="Verdana" w:cs="Arial"/>
          <w:szCs w:val="24"/>
        </w:rPr>
        <w:pict w14:anchorId="3919A8B8">
          <v:rect id="_x0000_i1028" style="width:481.55pt;height:3pt" o:hralign="center" o:hrstd="t" o:hrnoshade="t" o:hr="t" fillcolor="black" stroked="f"/>
        </w:pict>
      </w:r>
    </w:p>
    <w:p w14:paraId="332423B5" w14:textId="77777777" w:rsidR="006026EE" w:rsidRDefault="006026EE" w:rsidP="006026EE">
      <w:pPr>
        <w:rPr>
          <w:rFonts w:ascii="Verdana" w:hAnsi="Verdana"/>
          <w:sz w:val="36"/>
        </w:rPr>
      </w:pPr>
    </w:p>
    <w:p w14:paraId="0C7AB83D" w14:textId="77777777" w:rsidR="006026EE" w:rsidRPr="00153F62" w:rsidRDefault="006026EE" w:rsidP="006026EE">
      <w:pPr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Minutes</w:t>
      </w:r>
    </w:p>
    <w:p w14:paraId="5AFABBB3" w14:textId="77777777" w:rsidR="006026EE" w:rsidRPr="000325FF" w:rsidRDefault="006026EE" w:rsidP="006026EE">
      <w:pPr>
        <w:rPr>
          <w:rFonts w:ascii="Verdana" w:hAnsi="Verdana"/>
          <w:szCs w:val="24"/>
        </w:rPr>
      </w:pPr>
    </w:p>
    <w:p w14:paraId="5FFF9D10" w14:textId="77777777" w:rsidR="006026EE" w:rsidRPr="005F4CDB" w:rsidRDefault="006026EE" w:rsidP="006026EE">
      <w:pPr>
        <w:rPr>
          <w:rFonts w:ascii="Verdana" w:hAnsi="Verdana" w:cs="Arial"/>
          <w:b/>
          <w:szCs w:val="24"/>
        </w:rPr>
      </w:pPr>
      <w:r w:rsidRPr="005F4CDB">
        <w:rPr>
          <w:rFonts w:ascii="Verdana" w:hAnsi="Verdana" w:cs="Arial"/>
          <w:b/>
          <w:szCs w:val="24"/>
        </w:rPr>
        <w:t xml:space="preserve">Minutes of the </w:t>
      </w:r>
      <w:r>
        <w:rPr>
          <w:rFonts w:ascii="Verdana" w:hAnsi="Verdana" w:cs="Arial"/>
          <w:b/>
          <w:szCs w:val="24"/>
        </w:rPr>
        <w:t xml:space="preserve">weekly </w:t>
      </w:r>
      <w:r w:rsidRPr="005F4CDB">
        <w:rPr>
          <w:rFonts w:ascii="Verdana" w:hAnsi="Verdana" w:cs="Arial"/>
          <w:b/>
          <w:szCs w:val="24"/>
        </w:rPr>
        <w:t xml:space="preserve">meeting </w:t>
      </w:r>
      <w:r>
        <w:rPr>
          <w:rFonts w:ascii="Verdana" w:hAnsi="Verdana" w:cs="Arial"/>
          <w:b/>
          <w:szCs w:val="24"/>
        </w:rPr>
        <w:t xml:space="preserve">29 July </w:t>
      </w:r>
      <w:r w:rsidRPr="005F4CDB">
        <w:rPr>
          <w:rFonts w:ascii="Verdana" w:hAnsi="Verdana" w:cs="Arial"/>
          <w:b/>
          <w:szCs w:val="24"/>
        </w:rPr>
        <w:t>201</w:t>
      </w:r>
      <w:r>
        <w:rPr>
          <w:rFonts w:ascii="Verdana" w:hAnsi="Verdana" w:cs="Arial"/>
          <w:b/>
          <w:szCs w:val="24"/>
        </w:rPr>
        <w:t>6</w:t>
      </w:r>
    </w:p>
    <w:p w14:paraId="6C396340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70A1726D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Present: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7CAFBA40" w14:textId="4D393553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/>
          <w:szCs w:val="24"/>
        </w:rPr>
        <w:t>Maan Alkaisi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Adrian Weller</w:t>
      </w:r>
      <w:r w:rsidR="00D63361">
        <w:rPr>
          <w:rFonts w:ascii="Verdana" w:hAnsi="Verdana"/>
          <w:szCs w:val="24"/>
        </w:rPr>
        <w:t xml:space="preserve"> (briefly)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Jamie Van de Laar</w:t>
      </w:r>
      <w:r w:rsidRPr="005F4CDB">
        <w:rPr>
          <w:rFonts w:ascii="Verdana" w:hAnsi="Verdana"/>
          <w:szCs w:val="24"/>
        </w:rPr>
        <w:t xml:space="preserve">, </w:t>
      </w:r>
      <w:r>
        <w:rPr>
          <w:rFonts w:ascii="Verdana" w:hAnsi="Verdana"/>
          <w:szCs w:val="24"/>
        </w:rPr>
        <w:t>Jake Campbell, Parth Thakur, Mike Shanaher</w:t>
      </w:r>
    </w:p>
    <w:p w14:paraId="7C8936C9" w14:textId="77777777" w:rsidR="006026EE" w:rsidRPr="005F4CDB" w:rsidRDefault="006026EE" w:rsidP="006026EE">
      <w:pPr>
        <w:pStyle w:val="BodyText"/>
        <w:ind w:left="1440" w:hanging="1440"/>
        <w:jc w:val="both"/>
        <w:rPr>
          <w:rFonts w:ascii="Verdana" w:hAnsi="Verdana"/>
          <w:b/>
          <w:sz w:val="24"/>
          <w:szCs w:val="24"/>
        </w:rPr>
      </w:pPr>
    </w:p>
    <w:p w14:paraId="3707C1DE" w14:textId="77777777" w:rsidR="006026EE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1. Apologies:</w:t>
      </w:r>
      <w:r w:rsidRPr="005F4CDB">
        <w:rPr>
          <w:rFonts w:ascii="Verdana" w:hAnsi="Verdana"/>
          <w:b/>
          <w:sz w:val="24"/>
          <w:szCs w:val="24"/>
        </w:rPr>
        <w:tab/>
      </w:r>
    </w:p>
    <w:p w14:paraId="3FA53D70" w14:textId="77777777" w:rsidR="006026EE" w:rsidRPr="005F4CDB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  <w:t>-</w:t>
      </w:r>
    </w:p>
    <w:p w14:paraId="4132B8B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51E54C2D" w14:textId="77777777" w:rsidR="006026EE" w:rsidRPr="005F4CDB" w:rsidRDefault="006026EE" w:rsidP="006026EE">
      <w:pPr>
        <w:ind w:left="-22"/>
        <w:jc w:val="both"/>
        <w:rPr>
          <w:rFonts w:ascii="Verdana" w:hAnsi="Verdana" w:cs="Arial"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 xml:space="preserve">2. Minutes from </w:t>
      </w:r>
      <w:r>
        <w:rPr>
          <w:rFonts w:ascii="Verdana" w:hAnsi="Verdana" w:cs="Arial"/>
          <w:b/>
          <w:bCs/>
          <w:szCs w:val="24"/>
        </w:rPr>
        <w:t>last meeting</w:t>
      </w:r>
    </w:p>
    <w:p w14:paraId="64A83250" w14:textId="77777777" w:rsidR="006026EE" w:rsidRPr="005C395A" w:rsidRDefault="006026EE" w:rsidP="006026EE">
      <w:pPr>
        <w:pStyle w:val="ListParagraph"/>
        <w:numPr>
          <w:ilvl w:val="0"/>
          <w:numId w:val="27"/>
        </w:numPr>
        <w:jc w:val="both"/>
        <w:rPr>
          <w:rFonts w:ascii="Verdana" w:hAnsi="Verdana" w:cs="Arial"/>
          <w:bCs/>
          <w:szCs w:val="24"/>
        </w:rPr>
      </w:pPr>
      <w:r>
        <w:rPr>
          <w:rFonts w:ascii="Verdana" w:hAnsi="Verdana" w:cs="Arial"/>
          <w:bCs/>
          <w:szCs w:val="24"/>
        </w:rPr>
        <w:t>(look at Minutes, July 22 2016)</w:t>
      </w:r>
    </w:p>
    <w:p w14:paraId="239F0A5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275C9F4C" w14:textId="77777777" w:rsidR="006026EE" w:rsidRPr="005F4CDB" w:rsidRDefault="006026EE" w:rsidP="006026EE">
      <w:pPr>
        <w:ind w:left="-22"/>
        <w:jc w:val="both"/>
        <w:rPr>
          <w:rFonts w:ascii="Verdana" w:hAnsi="Verdana" w:cs="Arial"/>
          <w:b/>
          <w:bCs/>
          <w:szCs w:val="24"/>
        </w:rPr>
      </w:pPr>
      <w:r w:rsidRPr="005F4CDB">
        <w:rPr>
          <w:rFonts w:ascii="Verdana" w:hAnsi="Verdana" w:cs="Arial"/>
          <w:b/>
          <w:bCs/>
          <w:szCs w:val="24"/>
        </w:rPr>
        <w:t>3.</w:t>
      </w:r>
      <w:r w:rsidRPr="005F4CDB">
        <w:rPr>
          <w:rFonts w:ascii="Verdana" w:hAnsi="Verdana" w:cs="Arial"/>
          <w:b/>
          <w:bCs/>
          <w:szCs w:val="24"/>
        </w:rPr>
        <w:tab/>
        <w:t>Matters arising</w:t>
      </w:r>
    </w:p>
    <w:p w14:paraId="2757EB78" w14:textId="77777777" w:rsidR="006026EE" w:rsidRPr="005F4CDB" w:rsidRDefault="006026EE" w:rsidP="006026EE">
      <w:pPr>
        <w:jc w:val="both"/>
        <w:rPr>
          <w:rFonts w:ascii="Verdana" w:hAnsi="Verdana" w:cs="Arial"/>
          <w:bCs/>
          <w:szCs w:val="24"/>
        </w:rPr>
      </w:pPr>
    </w:p>
    <w:p w14:paraId="72F131A8" w14:textId="77777777" w:rsidR="006026EE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4.</w:t>
      </w:r>
      <w:r w:rsidRPr="005F4CDB">
        <w:rPr>
          <w:rFonts w:ascii="Verdana" w:hAnsi="Verdana"/>
          <w:b/>
          <w:sz w:val="24"/>
          <w:szCs w:val="24"/>
        </w:rPr>
        <w:tab/>
        <w:t>Correspondence</w:t>
      </w:r>
    </w:p>
    <w:p w14:paraId="2A0AFCC8" w14:textId="77777777" w:rsidR="006026EE" w:rsidRPr="00367416" w:rsidRDefault="006026EE" w:rsidP="006026EE">
      <w:pPr>
        <w:pStyle w:val="ListParagraph"/>
        <w:numPr>
          <w:ilvl w:val="0"/>
          <w:numId w:val="28"/>
        </w:numPr>
        <w:spacing w:after="240"/>
        <w:rPr>
          <w:rFonts w:ascii="Verdana" w:hAnsi="Verdana"/>
        </w:rPr>
      </w:pPr>
      <w:r>
        <w:rPr>
          <w:rFonts w:ascii="Verdana" w:hAnsi="Verdana"/>
        </w:rPr>
        <w:t xml:space="preserve">All are </w:t>
      </w:r>
      <w:proofErr w:type="spellStart"/>
      <w:r>
        <w:rPr>
          <w:rFonts w:ascii="Verdana" w:hAnsi="Verdana"/>
        </w:rPr>
        <w:t>CC’d</w:t>
      </w:r>
      <w:proofErr w:type="spellEnd"/>
      <w:r>
        <w:rPr>
          <w:rFonts w:ascii="Verdana" w:hAnsi="Verdana"/>
        </w:rPr>
        <w:t xml:space="preserve"> in emails</w:t>
      </w:r>
    </w:p>
    <w:p w14:paraId="02905D27" w14:textId="77777777" w:rsidR="006026EE" w:rsidRPr="005F4CDB" w:rsidRDefault="006026EE" w:rsidP="006026EE">
      <w:pPr>
        <w:pStyle w:val="BodyText"/>
        <w:jc w:val="both"/>
        <w:rPr>
          <w:rFonts w:ascii="Verdana" w:hAnsi="Verdana"/>
          <w:b/>
          <w:sz w:val="24"/>
          <w:szCs w:val="24"/>
        </w:rPr>
      </w:pPr>
      <w:r w:rsidRPr="005F4CDB">
        <w:rPr>
          <w:rFonts w:ascii="Verdana" w:hAnsi="Verdana"/>
          <w:b/>
          <w:sz w:val="24"/>
          <w:szCs w:val="24"/>
        </w:rPr>
        <w:t>5.</w:t>
      </w:r>
      <w:r w:rsidRPr="005F4CDB">
        <w:rPr>
          <w:rFonts w:ascii="Verdana" w:hAnsi="Verdana"/>
          <w:b/>
          <w:sz w:val="24"/>
          <w:szCs w:val="24"/>
        </w:rPr>
        <w:tab/>
        <w:t>Progress Reports:</w:t>
      </w:r>
    </w:p>
    <w:p w14:paraId="77524222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Van de Laar</w:t>
      </w:r>
    </w:p>
    <w:p w14:paraId="29C00F90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SAG calibration was unsuccessful this week but will try next week.</w:t>
      </w:r>
    </w:p>
    <w:p w14:paraId="4821BF6F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Jamie has now got the OPC-N2 talking to the PI, which then relays the data to his laptop</w:t>
      </w:r>
    </w:p>
    <w:p w14:paraId="51B9E109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Jake Campbell</w:t>
      </w:r>
    </w:p>
    <w:p w14:paraId="62FAFCB2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Wind speed modelling, and our max wind speed may be 70m/s (from NIWA data) </w:t>
      </w:r>
    </w:p>
    <w:p w14:paraId="51BD1E1E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Waiting on 3D printed parts </w:t>
      </w:r>
    </w:p>
    <w:p w14:paraId="5F393C7D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Mike Shanaher</w:t>
      </w:r>
    </w:p>
    <w:p w14:paraId="31D26E37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Mike broke his laptop, so will try get mission planner on a ECE computer.  </w:t>
      </w:r>
    </w:p>
    <w:p w14:paraId="70DAEF8C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lastRenderedPageBreak/>
        <w:t xml:space="preserve">Put forward the idea of not having I2C interface to the PI but instead using the PIXHAWK telemetry port (UART) </w:t>
      </w:r>
    </w:p>
    <w:p w14:paraId="1A24B736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Parth Thakur</w:t>
      </w:r>
    </w:p>
    <w:p w14:paraId="0D955515" w14:textId="77777777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DTA information regarding </w:t>
      </w:r>
      <w:proofErr w:type="spellStart"/>
      <w:r>
        <w:rPr>
          <w:rFonts w:ascii="Verdana" w:hAnsi="Verdana"/>
          <w:szCs w:val="24"/>
        </w:rPr>
        <w:t>Parth’s</w:t>
      </w:r>
      <w:proofErr w:type="spellEnd"/>
      <w:r>
        <w:rPr>
          <w:rFonts w:ascii="Verdana" w:hAnsi="Verdana"/>
          <w:szCs w:val="24"/>
        </w:rPr>
        <w:t xml:space="preserve"> circuit has useful and Parth now has a heading for the next stage </w:t>
      </w:r>
    </w:p>
    <w:p w14:paraId="34EDBE87" w14:textId="77777777" w:rsidR="006026EE" w:rsidRDefault="006026EE" w:rsidP="006026EE">
      <w:pPr>
        <w:pStyle w:val="ListParagraph"/>
        <w:numPr>
          <w:ilvl w:val="0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Ryan Taylor</w:t>
      </w:r>
    </w:p>
    <w:p w14:paraId="1FB307DA" w14:textId="235C949B" w:rsidR="006026EE" w:rsidRDefault="006026EE" w:rsidP="006026EE">
      <w:pPr>
        <w:pStyle w:val="ListParagraph"/>
        <w:numPr>
          <w:ilvl w:val="1"/>
          <w:numId w:val="18"/>
        </w:numPr>
        <w:spacing w:after="240"/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Pitot-static</w:t>
      </w:r>
      <w:r>
        <w:rPr>
          <w:rFonts w:ascii="Verdana" w:hAnsi="Verdana"/>
          <w:szCs w:val="24"/>
        </w:rPr>
        <w:t xml:space="preserve"> tube has arrived</w:t>
      </w:r>
    </w:p>
    <w:p w14:paraId="324102A0" w14:textId="77777777" w:rsidR="006026EE" w:rsidRPr="007B3CFF" w:rsidRDefault="006026EE" w:rsidP="006026EE">
      <w:pPr>
        <w:spacing w:after="240"/>
        <w:ind w:left="1080"/>
        <w:rPr>
          <w:rFonts w:ascii="Verdana" w:hAnsi="Verdana"/>
          <w:szCs w:val="24"/>
        </w:rPr>
      </w:pPr>
    </w:p>
    <w:p w14:paraId="030E7218" w14:textId="77777777" w:rsidR="006026EE" w:rsidRPr="007B07D9" w:rsidRDefault="006026EE" w:rsidP="006026EE">
      <w:pPr>
        <w:spacing w:after="240"/>
        <w:rPr>
          <w:rFonts w:ascii="Verdana" w:eastAsia="Times New Roman" w:hAnsi="Verdana"/>
          <w:b/>
          <w:szCs w:val="24"/>
          <w:lang w:val="en-US"/>
        </w:rPr>
      </w:pPr>
      <w:r w:rsidRPr="005F4CDB">
        <w:rPr>
          <w:rFonts w:ascii="Verdana" w:hAnsi="Verdana"/>
          <w:szCs w:val="24"/>
        </w:rPr>
        <w:t>6.</w:t>
      </w:r>
      <w:r w:rsidRPr="005F4CDB">
        <w:rPr>
          <w:rFonts w:ascii="Verdana" w:hAnsi="Verdana"/>
          <w:szCs w:val="24"/>
        </w:rPr>
        <w:tab/>
      </w:r>
      <w:r w:rsidRPr="005F4CDB">
        <w:rPr>
          <w:rFonts w:ascii="Verdana" w:eastAsia="Times New Roman" w:hAnsi="Verdana"/>
          <w:b/>
          <w:szCs w:val="24"/>
          <w:lang w:val="en-US"/>
        </w:rPr>
        <w:t>Other business:</w:t>
      </w:r>
    </w:p>
    <w:p w14:paraId="5C3BBE83" w14:textId="77777777" w:rsidR="006026EE" w:rsidRPr="0020184D" w:rsidRDefault="006026EE" w:rsidP="006026EE">
      <w:pPr>
        <w:pStyle w:val="BodyText"/>
        <w:jc w:val="center"/>
        <w:rPr>
          <w:rFonts w:ascii="Verdana" w:hAnsi="Verdana" w:cs="Arial"/>
          <w:b/>
          <w:sz w:val="24"/>
          <w:szCs w:val="24"/>
          <w:lang w:val="en-NZ"/>
        </w:rPr>
      </w:pPr>
      <w:r>
        <w:rPr>
          <w:rFonts w:ascii="Verdana" w:hAnsi="Verdana" w:cs="Arial"/>
          <w:b/>
          <w:sz w:val="24"/>
          <w:szCs w:val="24"/>
          <w:lang w:val="en-NZ"/>
        </w:rPr>
        <w:t xml:space="preserve">Meeting </w:t>
      </w:r>
      <w:r w:rsidRPr="005F4CDB">
        <w:rPr>
          <w:rFonts w:ascii="Verdana" w:hAnsi="Verdana" w:cs="Arial"/>
          <w:b/>
          <w:sz w:val="24"/>
          <w:szCs w:val="24"/>
          <w:lang w:val="en-NZ"/>
        </w:rPr>
        <w:t>ACTION LIST</w:t>
      </w:r>
    </w:p>
    <w:p w14:paraId="7B087F7B" w14:textId="77777777" w:rsidR="006026EE" w:rsidRPr="005F4CDB" w:rsidRDefault="006026EE" w:rsidP="006026EE">
      <w:pPr>
        <w:pStyle w:val="BodyText"/>
        <w:jc w:val="both"/>
        <w:rPr>
          <w:rFonts w:ascii="Verdana" w:hAnsi="Verdana" w:cs="Arial"/>
          <w:sz w:val="24"/>
          <w:szCs w:val="24"/>
          <w:lang w:val="en-N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51"/>
        <w:gridCol w:w="2336"/>
        <w:gridCol w:w="1786"/>
      </w:tblGrid>
      <w:tr w:rsidR="006026EE" w:rsidRPr="005F4CDB" w14:paraId="698DF40C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100F8500" w14:textId="77777777" w:rsidR="006026EE" w:rsidRPr="005F4CDB" w:rsidRDefault="006026EE" w:rsidP="00A13500">
            <w:pPr>
              <w:pStyle w:val="BodyText"/>
              <w:jc w:val="both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ACTION</w:t>
            </w:r>
          </w:p>
        </w:tc>
        <w:tc>
          <w:tcPr>
            <w:tcW w:w="2336" w:type="dxa"/>
            <w:vAlign w:val="center"/>
          </w:tcPr>
          <w:p w14:paraId="3E6E1975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ASSIGNED TO</w:t>
            </w:r>
          </w:p>
        </w:tc>
        <w:tc>
          <w:tcPr>
            <w:tcW w:w="1786" w:type="dxa"/>
            <w:vAlign w:val="center"/>
          </w:tcPr>
          <w:p w14:paraId="20D369C8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b/>
                <w:sz w:val="24"/>
                <w:szCs w:val="24"/>
                <w:lang w:val="en-NZ"/>
              </w:rPr>
            </w:pPr>
            <w:r w:rsidRPr="005F4CDB">
              <w:rPr>
                <w:rFonts w:ascii="Verdana" w:hAnsi="Verdana" w:cs="Arial"/>
                <w:b/>
                <w:sz w:val="24"/>
                <w:szCs w:val="24"/>
                <w:lang w:val="en-NZ"/>
              </w:rPr>
              <w:t>DUE DATE</w:t>
            </w:r>
          </w:p>
        </w:tc>
      </w:tr>
      <w:tr w:rsidR="006026EE" w:rsidRPr="005F4CDB" w14:paraId="5248C368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05D85AC3" w14:textId="77777777" w:rsidR="006026EE" w:rsidRPr="005F4CDB" w:rsidRDefault="006026EE" w:rsidP="00A13500">
            <w:pPr>
              <w:pStyle w:val="BodyText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581E9B9E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2944DFC1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6026EE" w:rsidRPr="005F4CDB" w14:paraId="249C48BF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4C7D53E2" w14:textId="77777777" w:rsidR="006026EE" w:rsidRPr="005F4CDB" w:rsidRDefault="006026EE" w:rsidP="00A13500">
            <w:pPr>
              <w:pStyle w:val="BodyText"/>
              <w:jc w:val="both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2336" w:type="dxa"/>
            <w:vAlign w:val="center"/>
          </w:tcPr>
          <w:p w14:paraId="7F07DC8A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  <w:tc>
          <w:tcPr>
            <w:tcW w:w="1786" w:type="dxa"/>
            <w:vAlign w:val="center"/>
          </w:tcPr>
          <w:p w14:paraId="6BA4995C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  <w:tr w:rsidR="006026EE" w:rsidRPr="005F4CDB" w14:paraId="05E697DC" w14:textId="77777777" w:rsidTr="00A13500">
        <w:trPr>
          <w:trHeight w:val="676"/>
        </w:trPr>
        <w:tc>
          <w:tcPr>
            <w:tcW w:w="4251" w:type="dxa"/>
            <w:vAlign w:val="center"/>
          </w:tcPr>
          <w:p w14:paraId="1A9F97A3" w14:textId="77777777" w:rsidR="006026EE" w:rsidRPr="005F4CDB" w:rsidRDefault="006026EE" w:rsidP="00A13500">
            <w:pPr>
              <w:rPr>
                <w:rFonts w:ascii="Verdana" w:hAnsi="Verdana" w:cs="Arial"/>
                <w:szCs w:val="24"/>
              </w:rPr>
            </w:pPr>
          </w:p>
        </w:tc>
        <w:tc>
          <w:tcPr>
            <w:tcW w:w="2336" w:type="dxa"/>
            <w:vAlign w:val="center"/>
          </w:tcPr>
          <w:p w14:paraId="7789104B" w14:textId="77777777" w:rsidR="006026EE" w:rsidRPr="005F4CDB" w:rsidRDefault="006026EE" w:rsidP="00A13500">
            <w:pPr>
              <w:jc w:val="center"/>
              <w:rPr>
                <w:rFonts w:ascii="Verdana" w:hAnsi="Verdana" w:cs="Arial"/>
                <w:szCs w:val="24"/>
              </w:rPr>
            </w:pPr>
          </w:p>
        </w:tc>
        <w:tc>
          <w:tcPr>
            <w:tcW w:w="1786" w:type="dxa"/>
            <w:vAlign w:val="center"/>
          </w:tcPr>
          <w:p w14:paraId="60430368" w14:textId="77777777" w:rsidR="006026EE" w:rsidRPr="005F4CDB" w:rsidRDefault="006026EE" w:rsidP="00A13500">
            <w:pPr>
              <w:pStyle w:val="BodyText"/>
              <w:jc w:val="center"/>
              <w:rPr>
                <w:rFonts w:ascii="Verdana" w:hAnsi="Verdana" w:cs="Arial"/>
                <w:sz w:val="24"/>
                <w:szCs w:val="24"/>
                <w:lang w:val="en-NZ"/>
              </w:rPr>
            </w:pPr>
          </w:p>
        </w:tc>
      </w:tr>
    </w:tbl>
    <w:p w14:paraId="7A5C75AF" w14:textId="77777777" w:rsidR="006026EE" w:rsidRPr="005F4CDB" w:rsidRDefault="006026EE" w:rsidP="006026EE">
      <w:pPr>
        <w:pStyle w:val="BodyText"/>
        <w:jc w:val="both"/>
        <w:rPr>
          <w:rFonts w:ascii="Verdana" w:hAnsi="Verdana" w:cs="Arial"/>
          <w:sz w:val="24"/>
          <w:szCs w:val="24"/>
        </w:rPr>
      </w:pPr>
    </w:p>
    <w:p w14:paraId="481BC591" w14:textId="1CFE0885" w:rsidR="006026EE" w:rsidRDefault="006026EE" w:rsidP="006026EE">
      <w:pPr>
        <w:rPr>
          <w:rFonts w:ascii="Verdana" w:hAnsi="Verdana" w:cs="Arial"/>
          <w:b/>
          <w:szCs w:val="24"/>
        </w:rPr>
      </w:pPr>
      <w:r w:rsidRPr="00BF22E0">
        <w:rPr>
          <w:rFonts w:ascii="Verdana" w:hAnsi="Verdana" w:cs="Arial"/>
          <w:b/>
          <w:szCs w:val="24"/>
        </w:rPr>
        <w:t xml:space="preserve">Next meeting date: </w:t>
      </w:r>
      <w:r w:rsidR="00694DAD">
        <w:rPr>
          <w:rFonts w:ascii="Verdana" w:hAnsi="Verdana" w:cs="Arial"/>
          <w:b/>
          <w:szCs w:val="24"/>
        </w:rPr>
        <w:t>5</w:t>
      </w:r>
      <w:r w:rsidR="00694DAD" w:rsidRPr="00694DAD">
        <w:rPr>
          <w:rFonts w:ascii="Verdana" w:hAnsi="Verdana" w:cs="Arial"/>
          <w:b/>
          <w:szCs w:val="24"/>
          <w:vertAlign w:val="superscript"/>
        </w:rPr>
        <w:t>th</w:t>
      </w:r>
      <w:r w:rsidR="00694DAD">
        <w:rPr>
          <w:rFonts w:ascii="Verdana" w:hAnsi="Verdana" w:cs="Arial"/>
          <w:b/>
          <w:szCs w:val="24"/>
        </w:rPr>
        <w:t xml:space="preserve"> August, </w:t>
      </w:r>
      <w:r>
        <w:rPr>
          <w:rFonts w:ascii="Verdana" w:hAnsi="Verdana" w:cs="Arial"/>
          <w:b/>
          <w:szCs w:val="24"/>
        </w:rPr>
        <w:t>Adrian is down from DTA</w:t>
      </w:r>
    </w:p>
    <w:p w14:paraId="65BBCE6F" w14:textId="398186B5" w:rsidR="00331779" w:rsidRDefault="00331779" w:rsidP="00331779">
      <w:pPr>
        <w:pStyle w:val="Noparagraphstyle"/>
        <w:spacing w:before="240" w:after="480" w:line="240" w:lineRule="auto"/>
        <w:rPr>
          <w:rFonts w:ascii="Arial" w:hAnsi="Arial" w:cs="Arial"/>
          <w:b/>
          <w:noProof/>
          <w:sz w:val="32"/>
          <w:szCs w:val="32"/>
        </w:rPr>
      </w:pPr>
    </w:p>
    <w:sectPr w:rsidR="00331779" w:rsidSect="0046103C">
      <w:footerReference w:type="default" r:id="rId8"/>
      <w:pgSz w:w="11899" w:h="16838" w:code="9"/>
      <w:pgMar w:top="1530" w:right="1134" w:bottom="1710" w:left="1134" w:header="1021" w:footer="68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3DE114" w14:textId="77777777" w:rsidR="00D7473A" w:rsidRDefault="00D7473A">
      <w:r>
        <w:separator/>
      </w:r>
    </w:p>
  </w:endnote>
  <w:endnote w:type="continuationSeparator" w:id="0">
    <w:p w14:paraId="5A0468D1" w14:textId="77777777" w:rsidR="00D7473A" w:rsidRDefault="00D74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41545" w14:textId="4428EDF9" w:rsidR="00897D56" w:rsidRPr="005E1DC9" w:rsidRDefault="006026EE">
    <w:pPr>
      <w:pStyle w:val="Footer"/>
      <w:rPr>
        <w:rFonts w:ascii="Arial" w:hAnsi="Arial" w:cs="Arial"/>
        <w:b/>
        <w:sz w:val="18"/>
        <w:szCs w:val="18"/>
        <w:lang w:val="en-NZ"/>
      </w:rPr>
    </w:pPr>
    <w:r>
      <w:rPr>
        <w:rFonts w:ascii="Arial" w:hAnsi="Arial" w:cs="Arial"/>
        <w:b/>
        <w:sz w:val="18"/>
        <w:szCs w:val="18"/>
        <w:lang w:val="en-NZ"/>
      </w:rPr>
      <w:t>10 August</w:t>
    </w:r>
    <w:r w:rsidR="00897D56">
      <w:rPr>
        <w:rFonts w:ascii="Arial" w:hAnsi="Arial" w:cs="Arial"/>
        <w:b/>
        <w:sz w:val="18"/>
        <w:szCs w:val="18"/>
        <w:lang w:val="en-NZ"/>
      </w:rPr>
      <w:t xml:space="preserve">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BC0B64" w14:textId="77777777" w:rsidR="00D7473A" w:rsidRDefault="00D7473A">
      <w:r>
        <w:separator/>
      </w:r>
    </w:p>
  </w:footnote>
  <w:footnote w:type="continuationSeparator" w:id="0">
    <w:p w14:paraId="03084C30" w14:textId="77777777" w:rsidR="00D7473A" w:rsidRDefault="00D747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3830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22894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6EADA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A6B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682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A435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36A46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6074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B89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6089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/>
        <w:i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b/>
        <w:i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b/>
        <w:i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 w15:restartNumberingAfterBreak="0">
    <w:nsid w:val="3B8F1E34"/>
    <w:multiLevelType w:val="hybridMultilevel"/>
    <w:tmpl w:val="F618AE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922"/>
    <w:multiLevelType w:val="hybridMultilevel"/>
    <w:tmpl w:val="AD0884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FD2057"/>
    <w:multiLevelType w:val="hybridMultilevel"/>
    <w:tmpl w:val="AB3CB10C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40AC473E"/>
    <w:multiLevelType w:val="hybridMultilevel"/>
    <w:tmpl w:val="C45EC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B57D6"/>
    <w:multiLevelType w:val="hybridMultilevel"/>
    <w:tmpl w:val="0AC236A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E3D7D"/>
    <w:multiLevelType w:val="hybridMultilevel"/>
    <w:tmpl w:val="3D00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DB1727"/>
    <w:multiLevelType w:val="hybridMultilevel"/>
    <w:tmpl w:val="C11E1B5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A72C9E"/>
    <w:multiLevelType w:val="hybridMultilevel"/>
    <w:tmpl w:val="7CBCAD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A189D"/>
    <w:multiLevelType w:val="hybridMultilevel"/>
    <w:tmpl w:val="F95251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44453"/>
    <w:multiLevelType w:val="hybridMultilevel"/>
    <w:tmpl w:val="8E8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C5772"/>
    <w:multiLevelType w:val="hybridMultilevel"/>
    <w:tmpl w:val="CDE8C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92F8F"/>
    <w:multiLevelType w:val="hybridMultilevel"/>
    <w:tmpl w:val="96223C0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81670"/>
    <w:multiLevelType w:val="hybridMultilevel"/>
    <w:tmpl w:val="D1122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55AA6"/>
    <w:multiLevelType w:val="hybridMultilevel"/>
    <w:tmpl w:val="B148991E"/>
    <w:lvl w:ilvl="0" w:tplc="1409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70164D74"/>
    <w:multiLevelType w:val="hybridMultilevel"/>
    <w:tmpl w:val="1178A8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46487"/>
    <w:multiLevelType w:val="hybridMultilevel"/>
    <w:tmpl w:val="9D3814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70B70"/>
    <w:multiLevelType w:val="hybridMultilevel"/>
    <w:tmpl w:val="00C4A0A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A944382"/>
    <w:multiLevelType w:val="hybridMultilevel"/>
    <w:tmpl w:val="3DF0A7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23"/>
  </w:num>
  <w:num w:numId="14">
    <w:abstractNumId w:val="18"/>
  </w:num>
  <w:num w:numId="15">
    <w:abstractNumId w:val="27"/>
  </w:num>
  <w:num w:numId="16">
    <w:abstractNumId w:val="12"/>
  </w:num>
  <w:num w:numId="17">
    <w:abstractNumId w:val="16"/>
  </w:num>
  <w:num w:numId="18">
    <w:abstractNumId w:val="14"/>
  </w:num>
  <w:num w:numId="19">
    <w:abstractNumId w:val="19"/>
  </w:num>
  <w:num w:numId="20">
    <w:abstractNumId w:val="26"/>
  </w:num>
  <w:num w:numId="21">
    <w:abstractNumId w:val="24"/>
  </w:num>
  <w:num w:numId="22">
    <w:abstractNumId w:val="11"/>
  </w:num>
  <w:num w:numId="23">
    <w:abstractNumId w:val="25"/>
  </w:num>
  <w:num w:numId="24">
    <w:abstractNumId w:val="17"/>
  </w:num>
  <w:num w:numId="25">
    <w:abstractNumId w:val="22"/>
  </w:num>
  <w:num w:numId="26">
    <w:abstractNumId w:val="13"/>
  </w:num>
  <w:num w:numId="27">
    <w:abstractNumId w:val="20"/>
  </w:num>
  <w:num w:numId="28">
    <w:abstractNumId w:val="21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FA7"/>
    <w:rsid w:val="00002F98"/>
    <w:rsid w:val="000061E7"/>
    <w:rsid w:val="00022177"/>
    <w:rsid w:val="00030B08"/>
    <w:rsid w:val="000325FF"/>
    <w:rsid w:val="00037E20"/>
    <w:rsid w:val="000422DE"/>
    <w:rsid w:val="000435F9"/>
    <w:rsid w:val="000437E4"/>
    <w:rsid w:val="000449E3"/>
    <w:rsid w:val="00045C8F"/>
    <w:rsid w:val="00052C0E"/>
    <w:rsid w:val="00056E88"/>
    <w:rsid w:val="00057BF0"/>
    <w:rsid w:val="0006084E"/>
    <w:rsid w:val="00073C77"/>
    <w:rsid w:val="0007491B"/>
    <w:rsid w:val="00092672"/>
    <w:rsid w:val="00093856"/>
    <w:rsid w:val="000A14E8"/>
    <w:rsid w:val="000A5E9B"/>
    <w:rsid w:val="000B005A"/>
    <w:rsid w:val="000B65AA"/>
    <w:rsid w:val="000B6CA7"/>
    <w:rsid w:val="000B7224"/>
    <w:rsid w:val="000C4297"/>
    <w:rsid w:val="000D0A31"/>
    <w:rsid w:val="000D61BC"/>
    <w:rsid w:val="000D633C"/>
    <w:rsid w:val="000E4D12"/>
    <w:rsid w:val="000E60A7"/>
    <w:rsid w:val="000F396A"/>
    <w:rsid w:val="000F41BE"/>
    <w:rsid w:val="0012607B"/>
    <w:rsid w:val="001302A8"/>
    <w:rsid w:val="001303B5"/>
    <w:rsid w:val="001334AF"/>
    <w:rsid w:val="00135C4D"/>
    <w:rsid w:val="0014645D"/>
    <w:rsid w:val="001512B4"/>
    <w:rsid w:val="00153D75"/>
    <w:rsid w:val="001542E5"/>
    <w:rsid w:val="00161B93"/>
    <w:rsid w:val="001642ED"/>
    <w:rsid w:val="00174CCC"/>
    <w:rsid w:val="001769EC"/>
    <w:rsid w:val="00196655"/>
    <w:rsid w:val="001A7962"/>
    <w:rsid w:val="001C1999"/>
    <w:rsid w:val="001C2C15"/>
    <w:rsid w:val="001C3DBA"/>
    <w:rsid w:val="001C6200"/>
    <w:rsid w:val="001F0C80"/>
    <w:rsid w:val="001F3656"/>
    <w:rsid w:val="001F74F4"/>
    <w:rsid w:val="00202E98"/>
    <w:rsid w:val="00221DD7"/>
    <w:rsid w:val="00226AE7"/>
    <w:rsid w:val="00240BBE"/>
    <w:rsid w:val="002422DC"/>
    <w:rsid w:val="00251D66"/>
    <w:rsid w:val="002529F0"/>
    <w:rsid w:val="00287AF3"/>
    <w:rsid w:val="00291A02"/>
    <w:rsid w:val="002A0855"/>
    <w:rsid w:val="002A6F99"/>
    <w:rsid w:val="002B2282"/>
    <w:rsid w:val="002D230E"/>
    <w:rsid w:val="002D2A22"/>
    <w:rsid w:val="002D4A98"/>
    <w:rsid w:val="002D65EB"/>
    <w:rsid w:val="002D76D1"/>
    <w:rsid w:val="002E4825"/>
    <w:rsid w:val="002E6AA8"/>
    <w:rsid w:val="002E7E97"/>
    <w:rsid w:val="00304D8A"/>
    <w:rsid w:val="00316502"/>
    <w:rsid w:val="00316BB5"/>
    <w:rsid w:val="00322C79"/>
    <w:rsid w:val="003263A8"/>
    <w:rsid w:val="00331779"/>
    <w:rsid w:val="00332B2A"/>
    <w:rsid w:val="00353D63"/>
    <w:rsid w:val="00356F5C"/>
    <w:rsid w:val="0035728A"/>
    <w:rsid w:val="00363DD3"/>
    <w:rsid w:val="00372586"/>
    <w:rsid w:val="00380E84"/>
    <w:rsid w:val="00380FD7"/>
    <w:rsid w:val="00382B00"/>
    <w:rsid w:val="00392376"/>
    <w:rsid w:val="003B1ECA"/>
    <w:rsid w:val="003B75A7"/>
    <w:rsid w:val="003C0360"/>
    <w:rsid w:val="003E406E"/>
    <w:rsid w:val="003E5944"/>
    <w:rsid w:val="003F703B"/>
    <w:rsid w:val="00404284"/>
    <w:rsid w:val="00404DD3"/>
    <w:rsid w:val="00405FE4"/>
    <w:rsid w:val="004105E9"/>
    <w:rsid w:val="00411461"/>
    <w:rsid w:val="004215C3"/>
    <w:rsid w:val="004323BA"/>
    <w:rsid w:val="00435A37"/>
    <w:rsid w:val="00435A6E"/>
    <w:rsid w:val="00440379"/>
    <w:rsid w:val="00441879"/>
    <w:rsid w:val="004418B1"/>
    <w:rsid w:val="0044770C"/>
    <w:rsid w:val="00447CE7"/>
    <w:rsid w:val="00456408"/>
    <w:rsid w:val="0045744F"/>
    <w:rsid w:val="0046103C"/>
    <w:rsid w:val="00461521"/>
    <w:rsid w:val="00472395"/>
    <w:rsid w:val="00474667"/>
    <w:rsid w:val="004879BA"/>
    <w:rsid w:val="0049321C"/>
    <w:rsid w:val="004A03E0"/>
    <w:rsid w:val="004A6B21"/>
    <w:rsid w:val="004A74CA"/>
    <w:rsid w:val="004B1BB0"/>
    <w:rsid w:val="004C6520"/>
    <w:rsid w:val="004D6818"/>
    <w:rsid w:val="004D70D9"/>
    <w:rsid w:val="005054B7"/>
    <w:rsid w:val="00505DB7"/>
    <w:rsid w:val="00527936"/>
    <w:rsid w:val="0053231F"/>
    <w:rsid w:val="005448DC"/>
    <w:rsid w:val="00550216"/>
    <w:rsid w:val="005506DB"/>
    <w:rsid w:val="005570EF"/>
    <w:rsid w:val="00562BF0"/>
    <w:rsid w:val="00596321"/>
    <w:rsid w:val="005C3462"/>
    <w:rsid w:val="005C511F"/>
    <w:rsid w:val="005D0667"/>
    <w:rsid w:val="005E1DC9"/>
    <w:rsid w:val="005E7204"/>
    <w:rsid w:val="005F1A4A"/>
    <w:rsid w:val="005F6DF3"/>
    <w:rsid w:val="005F79A5"/>
    <w:rsid w:val="006026EE"/>
    <w:rsid w:val="006047D3"/>
    <w:rsid w:val="00621062"/>
    <w:rsid w:val="00644016"/>
    <w:rsid w:val="00661F99"/>
    <w:rsid w:val="00667325"/>
    <w:rsid w:val="00671556"/>
    <w:rsid w:val="00675028"/>
    <w:rsid w:val="00675D20"/>
    <w:rsid w:val="0068468D"/>
    <w:rsid w:val="00685601"/>
    <w:rsid w:val="00692D11"/>
    <w:rsid w:val="00694DAD"/>
    <w:rsid w:val="006A235A"/>
    <w:rsid w:val="006A3208"/>
    <w:rsid w:val="006B12A2"/>
    <w:rsid w:val="006B1454"/>
    <w:rsid w:val="006B2A88"/>
    <w:rsid w:val="006B32E3"/>
    <w:rsid w:val="006B38B9"/>
    <w:rsid w:val="006B3C3D"/>
    <w:rsid w:val="006B4183"/>
    <w:rsid w:val="006C32C7"/>
    <w:rsid w:val="006F2817"/>
    <w:rsid w:val="0070077E"/>
    <w:rsid w:val="007025C6"/>
    <w:rsid w:val="00703D20"/>
    <w:rsid w:val="00715A07"/>
    <w:rsid w:val="00717F5C"/>
    <w:rsid w:val="007224A7"/>
    <w:rsid w:val="00724849"/>
    <w:rsid w:val="00731CE3"/>
    <w:rsid w:val="00733360"/>
    <w:rsid w:val="00743343"/>
    <w:rsid w:val="007468D2"/>
    <w:rsid w:val="00755C33"/>
    <w:rsid w:val="00757746"/>
    <w:rsid w:val="0076450F"/>
    <w:rsid w:val="00781E77"/>
    <w:rsid w:val="00783FB2"/>
    <w:rsid w:val="007931F7"/>
    <w:rsid w:val="007A2D8C"/>
    <w:rsid w:val="007C57D2"/>
    <w:rsid w:val="007D15DA"/>
    <w:rsid w:val="007D3360"/>
    <w:rsid w:val="007D7582"/>
    <w:rsid w:val="007E6446"/>
    <w:rsid w:val="00812A58"/>
    <w:rsid w:val="008138C9"/>
    <w:rsid w:val="008212C2"/>
    <w:rsid w:val="00821C69"/>
    <w:rsid w:val="00824667"/>
    <w:rsid w:val="0082583E"/>
    <w:rsid w:val="008269A9"/>
    <w:rsid w:val="0083001A"/>
    <w:rsid w:val="008549FD"/>
    <w:rsid w:val="008572A7"/>
    <w:rsid w:val="00860A02"/>
    <w:rsid w:val="00866EAA"/>
    <w:rsid w:val="0087041B"/>
    <w:rsid w:val="00877EEE"/>
    <w:rsid w:val="00886105"/>
    <w:rsid w:val="00886903"/>
    <w:rsid w:val="008903E4"/>
    <w:rsid w:val="008976EC"/>
    <w:rsid w:val="00897784"/>
    <w:rsid w:val="00897D56"/>
    <w:rsid w:val="008A06B0"/>
    <w:rsid w:val="008A5611"/>
    <w:rsid w:val="008A6DE2"/>
    <w:rsid w:val="008B12DC"/>
    <w:rsid w:val="008B1FA7"/>
    <w:rsid w:val="008B42E7"/>
    <w:rsid w:val="008D1221"/>
    <w:rsid w:val="008D3816"/>
    <w:rsid w:val="008E3CB1"/>
    <w:rsid w:val="008F0918"/>
    <w:rsid w:val="008F0DAC"/>
    <w:rsid w:val="008F11EC"/>
    <w:rsid w:val="008F3D42"/>
    <w:rsid w:val="008F48BA"/>
    <w:rsid w:val="009046F7"/>
    <w:rsid w:val="00906FFE"/>
    <w:rsid w:val="0091217B"/>
    <w:rsid w:val="009152E0"/>
    <w:rsid w:val="00920DED"/>
    <w:rsid w:val="009241C5"/>
    <w:rsid w:val="00924DF4"/>
    <w:rsid w:val="00925CC3"/>
    <w:rsid w:val="009278A0"/>
    <w:rsid w:val="00943851"/>
    <w:rsid w:val="009461C0"/>
    <w:rsid w:val="009526CA"/>
    <w:rsid w:val="009625FC"/>
    <w:rsid w:val="00970D4B"/>
    <w:rsid w:val="00972B4B"/>
    <w:rsid w:val="00974EA1"/>
    <w:rsid w:val="00980194"/>
    <w:rsid w:val="0098159D"/>
    <w:rsid w:val="0098232D"/>
    <w:rsid w:val="0098374A"/>
    <w:rsid w:val="00985D5F"/>
    <w:rsid w:val="00990A05"/>
    <w:rsid w:val="009911AE"/>
    <w:rsid w:val="009A3794"/>
    <w:rsid w:val="009A400C"/>
    <w:rsid w:val="009A73D3"/>
    <w:rsid w:val="009B3224"/>
    <w:rsid w:val="009C219A"/>
    <w:rsid w:val="009C5ED9"/>
    <w:rsid w:val="009D288F"/>
    <w:rsid w:val="009D75BB"/>
    <w:rsid w:val="009D7A76"/>
    <w:rsid w:val="00A03783"/>
    <w:rsid w:val="00A06CE4"/>
    <w:rsid w:val="00A21EB2"/>
    <w:rsid w:val="00A222FA"/>
    <w:rsid w:val="00A2232C"/>
    <w:rsid w:val="00A41A02"/>
    <w:rsid w:val="00A579C8"/>
    <w:rsid w:val="00A62D19"/>
    <w:rsid w:val="00A645BA"/>
    <w:rsid w:val="00A65D2A"/>
    <w:rsid w:val="00A72F14"/>
    <w:rsid w:val="00A747D5"/>
    <w:rsid w:val="00A75860"/>
    <w:rsid w:val="00A76F7A"/>
    <w:rsid w:val="00A80AE4"/>
    <w:rsid w:val="00A93898"/>
    <w:rsid w:val="00A96B2C"/>
    <w:rsid w:val="00AA23D0"/>
    <w:rsid w:val="00AA3259"/>
    <w:rsid w:val="00AB49B6"/>
    <w:rsid w:val="00AB75D9"/>
    <w:rsid w:val="00AC2878"/>
    <w:rsid w:val="00AC2DF7"/>
    <w:rsid w:val="00AC4086"/>
    <w:rsid w:val="00AC5B24"/>
    <w:rsid w:val="00AC67AB"/>
    <w:rsid w:val="00AC795C"/>
    <w:rsid w:val="00AD0DDB"/>
    <w:rsid w:val="00AD3E78"/>
    <w:rsid w:val="00AD6C69"/>
    <w:rsid w:val="00AE6A2B"/>
    <w:rsid w:val="00AE7096"/>
    <w:rsid w:val="00AE715B"/>
    <w:rsid w:val="00AE71DD"/>
    <w:rsid w:val="00AF5ADD"/>
    <w:rsid w:val="00B02B60"/>
    <w:rsid w:val="00B0758B"/>
    <w:rsid w:val="00B232BF"/>
    <w:rsid w:val="00B26834"/>
    <w:rsid w:val="00B3060B"/>
    <w:rsid w:val="00B467C2"/>
    <w:rsid w:val="00B87ED2"/>
    <w:rsid w:val="00B9068D"/>
    <w:rsid w:val="00BA3177"/>
    <w:rsid w:val="00BB303C"/>
    <w:rsid w:val="00BC48EA"/>
    <w:rsid w:val="00BC5DF4"/>
    <w:rsid w:val="00BD4F7B"/>
    <w:rsid w:val="00BF3BF3"/>
    <w:rsid w:val="00C0416B"/>
    <w:rsid w:val="00C04231"/>
    <w:rsid w:val="00C10E15"/>
    <w:rsid w:val="00C16EBE"/>
    <w:rsid w:val="00C32AB2"/>
    <w:rsid w:val="00C34C59"/>
    <w:rsid w:val="00C434F3"/>
    <w:rsid w:val="00C46907"/>
    <w:rsid w:val="00C54FF4"/>
    <w:rsid w:val="00C66861"/>
    <w:rsid w:val="00C66F76"/>
    <w:rsid w:val="00C70360"/>
    <w:rsid w:val="00C771B4"/>
    <w:rsid w:val="00C815D1"/>
    <w:rsid w:val="00C82156"/>
    <w:rsid w:val="00C82E5C"/>
    <w:rsid w:val="00C91D6F"/>
    <w:rsid w:val="00C95BC2"/>
    <w:rsid w:val="00CB1EC7"/>
    <w:rsid w:val="00CC119C"/>
    <w:rsid w:val="00CC4914"/>
    <w:rsid w:val="00CC7C96"/>
    <w:rsid w:val="00CD2A4C"/>
    <w:rsid w:val="00CD4081"/>
    <w:rsid w:val="00CD54C1"/>
    <w:rsid w:val="00CE1E9E"/>
    <w:rsid w:val="00CE2E78"/>
    <w:rsid w:val="00CE59A9"/>
    <w:rsid w:val="00CE77D4"/>
    <w:rsid w:val="00D016B6"/>
    <w:rsid w:val="00D05E9E"/>
    <w:rsid w:val="00D30567"/>
    <w:rsid w:val="00D32021"/>
    <w:rsid w:val="00D35771"/>
    <w:rsid w:val="00D5271E"/>
    <w:rsid w:val="00D543B3"/>
    <w:rsid w:val="00D5652A"/>
    <w:rsid w:val="00D63361"/>
    <w:rsid w:val="00D65555"/>
    <w:rsid w:val="00D66EF4"/>
    <w:rsid w:val="00D7473A"/>
    <w:rsid w:val="00D90787"/>
    <w:rsid w:val="00D93AA1"/>
    <w:rsid w:val="00DA214D"/>
    <w:rsid w:val="00DA6D90"/>
    <w:rsid w:val="00DA7A17"/>
    <w:rsid w:val="00DC3DC0"/>
    <w:rsid w:val="00DD08AC"/>
    <w:rsid w:val="00DD1672"/>
    <w:rsid w:val="00DD786E"/>
    <w:rsid w:val="00DE13B3"/>
    <w:rsid w:val="00DE6CED"/>
    <w:rsid w:val="00DF06E2"/>
    <w:rsid w:val="00DF14B9"/>
    <w:rsid w:val="00DF3F2A"/>
    <w:rsid w:val="00DF6C32"/>
    <w:rsid w:val="00E01177"/>
    <w:rsid w:val="00E02269"/>
    <w:rsid w:val="00E20E8B"/>
    <w:rsid w:val="00E27203"/>
    <w:rsid w:val="00E32297"/>
    <w:rsid w:val="00E36367"/>
    <w:rsid w:val="00E50578"/>
    <w:rsid w:val="00E5223A"/>
    <w:rsid w:val="00E60B4E"/>
    <w:rsid w:val="00E63832"/>
    <w:rsid w:val="00E651D7"/>
    <w:rsid w:val="00E66C7E"/>
    <w:rsid w:val="00E700D7"/>
    <w:rsid w:val="00E87E79"/>
    <w:rsid w:val="00E9208A"/>
    <w:rsid w:val="00EA3997"/>
    <w:rsid w:val="00EB3F19"/>
    <w:rsid w:val="00EB79CD"/>
    <w:rsid w:val="00EC19FA"/>
    <w:rsid w:val="00EC39AF"/>
    <w:rsid w:val="00ED1F50"/>
    <w:rsid w:val="00EE7A73"/>
    <w:rsid w:val="00EE7B90"/>
    <w:rsid w:val="00F037A2"/>
    <w:rsid w:val="00F047F8"/>
    <w:rsid w:val="00F0786F"/>
    <w:rsid w:val="00F1513F"/>
    <w:rsid w:val="00F212D3"/>
    <w:rsid w:val="00F24FDA"/>
    <w:rsid w:val="00F27331"/>
    <w:rsid w:val="00F46D02"/>
    <w:rsid w:val="00F47910"/>
    <w:rsid w:val="00F5471B"/>
    <w:rsid w:val="00F57BA6"/>
    <w:rsid w:val="00F64320"/>
    <w:rsid w:val="00F9256C"/>
    <w:rsid w:val="00F92F13"/>
    <w:rsid w:val="00F932D8"/>
    <w:rsid w:val="00F951BF"/>
    <w:rsid w:val="00F97C7A"/>
    <w:rsid w:val="00F97F84"/>
    <w:rsid w:val="00FA1650"/>
    <w:rsid w:val="00FB0CB5"/>
    <w:rsid w:val="00FB381E"/>
    <w:rsid w:val="00FB4FBD"/>
    <w:rsid w:val="00FC2B8B"/>
    <w:rsid w:val="00FD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04CC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1C1999"/>
    <w:rPr>
      <w:sz w:val="24"/>
      <w:lang w:val="en-AU" w:eastAsia="en-AU"/>
    </w:rPr>
  </w:style>
  <w:style w:type="paragraph" w:styleId="Heading1">
    <w:name w:val="heading 1"/>
    <w:basedOn w:val="Normal"/>
    <w:next w:val="Normal"/>
    <w:qFormat/>
    <w:rsid w:val="001C1999"/>
    <w:pPr>
      <w:keepNext/>
      <w:spacing w:before="240" w:after="60"/>
      <w:outlineLvl w:val="0"/>
    </w:pPr>
    <w:rPr>
      <w:rFonts w:ascii="Helvetica" w:hAnsi="Helvetica"/>
      <w:b/>
      <w:kern w:val="3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1C199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Times New Roman"/>
      <w:color w:val="000000"/>
      <w:sz w:val="24"/>
      <w:lang w:val="en-US" w:eastAsia="en-AU"/>
    </w:rPr>
  </w:style>
  <w:style w:type="paragraph" w:styleId="BodyText">
    <w:name w:val="Body Text"/>
    <w:basedOn w:val="Normal"/>
    <w:link w:val="BodyTextChar"/>
    <w:rsid w:val="001C1999"/>
    <w:pPr>
      <w:widowControl w:val="0"/>
      <w:autoSpaceDE w:val="0"/>
      <w:autoSpaceDN w:val="0"/>
      <w:adjustRightInd w:val="0"/>
      <w:spacing w:line="288" w:lineRule="atLeast"/>
    </w:pPr>
    <w:rPr>
      <w:rFonts w:ascii="Arial" w:eastAsia="Times New Roman" w:hAnsi="Arial"/>
      <w:sz w:val="22"/>
      <w:lang w:val="en-US"/>
    </w:rPr>
  </w:style>
  <w:style w:type="character" w:styleId="Hyperlink">
    <w:name w:val="Hyperlink"/>
    <w:basedOn w:val="DefaultParagraphFont"/>
    <w:rsid w:val="008B1FA7"/>
    <w:rPr>
      <w:color w:val="0000FF"/>
      <w:u w:val="single"/>
    </w:rPr>
  </w:style>
  <w:style w:type="paragraph" w:styleId="BalloonText">
    <w:name w:val="Balloon Text"/>
    <w:basedOn w:val="Normal"/>
    <w:semiHidden/>
    <w:rsid w:val="005054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9241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241C5"/>
    <w:pPr>
      <w:tabs>
        <w:tab w:val="center" w:pos="4153"/>
        <w:tab w:val="right" w:pos="8306"/>
      </w:tabs>
    </w:pPr>
  </w:style>
  <w:style w:type="paragraph" w:customStyle="1" w:styleId="TableHeading1">
    <w:name w:val="Table Heading 1"/>
    <w:basedOn w:val="Normal"/>
    <w:rsid w:val="00886903"/>
    <w:pPr>
      <w:suppressAutoHyphens/>
    </w:pPr>
    <w:rPr>
      <w:rFonts w:ascii="Arial" w:eastAsia="Gungsuh" w:hAnsi="Arial"/>
      <w:b/>
      <w:sz w:val="20"/>
      <w:szCs w:val="24"/>
      <w:lang w:eastAsia="ar-SA"/>
    </w:rPr>
  </w:style>
  <w:style w:type="table" w:styleId="TableGrid">
    <w:name w:val="Table Grid"/>
    <w:basedOn w:val="TableNormal"/>
    <w:rsid w:val="00A22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25FF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0D61B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0D61BC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/>
    </w:rPr>
  </w:style>
  <w:style w:type="paragraph" w:styleId="NormalWeb">
    <w:name w:val="Normal (Web)"/>
    <w:basedOn w:val="Normal"/>
    <w:uiPriority w:val="99"/>
    <w:unhideWhenUsed/>
    <w:rsid w:val="00B0758B"/>
    <w:pPr>
      <w:spacing w:before="100" w:beforeAutospacing="1" w:after="100" w:afterAutospacing="1"/>
    </w:pPr>
    <w:rPr>
      <w:rFonts w:ascii="Times New Roman" w:eastAsia="Times New Roman" w:hAnsi="Times New Roman"/>
      <w:color w:val="000000"/>
      <w:szCs w:val="24"/>
      <w:lang w:val="en-NZ" w:eastAsia="en-NZ"/>
    </w:rPr>
  </w:style>
  <w:style w:type="character" w:customStyle="1" w:styleId="aqj">
    <w:name w:val="aqj"/>
    <w:basedOn w:val="DefaultParagraphFont"/>
    <w:rsid w:val="00B0758B"/>
  </w:style>
  <w:style w:type="character" w:customStyle="1" w:styleId="BodyTextChar">
    <w:name w:val="Body Text Char"/>
    <w:basedOn w:val="DefaultParagraphFont"/>
    <w:link w:val="BodyText"/>
    <w:rsid w:val="00A03783"/>
    <w:rPr>
      <w:rFonts w:ascii="Arial" w:eastAsia="Times New Roman" w:hAnsi="Arial"/>
      <w:sz w:val="22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6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s74\Local%20Settings\Temporary%20Internet%20Files\OLKBE\UC_letterhead_BW_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UC_letterhead_BW_Word.dot</Template>
  <TotalTime>19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 of Science</vt:lpstr>
    </vt:vector>
  </TitlesOfParts>
  <Company>strategy</Company>
  <LinksUpToDate>false</LinksUpToDate>
  <CharactersWithSpaces>1922</CharactersWithSpaces>
  <SharedDoc>false</SharedDoc>
  <HLinks>
    <vt:vector size="6" baseType="variant">
      <vt:variant>
        <vt:i4>3473434</vt:i4>
      </vt:variant>
      <vt:variant>
        <vt:i4>0</vt:i4>
      </vt:variant>
      <vt:variant>
        <vt:i4>0</vt:i4>
      </vt:variant>
      <vt:variant>
        <vt:i4>5</vt:i4>
      </vt:variant>
      <vt:variant>
        <vt:lpwstr>mailto:irene.chang@canterbury.ac.nz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 of Science</dc:title>
  <dc:creator>Desktop User</dc:creator>
  <cp:lastModifiedBy>Jamie Van de Laar</cp:lastModifiedBy>
  <cp:revision>10</cp:revision>
  <cp:lastPrinted>2016-03-18T00:02:00Z</cp:lastPrinted>
  <dcterms:created xsi:type="dcterms:W3CDTF">2016-08-10T10:19:00Z</dcterms:created>
  <dcterms:modified xsi:type="dcterms:W3CDTF">2016-08-10T10:44:00Z</dcterms:modified>
</cp:coreProperties>
</file>