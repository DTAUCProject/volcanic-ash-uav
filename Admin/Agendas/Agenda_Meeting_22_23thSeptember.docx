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606B" w14:textId="4772BDFC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BF8049" wp14:editId="26A946B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3" name="Picture 3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804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3" name="Picture 3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359532C2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BF2CD8">
        <w:rPr>
          <w:rFonts w:ascii="Verdana" w:hAnsi="Verdana" w:cs="Arial"/>
          <w:noProof/>
          <w:szCs w:val="28"/>
        </w:rPr>
        <w:t>22</w:t>
      </w:r>
    </w:p>
    <w:p w14:paraId="7C32C556" w14:textId="77777777" w:rsidR="00316502" w:rsidRPr="00897D56" w:rsidRDefault="002445BD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5BA7899E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BF2CD8">
        <w:rPr>
          <w:rFonts w:ascii="Verdana" w:hAnsi="Verdana"/>
          <w:sz w:val="20"/>
        </w:rPr>
        <w:t>September 23rd</w:t>
      </w:r>
      <w:r w:rsidRPr="00897D56">
        <w:rPr>
          <w:rFonts w:ascii="Verdana" w:hAnsi="Verdana"/>
          <w:sz w:val="20"/>
        </w:rPr>
        <w:t xml:space="preserve">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7B21285A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BF2CD8">
        <w:rPr>
          <w:rFonts w:ascii="Verdana" w:hAnsi="Verdana"/>
          <w:sz w:val="20"/>
        </w:rPr>
        <w:t>10.30 a</w:t>
      </w:r>
      <w:r w:rsidR="00196655" w:rsidRPr="00897D56">
        <w:rPr>
          <w:rFonts w:ascii="Verdana" w:hAnsi="Verdana"/>
          <w:sz w:val="20"/>
        </w:rPr>
        <w:t>m</w:t>
      </w:r>
    </w:p>
    <w:p w14:paraId="144B0481" w14:textId="5DCD653F" w:rsidR="00A47A20" w:rsidRPr="00897D56" w:rsidRDefault="00A47A20" w:rsidP="00A47A20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0621D">
        <w:rPr>
          <w:rFonts w:ascii="Verdana" w:hAnsi="Verdana"/>
          <w:sz w:val="20"/>
        </w:rPr>
        <w:t xml:space="preserve">UC James Hight </w:t>
      </w:r>
      <w:r w:rsidR="00BF2CD8">
        <w:rPr>
          <w:rFonts w:ascii="Verdana" w:hAnsi="Verdana"/>
          <w:sz w:val="20"/>
        </w:rPr>
        <w:t>Library</w:t>
      </w:r>
      <w:r w:rsidR="005917D4">
        <w:rPr>
          <w:rFonts w:ascii="Verdana" w:hAnsi="Verdana"/>
          <w:sz w:val="20"/>
        </w:rPr>
        <w:t xml:space="preserve"> Room 212A</w:t>
      </w:r>
    </w:p>
    <w:p w14:paraId="61948110" w14:textId="0E066F9D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BF2CD8">
        <w:rPr>
          <w:rFonts w:ascii="Verdana" w:hAnsi="Verdana"/>
          <w:sz w:val="20"/>
        </w:rPr>
        <w:t>Ryan Taylor</w:t>
      </w:r>
      <w:r w:rsidR="002B6819">
        <w:rPr>
          <w:rFonts w:ascii="Verdana" w:hAnsi="Verdana"/>
          <w:sz w:val="20"/>
        </w:rPr>
        <w:tab/>
      </w:r>
    </w:p>
    <w:p w14:paraId="1928311C" w14:textId="5507FAA3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BF2CD8" w:rsidRPr="00BF2CD8">
        <w:rPr>
          <w:rFonts w:ascii="Verdana" w:hAnsi="Verdana"/>
          <w:sz w:val="20"/>
        </w:rPr>
        <w:t>Jamie Van de Laar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6F808FD9" w14:textId="2AA1B58D" w:rsidR="000C4297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1.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Apologies</w:t>
      </w:r>
    </w:p>
    <w:p w14:paraId="18BE9C38" w14:textId="1DB73442" w:rsidR="0070621D" w:rsidRPr="00897D56" w:rsidRDefault="0070621D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Parth Thakur</w:t>
      </w:r>
    </w:p>
    <w:p w14:paraId="321B58F1" w14:textId="77777777" w:rsidR="00AC2DF7" w:rsidRDefault="00DE13B3" w:rsidP="000C4297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2.</w:t>
      </w:r>
      <w:r w:rsidRPr="00897D56">
        <w:rPr>
          <w:rFonts w:ascii="Verdana" w:hAnsi="Verdana"/>
          <w:sz w:val="20"/>
        </w:rPr>
        <w:tab/>
      </w:r>
      <w:r w:rsidR="000C4297">
        <w:rPr>
          <w:rFonts w:ascii="Verdana" w:hAnsi="Verdana"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95C850" w14:textId="77777777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3.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Matters arising</w:t>
      </w:r>
    </w:p>
    <w:p w14:paraId="77DD5F84" w14:textId="52D7262C" w:rsidR="0001526A" w:rsidRPr="0001526A" w:rsidRDefault="0070621D" w:rsidP="0001526A">
      <w:pPr>
        <w:pStyle w:val="ListParagraph"/>
        <w:numPr>
          <w:ilvl w:val="0"/>
          <w:numId w:val="30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Adrian’s visit for final designs</w:t>
      </w:r>
    </w:p>
    <w:p w14:paraId="5258FAEA" w14:textId="77777777" w:rsidR="00DE13B3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4.</w:t>
      </w:r>
      <w:r w:rsidRPr="00897D56">
        <w:rPr>
          <w:rFonts w:ascii="Verdana" w:hAnsi="Verdana"/>
          <w:sz w:val="20"/>
        </w:rPr>
        <w:tab/>
        <w:t>Correspondence</w:t>
      </w:r>
    </w:p>
    <w:p w14:paraId="3A9ECA56" w14:textId="77777777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All </w:t>
      </w:r>
      <w:proofErr w:type="spellStart"/>
      <w:r>
        <w:rPr>
          <w:rFonts w:ascii="Verdana" w:hAnsi="Verdana"/>
          <w:sz w:val="20"/>
        </w:rPr>
        <w:t>CC’d</w:t>
      </w:r>
      <w:proofErr w:type="spellEnd"/>
      <w:r>
        <w:rPr>
          <w:rFonts w:ascii="Verdana" w:hAnsi="Verdana"/>
          <w:sz w:val="20"/>
        </w:rPr>
        <w:t xml:space="preserve"> in all correspondence</w:t>
      </w:r>
    </w:p>
    <w:p w14:paraId="78C50B39" w14:textId="77777777" w:rsidR="000325FF" w:rsidRPr="00897D56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5.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Progress Reports</w:t>
      </w:r>
      <w:r w:rsidRPr="00897D56">
        <w:rPr>
          <w:rFonts w:ascii="Verdana" w:hAnsi="Verdana"/>
          <w:sz w:val="20"/>
        </w:rPr>
        <w:t>:</w:t>
      </w:r>
    </w:p>
    <w:p w14:paraId="3A4C7C93" w14:textId="77777777" w:rsidR="008F11EC" w:rsidRPr="008F11EC" w:rsidRDefault="008F11EC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capture, plane ash chamber</w:t>
      </w:r>
    </w:p>
    <w:p w14:paraId="62A21925" w14:textId="668EE30D" w:rsidR="00A06CE4" w:rsidRPr="00897D56" w:rsidRDefault="00A06CE4" w:rsidP="002B6819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– </w:t>
      </w:r>
      <w:r w:rsidR="008F11EC">
        <w:rPr>
          <w:rFonts w:ascii="Verdana" w:hAnsi="Verdana"/>
          <w:sz w:val="20"/>
        </w:rPr>
        <w:t>Telemetry</w:t>
      </w:r>
    </w:p>
    <w:p w14:paraId="7FAB9AF2" w14:textId="65CC3557" w:rsidR="00A06CE4" w:rsidRPr="002B6819" w:rsidRDefault="002B6819" w:rsidP="002B6819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Jake – </w:t>
      </w:r>
      <w:r w:rsidR="008C209B">
        <w:rPr>
          <w:rFonts w:ascii="Verdana" w:hAnsi="Verdana"/>
          <w:sz w:val="20"/>
        </w:rPr>
        <w:t>Funnel type inlet design</w:t>
      </w:r>
    </w:p>
    <w:p w14:paraId="2461ED62" w14:textId="368FB3B0" w:rsidR="00492F8F" w:rsidRPr="00897D56" w:rsidRDefault="00492F8F" w:rsidP="000325F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bookmarkStart w:id="0" w:name="_GoBack"/>
      <w:bookmarkEnd w:id="0"/>
      <w:r>
        <w:rPr>
          <w:rFonts w:ascii="Verdana" w:hAnsi="Verdana"/>
          <w:sz w:val="20"/>
        </w:rPr>
        <w:t xml:space="preserve">Jamie </w:t>
      </w:r>
      <w:r w:rsidR="000E6891">
        <w:rPr>
          <w:rFonts w:ascii="Verdana" w:hAnsi="Verdana"/>
          <w:sz w:val="20"/>
        </w:rPr>
        <w:t>–</w:t>
      </w:r>
      <w:r>
        <w:rPr>
          <w:rFonts w:ascii="Verdana" w:hAnsi="Verdana"/>
          <w:sz w:val="20"/>
        </w:rPr>
        <w:t xml:space="preserve"> </w:t>
      </w:r>
      <w:r w:rsidR="000E6891">
        <w:rPr>
          <w:rFonts w:ascii="Verdana" w:hAnsi="Verdana"/>
          <w:sz w:val="20"/>
        </w:rPr>
        <w:t>Wind tunnel OPCN2 testing (inlet configurations)</w:t>
      </w:r>
    </w:p>
    <w:p w14:paraId="20630FE3" w14:textId="5270DE8E" w:rsidR="000325FF" w:rsidRDefault="00DE13B3" w:rsidP="000325FF">
      <w:p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6.</w:t>
      </w:r>
      <w:r w:rsidRPr="00897D56">
        <w:rPr>
          <w:rFonts w:ascii="Verdana" w:hAnsi="Verdana"/>
          <w:sz w:val="20"/>
        </w:rPr>
        <w:tab/>
      </w:r>
      <w:r w:rsidR="000325FF" w:rsidRPr="00897D56">
        <w:rPr>
          <w:rFonts w:ascii="Verdana" w:hAnsi="Verdana"/>
          <w:sz w:val="20"/>
        </w:rPr>
        <w:t>Other business</w:t>
      </w:r>
      <w:r w:rsidRPr="00897D56">
        <w:rPr>
          <w:rFonts w:ascii="Verdana" w:hAnsi="Verdana"/>
          <w:sz w:val="20"/>
        </w:rPr>
        <w:t>:</w:t>
      </w:r>
    </w:p>
    <w:p w14:paraId="4F16C63A" w14:textId="3CD574B0" w:rsidR="003077B3" w:rsidRPr="00897D56" w:rsidRDefault="00D60E49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 xml:space="preserve">NIL </w:t>
      </w:r>
    </w:p>
    <w:p w14:paraId="2D049C04" w14:textId="499E6746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51AC8C97" w14:textId="08E5777E" w:rsidR="00564800" w:rsidRDefault="00B0758B" w:rsidP="00F44123">
      <w:pPr>
        <w:pStyle w:val="Noparagraphstyle"/>
        <w:spacing w:before="240" w:after="480" w:line="240" w:lineRule="auto"/>
        <w:rPr>
          <w:rFonts w:ascii="Verdana" w:hAnsi="Verdana" w:cs="Arial"/>
          <w:b/>
          <w:szCs w:val="24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0C938D" wp14:editId="36854630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3D0CF" w14:textId="542F8352" w:rsidR="00B0758B" w:rsidRDefault="00B0758B" w:rsidP="00B0758B"/>
                          <w:p w14:paraId="6D7E62EF" w14:textId="77777777" w:rsidR="00B0758B" w:rsidRDefault="00B0758B" w:rsidP="00B0758B"/>
                          <w:p w14:paraId="24A66931" w14:textId="3DCDC4D2" w:rsidR="00B0758B" w:rsidRDefault="00B0758B" w:rsidP="00B0758B"/>
                          <w:p w14:paraId="1F1E507F" w14:textId="77777777" w:rsidR="00B0758B" w:rsidRDefault="00B0758B" w:rsidP="00B0758B"/>
                          <w:p w14:paraId="306BBC9B" w14:textId="77777777" w:rsidR="00B0758B" w:rsidRDefault="00B0758B" w:rsidP="00B0758B"/>
                          <w:p w14:paraId="302F5C2D" w14:textId="110611A1" w:rsidR="00B0758B" w:rsidRDefault="00B0758B" w:rsidP="00B0758B"/>
                          <w:p w14:paraId="23F00A55" w14:textId="77777777" w:rsidR="00B0758B" w:rsidRDefault="00B0758B" w:rsidP="00B0758B"/>
                          <w:p w14:paraId="4AC92C81" w14:textId="77777777" w:rsidR="00B0758B" w:rsidRDefault="00B0758B" w:rsidP="00B0758B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770326D6" wp14:editId="4EF5DE72">
                                  <wp:extent cx="1447800" cy="1244600"/>
                                  <wp:effectExtent l="0" t="0" r="0" b="0"/>
                                  <wp:docPr id="5" name="Picture 5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BD3199" w14:textId="77777777" w:rsidR="00B0758B" w:rsidRDefault="00B0758B" w:rsidP="00B0758B"/>
                          <w:p w14:paraId="4F24812A" w14:textId="77777777" w:rsidR="00B0758B" w:rsidRDefault="00B0758B" w:rsidP="00B0758B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49639B3F" wp14:editId="0D47A5F1">
                                  <wp:extent cx="1447800" cy="1244600"/>
                                  <wp:effectExtent l="0" t="0" r="0" b="0"/>
                                  <wp:docPr id="8" name="Picture 8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7C0625" w14:textId="77777777" w:rsidR="00B0758B" w:rsidRDefault="00B0758B" w:rsidP="00B0758B"/>
                          <w:p w14:paraId="1F0483C6" w14:textId="77777777" w:rsidR="00B0758B" w:rsidRDefault="00B0758B" w:rsidP="00B0758B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10B5D12A" wp14:editId="2A25FE18">
                                  <wp:extent cx="1447800" cy="1244600"/>
                                  <wp:effectExtent l="0" t="0" r="0" b="0"/>
                                  <wp:docPr id="9" name="Picture 9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3FFD9A" w14:textId="77777777" w:rsidR="00B0758B" w:rsidRDefault="00B0758B" w:rsidP="00B0758B"/>
                          <w:p w14:paraId="30F0B90A" w14:textId="77777777" w:rsidR="00B0758B" w:rsidRDefault="00B0758B" w:rsidP="00B0758B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0E919D4A" wp14:editId="034BC6B3">
                                  <wp:extent cx="1447800" cy="1244600"/>
                                  <wp:effectExtent l="0" t="0" r="0" b="0"/>
                                  <wp:docPr id="10" name="Picture 10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C938D" id="_x0000_s1027" type="#_x0000_t202" style="position:absolute;margin-left:358.65pt;margin-top:-17.45pt;width:135pt;height:9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" stroked="f">
                <v:textbox>
                  <w:txbxContent>
                    <w:p w14:paraId="1F53D0CF" w14:textId="542F8352" w:rsidR="00B0758B" w:rsidRDefault="00B0758B" w:rsidP="00B0758B"/>
                    <w:p w14:paraId="6D7E62EF" w14:textId="77777777" w:rsidR="00B0758B" w:rsidRDefault="00B0758B" w:rsidP="00B0758B"/>
                    <w:p w14:paraId="24A66931" w14:textId="3DCDC4D2" w:rsidR="00B0758B" w:rsidRDefault="00B0758B" w:rsidP="00B0758B"/>
                    <w:p w14:paraId="1F1E507F" w14:textId="77777777" w:rsidR="00B0758B" w:rsidRDefault="00B0758B" w:rsidP="00B0758B"/>
                    <w:p w14:paraId="306BBC9B" w14:textId="77777777" w:rsidR="00B0758B" w:rsidRDefault="00B0758B" w:rsidP="00B0758B"/>
                    <w:p w14:paraId="302F5C2D" w14:textId="110611A1" w:rsidR="00B0758B" w:rsidRDefault="00B0758B" w:rsidP="00B0758B"/>
                    <w:p w14:paraId="23F00A55" w14:textId="77777777" w:rsidR="00B0758B" w:rsidRDefault="00B0758B" w:rsidP="00B0758B"/>
                    <w:p w14:paraId="4AC92C81" w14:textId="77777777" w:rsidR="00B0758B" w:rsidRDefault="00B0758B" w:rsidP="00B0758B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770326D6" wp14:editId="4EF5DE72">
                            <wp:extent cx="1447800" cy="1244600"/>
                            <wp:effectExtent l="0" t="0" r="0" b="0"/>
                            <wp:docPr id="5" name="Picture 5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BD3199" w14:textId="77777777" w:rsidR="00B0758B" w:rsidRDefault="00B0758B" w:rsidP="00B0758B"/>
                    <w:p w14:paraId="4F24812A" w14:textId="77777777" w:rsidR="00B0758B" w:rsidRDefault="00B0758B" w:rsidP="00B0758B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49639B3F" wp14:editId="0D47A5F1">
                            <wp:extent cx="1447800" cy="1244600"/>
                            <wp:effectExtent l="0" t="0" r="0" b="0"/>
                            <wp:docPr id="8" name="Picture 8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7C0625" w14:textId="77777777" w:rsidR="00B0758B" w:rsidRDefault="00B0758B" w:rsidP="00B0758B"/>
                    <w:p w14:paraId="1F0483C6" w14:textId="77777777" w:rsidR="00B0758B" w:rsidRDefault="00B0758B" w:rsidP="00B0758B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10B5D12A" wp14:editId="2A25FE18">
                            <wp:extent cx="1447800" cy="1244600"/>
                            <wp:effectExtent l="0" t="0" r="0" b="0"/>
                            <wp:docPr id="9" name="Picture 9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3FFD9A" w14:textId="77777777" w:rsidR="00B0758B" w:rsidRDefault="00B0758B" w:rsidP="00B0758B"/>
                    <w:p w14:paraId="30F0B90A" w14:textId="77777777" w:rsidR="00B0758B" w:rsidRDefault="00B0758B" w:rsidP="00B0758B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0E919D4A" wp14:editId="034BC6B3">
                            <wp:extent cx="1447800" cy="1244600"/>
                            <wp:effectExtent l="0" t="0" r="0" b="0"/>
                            <wp:docPr id="10" name="Picture 10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BCF4A20" w14:textId="77777777" w:rsidR="00F44123" w:rsidRDefault="00F44123" w:rsidP="00F44123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E72F99" wp14:editId="0819EBA9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7082E" w14:textId="77777777" w:rsidR="00F44123" w:rsidRDefault="00F44123" w:rsidP="00F44123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2A41807D" wp14:editId="2DEB0298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72F99" id="_x0000_s1028" type="#_x0000_t202" style="position:absolute;margin-left:358.65pt;margin-top:-17.45pt;width:135pt;height:9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" stroked="f">
                <v:textbox>
                  <w:txbxContent>
                    <w:p w14:paraId="1037082E" w14:textId="77777777" w:rsidR="00F44123" w:rsidRDefault="00F44123" w:rsidP="00F44123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2A41807D" wp14:editId="2DEB0298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B7D59" w14:textId="77777777" w:rsidR="00F44123" w:rsidRDefault="00F44123" w:rsidP="00F4412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32E4A35D" w14:textId="77777777" w:rsidR="00F44123" w:rsidRDefault="00F44123" w:rsidP="00F4412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085BED12" w14:textId="77777777" w:rsidR="00F44123" w:rsidRDefault="00F44123" w:rsidP="00F4412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#21</w:t>
      </w:r>
    </w:p>
    <w:p w14:paraId="49A28D8D" w14:textId="77777777" w:rsidR="00F44123" w:rsidRPr="000325FF" w:rsidRDefault="00F44123" w:rsidP="00F44123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2C77EFCB">
          <v:rect id="_x0000_i1028" style="width:481.55pt;height:3pt" o:hralign="center" o:hrstd="t" o:hrnoshade="t" o:hr="t" fillcolor="black" stroked="f"/>
        </w:pict>
      </w:r>
    </w:p>
    <w:p w14:paraId="7C1D3508" w14:textId="77777777" w:rsidR="00F44123" w:rsidRDefault="00F44123" w:rsidP="00F44123">
      <w:pPr>
        <w:rPr>
          <w:rFonts w:ascii="Verdana" w:hAnsi="Verdana"/>
          <w:sz w:val="36"/>
        </w:rPr>
      </w:pPr>
    </w:p>
    <w:p w14:paraId="078879CF" w14:textId="77777777" w:rsidR="00F44123" w:rsidRPr="00153F62" w:rsidRDefault="00F44123" w:rsidP="00F44123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19B59E18" w14:textId="77777777" w:rsidR="00F44123" w:rsidRPr="000325FF" w:rsidRDefault="00F44123" w:rsidP="00F44123">
      <w:pPr>
        <w:rPr>
          <w:rFonts w:ascii="Verdana" w:hAnsi="Verdana"/>
          <w:szCs w:val="24"/>
        </w:rPr>
      </w:pPr>
    </w:p>
    <w:p w14:paraId="677EB26B" w14:textId="77777777" w:rsidR="00F44123" w:rsidRPr="005F4CDB" w:rsidRDefault="00F44123" w:rsidP="00F44123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>9</w:t>
      </w:r>
      <w:r>
        <w:rPr>
          <w:rFonts w:ascii="Verdana" w:hAnsi="Verdana" w:cs="Arial"/>
          <w:b/>
          <w:szCs w:val="24"/>
          <w:vertAlign w:val="superscript"/>
        </w:rPr>
        <w:t>th</w:t>
      </w:r>
      <w:r>
        <w:rPr>
          <w:rFonts w:ascii="Verdana" w:hAnsi="Verdana" w:cs="Arial"/>
          <w:b/>
          <w:szCs w:val="24"/>
        </w:rPr>
        <w:t xml:space="preserve"> September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028F9974" w14:textId="77777777" w:rsidR="00F44123" w:rsidRPr="005F4CDB" w:rsidRDefault="00F44123" w:rsidP="00F4412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59FE9DCD" w14:textId="77777777" w:rsidR="00F44123" w:rsidRPr="005F4CDB" w:rsidRDefault="00F44123" w:rsidP="00F4412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17F8B731" w14:textId="77777777" w:rsidR="00F44123" w:rsidRPr="0031146F" w:rsidRDefault="00F44123" w:rsidP="00F44123">
      <w:pPr>
        <w:rPr>
          <w:rFonts w:ascii="Verdana" w:hAnsi="Verdana"/>
          <w:szCs w:val="24"/>
          <w:lang w:val="en-US"/>
        </w:rPr>
      </w:pP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Ryan Taylor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 xml:space="preserve">Jake Campbell, Mike Shanaher, </w:t>
      </w:r>
      <w:r w:rsidRPr="0031146F">
        <w:rPr>
          <w:rFonts w:ascii="Verdana" w:hAnsi="Verdana"/>
          <w:szCs w:val="24"/>
          <w:lang w:val="en-US"/>
        </w:rPr>
        <w:t>Maan Alkaisi and Jamie Van de Laar</w:t>
      </w:r>
      <w:r>
        <w:rPr>
          <w:rFonts w:ascii="Verdana" w:hAnsi="Verdana"/>
          <w:szCs w:val="24"/>
        </w:rPr>
        <w:t xml:space="preserve"> and Parth Thakur</w:t>
      </w:r>
    </w:p>
    <w:p w14:paraId="3B9884A1" w14:textId="77777777" w:rsidR="00F44123" w:rsidRPr="005F4CDB" w:rsidRDefault="00F44123" w:rsidP="00F44123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6524E64F" w14:textId="77777777" w:rsidR="00F44123" w:rsidRDefault="00F44123" w:rsidP="00F4412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53A44C06" w14:textId="77777777" w:rsidR="00F44123" w:rsidRPr="00271E4E" w:rsidRDefault="00F44123" w:rsidP="00F44123">
      <w:pPr>
        <w:pStyle w:val="BodyText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</w:p>
    <w:p w14:paraId="61056E86" w14:textId="77777777" w:rsidR="00F44123" w:rsidRPr="005F4CDB" w:rsidRDefault="00F44123" w:rsidP="00F44123">
      <w:pPr>
        <w:jc w:val="both"/>
        <w:rPr>
          <w:rFonts w:ascii="Verdana" w:hAnsi="Verdana" w:cs="Arial"/>
          <w:bCs/>
          <w:szCs w:val="24"/>
        </w:rPr>
      </w:pPr>
    </w:p>
    <w:p w14:paraId="286DFD8C" w14:textId="77777777" w:rsidR="00F44123" w:rsidRPr="005F4CDB" w:rsidRDefault="00F44123" w:rsidP="00F44123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1EA4A8CC" w14:textId="77777777" w:rsidR="00F44123" w:rsidRPr="005C395A" w:rsidRDefault="00F44123" w:rsidP="00F44123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(refer to Minutes, August 26 2016)</w:t>
      </w:r>
    </w:p>
    <w:p w14:paraId="2DEC51C8" w14:textId="77777777" w:rsidR="00F44123" w:rsidRPr="005F4CDB" w:rsidRDefault="00F44123" w:rsidP="00F44123">
      <w:pPr>
        <w:jc w:val="both"/>
        <w:rPr>
          <w:rFonts w:ascii="Verdana" w:hAnsi="Verdana" w:cs="Arial"/>
          <w:bCs/>
          <w:szCs w:val="24"/>
        </w:rPr>
      </w:pPr>
    </w:p>
    <w:p w14:paraId="5E0A3DEC" w14:textId="77777777" w:rsidR="00F44123" w:rsidRDefault="00F44123" w:rsidP="00F44123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49F65F86" w14:textId="77777777" w:rsidR="00F44123" w:rsidRDefault="00F44123" w:rsidP="00F44123">
      <w:pPr>
        <w:pStyle w:val="BodyText"/>
        <w:numPr>
          <w:ilvl w:val="0"/>
          <w:numId w:val="27"/>
        </w:numPr>
        <w:jc w:val="both"/>
        <w:rPr>
          <w:rFonts w:ascii="Verdana" w:hAnsi="Verdana"/>
          <w:b/>
          <w:sz w:val="24"/>
          <w:szCs w:val="24"/>
        </w:rPr>
      </w:pPr>
    </w:p>
    <w:p w14:paraId="0BBB7AE3" w14:textId="77777777" w:rsidR="00F44123" w:rsidRDefault="00F44123" w:rsidP="00F4412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32661CD3" w14:textId="77777777" w:rsidR="00F44123" w:rsidRPr="00E3501A" w:rsidRDefault="00F44123" w:rsidP="00F44123">
      <w:pPr>
        <w:pStyle w:val="ListParagraph"/>
        <w:numPr>
          <w:ilvl w:val="0"/>
          <w:numId w:val="2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14:paraId="126C93A3" w14:textId="77777777" w:rsidR="00F44123" w:rsidRPr="005F4CDB" w:rsidRDefault="00F44123" w:rsidP="00F44123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6A68848B" w14:textId="77777777" w:rsidR="00F44123" w:rsidRPr="00610E96" w:rsidRDefault="00F44123" w:rsidP="00F44123">
      <w:pPr>
        <w:pStyle w:val="ListParagraph"/>
        <w:spacing w:after="240"/>
        <w:ind w:left="1418"/>
        <w:rPr>
          <w:rFonts w:ascii="Verdana" w:hAnsi="Verdana"/>
          <w:szCs w:val="24"/>
        </w:rPr>
      </w:pPr>
    </w:p>
    <w:p w14:paraId="46B1A867" w14:textId="77777777" w:rsidR="00F44123" w:rsidRDefault="00F44123" w:rsidP="00F4412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28966471" w14:textId="77777777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 testing yet but is ready to go when weather clears</w:t>
      </w:r>
    </w:p>
    <w:p w14:paraId="2C98018B" w14:textId="77777777" w:rsidR="00F44123" w:rsidRPr="00392474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Electronics ready</w:t>
      </w:r>
    </w:p>
    <w:p w14:paraId="5E7FF7B4" w14:textId="77777777" w:rsidR="00F44123" w:rsidRDefault="00F44123" w:rsidP="00F4412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Ryan Taylor </w:t>
      </w:r>
    </w:p>
    <w:p w14:paraId="6E4E95CB" w14:textId="77777777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Waiting on 3D printing parts should arrive Monday</w:t>
      </w:r>
    </w:p>
    <w:p w14:paraId="57D5920B" w14:textId="275BE895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Testing outlet for small </w:t>
      </w:r>
      <w:r>
        <w:rPr>
          <w:rFonts w:ascii="Verdana" w:hAnsi="Verdana"/>
          <w:szCs w:val="24"/>
        </w:rPr>
        <w:t>particles</w:t>
      </w:r>
    </w:p>
    <w:p w14:paraId="37508F3B" w14:textId="77777777" w:rsidR="00F44123" w:rsidRDefault="00F44123" w:rsidP="00F4412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28939F1B" w14:textId="77777777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Using the mini talon is best option</w:t>
      </w:r>
    </w:p>
    <w:p w14:paraId="424B8C06" w14:textId="77777777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Found another group using vertical assent with plane mounted vertically</w:t>
      </w:r>
    </w:p>
    <w:p w14:paraId="6747AB60" w14:textId="17CDA793" w:rsidR="00F44123" w:rsidRDefault="00A0693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Pixhawk</w:t>
      </w:r>
      <w:r w:rsidR="00F44123">
        <w:rPr>
          <w:rFonts w:ascii="Verdana" w:hAnsi="Verdana"/>
          <w:szCs w:val="24"/>
        </w:rPr>
        <w:t xml:space="preserve"> sh</w:t>
      </w:r>
      <w:r w:rsidR="00E63EB0">
        <w:rPr>
          <w:rFonts w:ascii="Verdana" w:hAnsi="Verdana"/>
          <w:szCs w:val="24"/>
        </w:rPr>
        <w:t>ould be able to have another “asc</w:t>
      </w:r>
      <w:r w:rsidR="00F44123">
        <w:rPr>
          <w:rFonts w:ascii="Verdana" w:hAnsi="Verdana"/>
          <w:szCs w:val="24"/>
        </w:rPr>
        <w:t>ent</w:t>
      </w:r>
      <w:r w:rsidR="00E63EB0">
        <w:rPr>
          <w:rFonts w:ascii="Verdana" w:hAnsi="Verdana"/>
          <w:szCs w:val="24"/>
        </w:rPr>
        <w:t>”</w:t>
      </w:r>
      <w:r w:rsidR="00F44123">
        <w:rPr>
          <w:rFonts w:ascii="Verdana" w:hAnsi="Verdana"/>
          <w:szCs w:val="24"/>
        </w:rPr>
        <w:t xml:space="preserve"> flight mode</w:t>
      </w:r>
    </w:p>
    <w:p w14:paraId="438682FA" w14:textId="77777777" w:rsidR="00F44123" w:rsidRDefault="00F44123" w:rsidP="00F4412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 w:rsidRPr="000D6EA4">
        <w:rPr>
          <w:rFonts w:ascii="Verdana" w:hAnsi="Verdana"/>
          <w:szCs w:val="24"/>
        </w:rPr>
        <w:t>Parth Thakur</w:t>
      </w:r>
    </w:p>
    <w:p w14:paraId="1A5B8963" w14:textId="77777777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Electrostatic testing showing results, not very large. Signal to noise ratio isn’t very good. Needing to isolate noise. </w:t>
      </w:r>
    </w:p>
    <w:p w14:paraId="44B26944" w14:textId="77777777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Copper needs to not effect telemetry</w:t>
      </w:r>
    </w:p>
    <w:p w14:paraId="0B7D286D" w14:textId="77777777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If larger area is needed, a large copper sheet could be attached to the balloon and not the plane. </w:t>
      </w:r>
    </w:p>
    <w:p w14:paraId="5B84A574" w14:textId="77777777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Test with larger surface area in wind tunnel</w:t>
      </w:r>
    </w:p>
    <w:p w14:paraId="0ACC3467" w14:textId="77777777" w:rsidR="00F44123" w:rsidRDefault="00F44123" w:rsidP="00F4412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Jamie </w:t>
      </w:r>
      <w:r w:rsidRPr="0031146F">
        <w:rPr>
          <w:rFonts w:ascii="Verdana" w:hAnsi="Verdana"/>
          <w:szCs w:val="24"/>
          <w:lang w:val="en-US"/>
        </w:rPr>
        <w:t>Van de Laar</w:t>
      </w:r>
    </w:p>
    <w:p w14:paraId="5702FE0D" w14:textId="77777777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Wind tunnel testing looks good, is able to test ash and no ash. On the second test the concentration was correct. </w:t>
      </w:r>
    </w:p>
    <w:p w14:paraId="28D92020" w14:textId="77777777" w:rsidR="00F44123" w:rsidRDefault="00F44123" w:rsidP="00F44123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Needing to test different inlet option</w:t>
      </w:r>
    </w:p>
    <w:p w14:paraId="2CB23894" w14:textId="77777777" w:rsidR="00F44123" w:rsidRDefault="00F44123" w:rsidP="00F44123">
      <w:pPr>
        <w:pStyle w:val="ListParagraph"/>
        <w:spacing w:after="240"/>
        <w:rPr>
          <w:rFonts w:ascii="Verdana" w:hAnsi="Verdana"/>
          <w:szCs w:val="24"/>
        </w:rPr>
      </w:pPr>
    </w:p>
    <w:p w14:paraId="19BCAC0D" w14:textId="77777777" w:rsidR="00F44123" w:rsidRDefault="00F44123" w:rsidP="00F44123">
      <w:pPr>
        <w:spacing w:after="240"/>
        <w:rPr>
          <w:rFonts w:ascii="Verdana" w:hAnsi="Verdana"/>
          <w:szCs w:val="24"/>
        </w:rPr>
      </w:pPr>
    </w:p>
    <w:p w14:paraId="76213261" w14:textId="77777777" w:rsidR="00F44123" w:rsidRPr="00F94C57" w:rsidRDefault="00F44123" w:rsidP="00F44123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7296B443" w14:textId="77777777" w:rsidR="00F44123" w:rsidRPr="0020184D" w:rsidRDefault="00F44123" w:rsidP="00F44123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1A8E6674" w14:textId="77777777" w:rsidR="00F44123" w:rsidRPr="005F4CDB" w:rsidRDefault="00F44123" w:rsidP="00F44123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F44123" w:rsidRPr="005F4CDB" w14:paraId="7367EF87" w14:textId="77777777" w:rsidTr="00354311">
        <w:trPr>
          <w:trHeight w:val="676"/>
          <w:jc w:val="center"/>
        </w:trPr>
        <w:tc>
          <w:tcPr>
            <w:tcW w:w="4251" w:type="dxa"/>
            <w:vAlign w:val="center"/>
          </w:tcPr>
          <w:p w14:paraId="63FD2A35" w14:textId="77777777" w:rsidR="00F44123" w:rsidRPr="005F4CDB" w:rsidRDefault="00F44123" w:rsidP="00354311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02492AB2" w14:textId="77777777" w:rsidR="00F44123" w:rsidRPr="005F4CDB" w:rsidRDefault="00F44123" w:rsidP="00354311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4BF7904E" w14:textId="77777777" w:rsidR="00F44123" w:rsidRPr="005F4CDB" w:rsidRDefault="00F44123" w:rsidP="00354311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F44123" w:rsidRPr="005F4CDB" w14:paraId="67292E80" w14:textId="77777777" w:rsidTr="00354311">
        <w:trPr>
          <w:trHeight w:val="676"/>
          <w:jc w:val="center"/>
        </w:trPr>
        <w:tc>
          <w:tcPr>
            <w:tcW w:w="4251" w:type="dxa"/>
            <w:vAlign w:val="center"/>
          </w:tcPr>
          <w:p w14:paraId="755D1429" w14:textId="736A98DF" w:rsidR="00F44123" w:rsidRPr="005F4CDB" w:rsidRDefault="006D0EE6" w:rsidP="00354311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Test telemetry</w:t>
            </w:r>
          </w:p>
        </w:tc>
        <w:tc>
          <w:tcPr>
            <w:tcW w:w="2336" w:type="dxa"/>
            <w:vAlign w:val="center"/>
          </w:tcPr>
          <w:p w14:paraId="0EDB6E7F" w14:textId="3B739990" w:rsidR="00F44123" w:rsidRPr="005F4CDB" w:rsidRDefault="006D0EE6" w:rsidP="00354311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All</w:t>
            </w:r>
          </w:p>
        </w:tc>
        <w:tc>
          <w:tcPr>
            <w:tcW w:w="1786" w:type="dxa"/>
            <w:vAlign w:val="center"/>
          </w:tcPr>
          <w:p w14:paraId="132AAC85" w14:textId="3C282633" w:rsidR="00F44123" w:rsidRPr="005F4CDB" w:rsidRDefault="006D0EE6" w:rsidP="00354311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  <w:r>
              <w:rPr>
                <w:rFonts w:ascii="Verdana" w:hAnsi="Verdana" w:cs="Arial"/>
                <w:sz w:val="24"/>
                <w:szCs w:val="24"/>
                <w:lang w:val="en-NZ"/>
              </w:rPr>
              <w:t>ASAP</w:t>
            </w:r>
          </w:p>
        </w:tc>
      </w:tr>
      <w:tr w:rsidR="00F44123" w:rsidRPr="005F4CDB" w14:paraId="50DDE9CA" w14:textId="77777777" w:rsidTr="00354311">
        <w:trPr>
          <w:trHeight w:val="676"/>
          <w:jc w:val="center"/>
        </w:trPr>
        <w:tc>
          <w:tcPr>
            <w:tcW w:w="4251" w:type="dxa"/>
            <w:vAlign w:val="center"/>
          </w:tcPr>
          <w:p w14:paraId="31E9C994" w14:textId="77777777" w:rsidR="00F44123" w:rsidRPr="005F4CDB" w:rsidRDefault="00F44123" w:rsidP="00354311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70E70DE0" w14:textId="77777777" w:rsidR="00F44123" w:rsidRPr="005F4CDB" w:rsidRDefault="00F44123" w:rsidP="00354311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6B0C45C8" w14:textId="77777777" w:rsidR="00F44123" w:rsidRPr="005F4CDB" w:rsidRDefault="00F44123" w:rsidP="00354311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F44123" w:rsidRPr="005F4CDB" w14:paraId="337BDD52" w14:textId="77777777" w:rsidTr="00354311">
        <w:trPr>
          <w:trHeight w:val="676"/>
          <w:jc w:val="center"/>
        </w:trPr>
        <w:tc>
          <w:tcPr>
            <w:tcW w:w="4251" w:type="dxa"/>
            <w:vAlign w:val="center"/>
          </w:tcPr>
          <w:p w14:paraId="6C5EC605" w14:textId="77777777" w:rsidR="00F44123" w:rsidRPr="005F4CDB" w:rsidRDefault="00F44123" w:rsidP="00354311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0ADF8D47" w14:textId="77777777" w:rsidR="00F44123" w:rsidRPr="005F4CDB" w:rsidRDefault="00F44123" w:rsidP="00354311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D3BA027" w14:textId="77777777" w:rsidR="00F44123" w:rsidRPr="005F4CDB" w:rsidRDefault="00F44123" w:rsidP="00354311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31E674DF" w14:textId="77777777" w:rsidR="00F44123" w:rsidRPr="005F4CDB" w:rsidRDefault="00F44123" w:rsidP="00F44123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711E5FEE" w14:textId="1F1A1CFF" w:rsidR="00F44123" w:rsidRDefault="00F44123" w:rsidP="00F44123">
      <w:pPr>
        <w:jc w:val="center"/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C56F42">
        <w:rPr>
          <w:rFonts w:ascii="Verdana" w:hAnsi="Verdana" w:cs="Arial"/>
          <w:b/>
          <w:szCs w:val="24"/>
        </w:rPr>
        <w:t>23</w:t>
      </w:r>
      <w:r w:rsidR="00C56F42" w:rsidRPr="00C56F42">
        <w:rPr>
          <w:rFonts w:ascii="Verdana" w:hAnsi="Verdana" w:cs="Arial"/>
          <w:b/>
          <w:szCs w:val="24"/>
          <w:vertAlign w:val="superscript"/>
        </w:rPr>
        <w:t>rd</w:t>
      </w:r>
      <w:r w:rsidR="00C56F42">
        <w:rPr>
          <w:rFonts w:ascii="Verdana" w:hAnsi="Verdana" w:cs="Arial"/>
          <w:b/>
          <w:szCs w:val="24"/>
        </w:rPr>
        <w:t xml:space="preserve"> September (no meeting on inspection day)</w:t>
      </w:r>
    </w:p>
    <w:p w14:paraId="35533442" w14:textId="77777777" w:rsidR="00F44123" w:rsidRDefault="00F44123" w:rsidP="00F44123">
      <w:pPr>
        <w:rPr>
          <w:rFonts w:ascii="Verdana" w:hAnsi="Verdana" w:cs="Arial"/>
          <w:b/>
          <w:szCs w:val="24"/>
        </w:rPr>
      </w:pPr>
    </w:p>
    <w:p w14:paraId="5408991F" w14:textId="77777777" w:rsidR="00F44123" w:rsidRDefault="00F44123" w:rsidP="00F44123"/>
    <w:p w14:paraId="6625D857" w14:textId="77777777" w:rsidR="00F44123" w:rsidRPr="00F44123" w:rsidRDefault="00F44123" w:rsidP="00F44123">
      <w:pPr>
        <w:pStyle w:val="Noparagraphstyle"/>
        <w:spacing w:before="240" w:after="480" w:line="240" w:lineRule="auto"/>
        <w:rPr>
          <w:rFonts w:ascii="Verdana" w:hAnsi="Verdana" w:cs="Arial"/>
          <w:b/>
          <w:szCs w:val="24"/>
        </w:rPr>
      </w:pPr>
    </w:p>
    <w:sectPr w:rsidR="00F44123" w:rsidRPr="00F44123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CE0CF" w14:textId="77777777" w:rsidR="002445BD" w:rsidRDefault="002445BD">
      <w:r>
        <w:separator/>
      </w:r>
    </w:p>
  </w:endnote>
  <w:endnote w:type="continuationSeparator" w:id="0">
    <w:p w14:paraId="4BAE93EC" w14:textId="77777777" w:rsidR="002445BD" w:rsidRDefault="00244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41545" w14:textId="11897BC1" w:rsidR="00897D56" w:rsidRDefault="004658E0">
    <w:pPr>
      <w:pStyle w:val="Footer"/>
    </w:pPr>
    <w:r>
      <w:rPr>
        <w:rFonts w:ascii="Arial" w:hAnsi="Arial" w:cs="Arial"/>
        <w:b/>
        <w:sz w:val="18"/>
        <w:szCs w:val="18"/>
        <w:lang w:val="en-NZ"/>
      </w:rPr>
      <w:t>21</w:t>
    </w:r>
    <w:r w:rsidR="00183DA5">
      <w:rPr>
        <w:rFonts w:ascii="Arial" w:hAnsi="Arial" w:cs="Arial"/>
        <w:b/>
        <w:sz w:val="18"/>
        <w:szCs w:val="18"/>
        <w:lang w:val="en-NZ"/>
      </w:rPr>
      <w:t xml:space="preserve"> Sep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D41D4" w14:textId="77777777" w:rsidR="002445BD" w:rsidRDefault="002445BD">
      <w:r>
        <w:separator/>
      </w:r>
    </w:p>
  </w:footnote>
  <w:footnote w:type="continuationSeparator" w:id="0">
    <w:p w14:paraId="25196406" w14:textId="77777777" w:rsidR="002445BD" w:rsidRDefault="00244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27C1635A"/>
    <w:multiLevelType w:val="hybridMultilevel"/>
    <w:tmpl w:val="A23AF9CA"/>
    <w:lvl w:ilvl="0" w:tplc="1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2" w15:restartNumberingAfterBreak="0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57AC1"/>
    <w:multiLevelType w:val="hybridMultilevel"/>
    <w:tmpl w:val="32C4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44453"/>
    <w:multiLevelType w:val="hybridMultilevel"/>
    <w:tmpl w:val="B10C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7" w15:restartNumberingAfterBreak="0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25"/>
  </w:num>
  <w:num w:numId="14">
    <w:abstractNumId w:val="19"/>
  </w:num>
  <w:num w:numId="15">
    <w:abstractNumId w:val="29"/>
  </w:num>
  <w:num w:numId="16">
    <w:abstractNumId w:val="13"/>
  </w:num>
  <w:num w:numId="17">
    <w:abstractNumId w:val="17"/>
  </w:num>
  <w:num w:numId="18">
    <w:abstractNumId w:val="15"/>
  </w:num>
  <w:num w:numId="19">
    <w:abstractNumId w:val="21"/>
  </w:num>
  <w:num w:numId="20">
    <w:abstractNumId w:val="28"/>
  </w:num>
  <w:num w:numId="21">
    <w:abstractNumId w:val="26"/>
  </w:num>
  <w:num w:numId="22">
    <w:abstractNumId w:val="12"/>
  </w:num>
  <w:num w:numId="23">
    <w:abstractNumId w:val="27"/>
  </w:num>
  <w:num w:numId="24">
    <w:abstractNumId w:val="18"/>
  </w:num>
  <w:num w:numId="25">
    <w:abstractNumId w:val="24"/>
  </w:num>
  <w:num w:numId="26">
    <w:abstractNumId w:val="14"/>
  </w:num>
  <w:num w:numId="27">
    <w:abstractNumId w:val="22"/>
  </w:num>
  <w:num w:numId="28">
    <w:abstractNumId w:val="23"/>
  </w:num>
  <w:num w:numId="29">
    <w:abstractNumId w:val="1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A7"/>
    <w:rsid w:val="00002F98"/>
    <w:rsid w:val="000061E7"/>
    <w:rsid w:val="0001526A"/>
    <w:rsid w:val="00022177"/>
    <w:rsid w:val="00030B08"/>
    <w:rsid w:val="000325FF"/>
    <w:rsid w:val="000422DE"/>
    <w:rsid w:val="000435F9"/>
    <w:rsid w:val="000437E4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B005A"/>
    <w:rsid w:val="000B65AA"/>
    <w:rsid w:val="000B6CA7"/>
    <w:rsid w:val="000C4297"/>
    <w:rsid w:val="000D0A31"/>
    <w:rsid w:val="000D61BC"/>
    <w:rsid w:val="000E4D12"/>
    <w:rsid w:val="000E60A7"/>
    <w:rsid w:val="000E6891"/>
    <w:rsid w:val="000F396A"/>
    <w:rsid w:val="000F41BE"/>
    <w:rsid w:val="00107869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83DA5"/>
    <w:rsid w:val="00196655"/>
    <w:rsid w:val="001A7962"/>
    <w:rsid w:val="001C1999"/>
    <w:rsid w:val="001C2C15"/>
    <w:rsid w:val="001C3DBA"/>
    <w:rsid w:val="001C6200"/>
    <w:rsid w:val="001F0C80"/>
    <w:rsid w:val="001F200B"/>
    <w:rsid w:val="001F3656"/>
    <w:rsid w:val="001F74F4"/>
    <w:rsid w:val="00202E98"/>
    <w:rsid w:val="00221DD7"/>
    <w:rsid w:val="00226AE7"/>
    <w:rsid w:val="00240BBE"/>
    <w:rsid w:val="002422DC"/>
    <w:rsid w:val="002445BD"/>
    <w:rsid w:val="00251D66"/>
    <w:rsid w:val="002529F0"/>
    <w:rsid w:val="00287AF3"/>
    <w:rsid w:val="00291A02"/>
    <w:rsid w:val="002A0855"/>
    <w:rsid w:val="002A4676"/>
    <w:rsid w:val="002A6F99"/>
    <w:rsid w:val="002B2282"/>
    <w:rsid w:val="002B6819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077B3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40379"/>
    <w:rsid w:val="00441879"/>
    <w:rsid w:val="004418B1"/>
    <w:rsid w:val="00447CE7"/>
    <w:rsid w:val="00456408"/>
    <w:rsid w:val="0045744F"/>
    <w:rsid w:val="0046103C"/>
    <w:rsid w:val="00461521"/>
    <w:rsid w:val="004658E0"/>
    <w:rsid w:val="00467BC8"/>
    <w:rsid w:val="00474667"/>
    <w:rsid w:val="004879BA"/>
    <w:rsid w:val="00492F8F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570EF"/>
    <w:rsid w:val="00562BF0"/>
    <w:rsid w:val="00564800"/>
    <w:rsid w:val="005917D4"/>
    <w:rsid w:val="00596321"/>
    <w:rsid w:val="005C3462"/>
    <w:rsid w:val="005C511F"/>
    <w:rsid w:val="005D0667"/>
    <w:rsid w:val="005E7204"/>
    <w:rsid w:val="005F1A4A"/>
    <w:rsid w:val="005F6DF3"/>
    <w:rsid w:val="005F79A5"/>
    <w:rsid w:val="006047D3"/>
    <w:rsid w:val="00621062"/>
    <w:rsid w:val="00661F99"/>
    <w:rsid w:val="00667325"/>
    <w:rsid w:val="00671556"/>
    <w:rsid w:val="00675028"/>
    <w:rsid w:val="00675D20"/>
    <w:rsid w:val="0068468D"/>
    <w:rsid w:val="00685601"/>
    <w:rsid w:val="00692D11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D0EE6"/>
    <w:rsid w:val="006F2817"/>
    <w:rsid w:val="0070077E"/>
    <w:rsid w:val="007025C6"/>
    <w:rsid w:val="00703D20"/>
    <w:rsid w:val="0070621D"/>
    <w:rsid w:val="0071562F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E6446"/>
    <w:rsid w:val="00812A58"/>
    <w:rsid w:val="008138C9"/>
    <w:rsid w:val="008212C2"/>
    <w:rsid w:val="00821C69"/>
    <w:rsid w:val="00824667"/>
    <w:rsid w:val="008269A9"/>
    <w:rsid w:val="0083001A"/>
    <w:rsid w:val="00835E83"/>
    <w:rsid w:val="008549FD"/>
    <w:rsid w:val="008572A7"/>
    <w:rsid w:val="00860A02"/>
    <w:rsid w:val="00866EAA"/>
    <w:rsid w:val="00877EEE"/>
    <w:rsid w:val="00886105"/>
    <w:rsid w:val="00886903"/>
    <w:rsid w:val="008903E4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C209B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0924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06933"/>
    <w:rsid w:val="00A06CE4"/>
    <w:rsid w:val="00A21EB2"/>
    <w:rsid w:val="00A222FA"/>
    <w:rsid w:val="00A2232C"/>
    <w:rsid w:val="00A41A02"/>
    <w:rsid w:val="00A47A20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81230"/>
    <w:rsid w:val="00A93898"/>
    <w:rsid w:val="00AA23D0"/>
    <w:rsid w:val="00AA3259"/>
    <w:rsid w:val="00AB49B6"/>
    <w:rsid w:val="00AB75D9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3312E"/>
    <w:rsid w:val="00B87ED2"/>
    <w:rsid w:val="00B9068D"/>
    <w:rsid w:val="00BA3177"/>
    <w:rsid w:val="00BB303C"/>
    <w:rsid w:val="00BC48EA"/>
    <w:rsid w:val="00BC51DD"/>
    <w:rsid w:val="00BC5DF4"/>
    <w:rsid w:val="00BD4F7B"/>
    <w:rsid w:val="00BF2CD8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56F42"/>
    <w:rsid w:val="00C66861"/>
    <w:rsid w:val="00C66F76"/>
    <w:rsid w:val="00C70360"/>
    <w:rsid w:val="00C728AE"/>
    <w:rsid w:val="00C771B4"/>
    <w:rsid w:val="00C815D1"/>
    <w:rsid w:val="00C82156"/>
    <w:rsid w:val="00C82E5C"/>
    <w:rsid w:val="00C91920"/>
    <w:rsid w:val="00C91D6F"/>
    <w:rsid w:val="00C95BC2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0E49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3EB0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4123"/>
    <w:rsid w:val="00F46D02"/>
    <w:rsid w:val="00F47910"/>
    <w:rsid w:val="00F5471B"/>
    <w:rsid w:val="00F57BA6"/>
    <w:rsid w:val="00F64320"/>
    <w:rsid w:val="00F8270F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4CC02"/>
  <w15:docId w15:val="{E4668C3A-A761-47BB-8B15-E8DDAD5C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910924"/>
    <w:rPr>
      <w:rFonts w:ascii="Arial" w:eastAsia="Times New Roman" w:hAnsi="Arial"/>
      <w:sz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34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2160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20</cp:revision>
  <cp:lastPrinted>2016-03-18T00:02:00Z</cp:lastPrinted>
  <dcterms:created xsi:type="dcterms:W3CDTF">2016-09-21T06:53:00Z</dcterms:created>
  <dcterms:modified xsi:type="dcterms:W3CDTF">2016-09-21T07:33:00Z</dcterms:modified>
</cp:coreProperties>
</file>