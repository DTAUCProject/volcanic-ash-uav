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8FFC7" w14:textId="77777777"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BA1374" wp14:editId="2D894719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B4539" w14:textId="77777777" w:rsidR="00AC5B24" w:rsidRDefault="00022177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52FC2FE" wp14:editId="14584133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A1374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cduo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zYFPNZuUiXszQrb8rLtCiLu833kGBWVK1gjKt7ofhJg1nxdxwfu2FUT1Qh6mtczvP5yNE0&#10;ezctMo3fn4rshIeWlKKr8fLsRKrA7GvFoGxSeSLkOE9+Tj8SAndw+sdbiToI1I8i8MN2AJQgjq1m&#10;T6AIq4Ev4BbeEZi02n7FqIeerLH7sieWYyTfKlBVmRVFaOK4KOaLHBZ2atlOLURRgKqxx2ic3vqx&#10;8ffGil0LkUYdK30NSmxE1MhzVkf9Qt/FYo5vRGjs6Tp6Pb9k6x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u3Hbq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247B4539" w14:textId="77777777" w:rsidR="00AC5B24" w:rsidRDefault="0002217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52FC2FE" wp14:editId="14584133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1E93CA0" w14:textId="77777777"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14:paraId="7BC79CF7" w14:textId="77777777" w:rsidR="003E6ADD" w:rsidRPr="000325FF" w:rsidRDefault="003E6ADD" w:rsidP="003E6ADD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33DD9D94" w14:textId="77777777"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A53022">
        <w:rPr>
          <w:rFonts w:ascii="Verdana" w:hAnsi="Verdana" w:cs="Arial"/>
          <w:noProof/>
          <w:sz w:val="28"/>
          <w:szCs w:val="28"/>
        </w:rPr>
        <w:t>6</w:t>
      </w:r>
    </w:p>
    <w:p w14:paraId="57F2F554" w14:textId="77777777" w:rsidR="00316502" w:rsidRPr="000325FF" w:rsidRDefault="005C581C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06794A99">
          <v:rect id="_x0000_i1025" style="width:481.55pt;height:3pt" o:hralign="center" o:hrstd="t" o:hrnoshade="t" o:hr="t" fillcolor="black" stroked="f"/>
        </w:pict>
      </w:r>
    </w:p>
    <w:p w14:paraId="1EBA8B0F" w14:textId="77777777" w:rsidR="00DE13B3" w:rsidRDefault="00DE13B3" w:rsidP="000325FF">
      <w:pPr>
        <w:rPr>
          <w:rFonts w:ascii="Verdana" w:hAnsi="Verdana"/>
          <w:sz w:val="36"/>
        </w:rPr>
      </w:pPr>
    </w:p>
    <w:p w14:paraId="7575755E" w14:textId="77777777"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14:paraId="36249CD2" w14:textId="77777777" w:rsidR="000325FF" w:rsidRDefault="000325FF" w:rsidP="000325FF">
      <w:pPr>
        <w:rPr>
          <w:rFonts w:ascii="Verdana" w:hAnsi="Verdana"/>
          <w:szCs w:val="24"/>
        </w:rPr>
      </w:pPr>
    </w:p>
    <w:p w14:paraId="35A0FFED" w14:textId="77777777" w:rsidR="00DE13B3" w:rsidRPr="000325FF" w:rsidRDefault="00DE13B3" w:rsidP="000325FF">
      <w:pPr>
        <w:rPr>
          <w:rFonts w:ascii="Verdana" w:hAnsi="Verdana"/>
          <w:szCs w:val="24"/>
        </w:rPr>
      </w:pPr>
    </w:p>
    <w:p w14:paraId="7C87068E" w14:textId="77777777"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Friday</w:t>
      </w:r>
      <w:r w:rsidRPr="000325FF">
        <w:rPr>
          <w:rFonts w:ascii="Verdana" w:hAnsi="Verdana"/>
        </w:rPr>
        <w:t xml:space="preserve"> </w:t>
      </w:r>
      <w:r w:rsidR="00A53022">
        <w:rPr>
          <w:rFonts w:ascii="Verdana" w:hAnsi="Verdana"/>
        </w:rPr>
        <w:t>May 6</w:t>
      </w:r>
      <w:r w:rsidRPr="000325FF">
        <w:rPr>
          <w:rFonts w:ascii="Verdana" w:hAnsi="Verdana"/>
        </w:rPr>
        <w:t>th 201</w:t>
      </w:r>
      <w:r w:rsidR="00F46D02">
        <w:rPr>
          <w:rFonts w:ascii="Verdana" w:hAnsi="Verdana"/>
        </w:rPr>
        <w:t>6</w:t>
      </w:r>
    </w:p>
    <w:p w14:paraId="63135F28" w14:textId="77777777"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A53022">
        <w:rPr>
          <w:rFonts w:ascii="Verdana" w:hAnsi="Verdana"/>
        </w:rPr>
        <w:t>3 – 4 p</w:t>
      </w:r>
      <w:r w:rsidR="00DE13B3">
        <w:rPr>
          <w:rFonts w:ascii="Verdana" w:hAnsi="Verdana"/>
        </w:rPr>
        <w:t>m</w:t>
      </w:r>
    </w:p>
    <w:p w14:paraId="79367F2F" w14:textId="77777777"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VH 457</w:t>
      </w:r>
    </w:p>
    <w:p w14:paraId="3ABA1F5E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</w:r>
      <w:r w:rsidR="00A53022">
        <w:rPr>
          <w:rFonts w:ascii="Verdana" w:hAnsi="Verdana"/>
        </w:rPr>
        <w:t>Jake Campbell</w:t>
      </w:r>
    </w:p>
    <w:p w14:paraId="11522534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</w:r>
      <w:r w:rsidR="00A53022">
        <w:rPr>
          <w:rFonts w:ascii="Verdana" w:hAnsi="Verdana"/>
        </w:rPr>
        <w:t>Ryan Taylor</w:t>
      </w:r>
    </w:p>
    <w:p w14:paraId="1769FD61" w14:textId="77777777" w:rsidR="000325FF" w:rsidRPr="000325FF" w:rsidRDefault="000325FF" w:rsidP="000325FF">
      <w:pPr>
        <w:rPr>
          <w:rFonts w:ascii="Verdana" w:hAnsi="Verdana"/>
        </w:rPr>
      </w:pPr>
    </w:p>
    <w:p w14:paraId="582A42A3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Apologies</w:t>
      </w:r>
    </w:p>
    <w:p w14:paraId="684B3D3B" w14:textId="77777777" w:rsidR="00A53022" w:rsidRPr="00A53022" w:rsidRDefault="00A53022" w:rsidP="00A53022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Nil</w:t>
      </w:r>
    </w:p>
    <w:p w14:paraId="2978EE5B" w14:textId="77777777" w:rsidR="00A53022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ab/>
      </w:r>
      <w:r w:rsidR="000325FF" w:rsidRPr="000325FF">
        <w:rPr>
          <w:rFonts w:ascii="Verdana" w:hAnsi="Verdana"/>
        </w:rPr>
        <w:t>Minutes</w:t>
      </w:r>
    </w:p>
    <w:p w14:paraId="1F5CDE72" w14:textId="77777777" w:rsidR="00A53022" w:rsidRPr="00A53022" w:rsidRDefault="00A53022" w:rsidP="00A53022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 w:rsidRPr="00A53022">
        <w:rPr>
          <w:rFonts w:ascii="Verdana" w:hAnsi="Verdana"/>
        </w:rPr>
        <w:t>Nil</w:t>
      </w:r>
    </w:p>
    <w:p w14:paraId="48CE7688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3.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Matters arising</w:t>
      </w:r>
    </w:p>
    <w:p w14:paraId="6C96549F" w14:textId="56480A51" w:rsidR="00861F61" w:rsidRDefault="00861F61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Recap from meeting with </w:t>
      </w:r>
      <w:r w:rsidRPr="00861F61">
        <w:rPr>
          <w:rFonts w:ascii="Verdana" w:hAnsi="Verdana"/>
        </w:rPr>
        <w:t>Kelvin</w:t>
      </w:r>
      <w:r>
        <w:rPr>
          <w:rFonts w:ascii="Verdana" w:hAnsi="Verdana"/>
        </w:rPr>
        <w:t xml:space="preserve"> </w:t>
      </w:r>
      <w:proofErr w:type="spellStart"/>
      <w:r w:rsidRPr="00861F61">
        <w:rPr>
          <w:rFonts w:ascii="Verdana" w:hAnsi="Verdana"/>
        </w:rPr>
        <w:t>Barnsdale</w:t>
      </w:r>
      <w:bookmarkStart w:id="0" w:name="_GoBack"/>
      <w:bookmarkEnd w:id="0"/>
      <w:proofErr w:type="spellEnd"/>
    </w:p>
    <w:p w14:paraId="33A6254F" w14:textId="668A8ED4" w:rsidR="00A53022" w:rsidRPr="00A53022" w:rsidRDefault="00A53022" w:rsidP="00A53022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Mike - </w:t>
      </w:r>
      <w:r w:rsidR="00861F61">
        <w:rPr>
          <w:rFonts w:ascii="Verdana" w:hAnsi="Verdana"/>
        </w:rPr>
        <w:t>F</w:t>
      </w:r>
      <w:r w:rsidRPr="00A53022">
        <w:rPr>
          <w:rFonts w:ascii="Verdana" w:hAnsi="Verdana"/>
        </w:rPr>
        <w:t>light electronics</w:t>
      </w:r>
      <w:r>
        <w:rPr>
          <w:rFonts w:ascii="Verdana" w:hAnsi="Verdana"/>
        </w:rPr>
        <w:t xml:space="preserve"> (telemetry update)</w:t>
      </w:r>
    </w:p>
    <w:p w14:paraId="07F222BE" w14:textId="77777777" w:rsidR="00A53022" w:rsidRPr="000325FF" w:rsidRDefault="00A53022" w:rsidP="00A53022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Jake – Dust sensor, battery</w:t>
      </w:r>
    </w:p>
    <w:p w14:paraId="6F2B7ABC" w14:textId="77777777" w:rsidR="00A53022" w:rsidRDefault="00A53022" w:rsidP="00A53022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Jamie – Ordered parts update</w:t>
      </w:r>
    </w:p>
    <w:p w14:paraId="72106279" w14:textId="77777777" w:rsidR="00A53022" w:rsidRPr="00A53022" w:rsidRDefault="00A53022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Ryan – Altitude calculations</w:t>
      </w:r>
    </w:p>
    <w:p w14:paraId="799EB69D" w14:textId="77777777" w:rsidR="00DE13B3" w:rsidRP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</w:p>
    <w:p w14:paraId="58D08C36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</w:p>
    <w:p w14:paraId="539FD21A" w14:textId="77777777" w:rsidR="000325FF" w:rsidRDefault="00A53022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proofErr w:type="spellStart"/>
      <w:r>
        <w:rPr>
          <w:rFonts w:ascii="Verdana" w:hAnsi="Verdana"/>
        </w:rPr>
        <w:t>Parth</w:t>
      </w:r>
      <w:proofErr w:type="spellEnd"/>
      <w:r>
        <w:rPr>
          <w:rFonts w:ascii="Verdana" w:hAnsi="Verdana"/>
        </w:rPr>
        <w:t xml:space="preserve"> -  Sensor update</w:t>
      </w:r>
    </w:p>
    <w:p w14:paraId="354C0B29" w14:textId="77777777" w:rsidR="003E6ADD" w:rsidRDefault="003E6ADD" w:rsidP="003E6ADD">
      <w:pPr>
        <w:spacing w:after="240"/>
        <w:rPr>
          <w:rFonts w:ascii="Verdana" w:hAnsi="Verdana"/>
        </w:rPr>
      </w:pPr>
      <w:r>
        <w:rPr>
          <w:rFonts w:ascii="Verdana" w:hAnsi="Verdana"/>
        </w:rPr>
        <w:t>6.</w:t>
      </w:r>
      <w:r>
        <w:rPr>
          <w:rFonts w:ascii="Verdana" w:hAnsi="Verdana"/>
        </w:rPr>
        <w:tab/>
        <w:t>Next meeting date</w:t>
      </w:r>
    </w:p>
    <w:p w14:paraId="4154E3F5" w14:textId="77777777" w:rsidR="00E87E79" w:rsidRPr="00A53022" w:rsidRDefault="00A53022" w:rsidP="00A53022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</w:t>
      </w:r>
    </w:p>
    <w:sectPr w:rsidR="00E87E79" w:rsidRPr="00A53022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E2D50" w14:textId="77777777" w:rsidR="005C581C" w:rsidRDefault="005C581C">
      <w:r>
        <w:separator/>
      </w:r>
    </w:p>
  </w:endnote>
  <w:endnote w:type="continuationSeparator" w:id="0">
    <w:p w14:paraId="6DBD2B83" w14:textId="77777777" w:rsidR="005C581C" w:rsidRDefault="005C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ABD00" w14:textId="77777777" w:rsidR="00AC5B24" w:rsidRDefault="003E6ADD">
    <w:pPr>
      <w:pStyle w:val="Footer"/>
    </w:pPr>
    <w:r>
      <w:rPr>
        <w:rFonts w:ascii="Arial" w:hAnsi="Arial" w:cs="Arial"/>
        <w:b/>
        <w:sz w:val="18"/>
        <w:szCs w:val="18"/>
        <w:lang w:val="en-NZ"/>
      </w:rPr>
      <w:t>4 May</w:t>
    </w:r>
    <w:r w:rsidR="002D4A98">
      <w:rPr>
        <w:rFonts w:ascii="Arial" w:hAnsi="Arial" w:cs="Arial"/>
        <w:b/>
        <w:sz w:val="18"/>
        <w:szCs w:val="18"/>
        <w:lang w:val="en-NZ"/>
      </w:rPr>
      <w:t xml:space="preserve"> 201</w:t>
    </w:r>
    <w:r w:rsidR="008549FD">
      <w:rPr>
        <w:rFonts w:ascii="Arial" w:hAnsi="Arial" w:cs="Arial"/>
        <w:b/>
        <w:sz w:val="18"/>
        <w:szCs w:val="18"/>
        <w:lang w:val="en-NZ"/>
      </w:rPr>
      <w:t>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8C7AC" w14:textId="77777777" w:rsidR="005C581C" w:rsidRDefault="005C581C">
      <w:r>
        <w:separator/>
      </w:r>
    </w:p>
  </w:footnote>
  <w:footnote w:type="continuationSeparator" w:id="0">
    <w:p w14:paraId="6AD1B8CA" w14:textId="77777777" w:rsidR="005C581C" w:rsidRDefault="005C5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E641B6"/>
    <w:multiLevelType w:val="hybridMultilevel"/>
    <w:tmpl w:val="0AF2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795624"/>
    <w:multiLevelType w:val="hybridMultilevel"/>
    <w:tmpl w:val="E700A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8"/>
  </w:num>
  <w:num w:numId="14">
    <w:abstractNumId w:val="16"/>
  </w:num>
  <w:num w:numId="15">
    <w:abstractNumId w:val="19"/>
  </w:num>
  <w:num w:numId="16">
    <w:abstractNumId w:val="11"/>
  </w:num>
  <w:num w:numId="17">
    <w:abstractNumId w:val="15"/>
  </w:num>
  <w:num w:numId="18">
    <w:abstractNumId w:val="12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E6ADD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C581C"/>
    <w:rsid w:val="005D0667"/>
    <w:rsid w:val="005E7204"/>
    <w:rsid w:val="005F1A4A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1F61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21EB2"/>
    <w:rsid w:val="00A222FA"/>
    <w:rsid w:val="00A2232C"/>
    <w:rsid w:val="00A41A02"/>
    <w:rsid w:val="00A5302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ACF99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Settings\kas74\Local Settings\Temporary Internet Files\OLKBE\UC_letterhead_BW_Word.dot</Template>
  <TotalTime>13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544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Ryan Taylor</cp:lastModifiedBy>
  <cp:revision>6</cp:revision>
  <cp:lastPrinted>2013-02-06T23:42:00Z</cp:lastPrinted>
  <dcterms:created xsi:type="dcterms:W3CDTF">2016-02-25T22:48:00Z</dcterms:created>
  <dcterms:modified xsi:type="dcterms:W3CDTF">2016-05-04T06:58:00Z</dcterms:modified>
</cp:coreProperties>
</file>