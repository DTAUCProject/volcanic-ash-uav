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47606B" w14:textId="77777777" w:rsidR="00D32021" w:rsidRPr="00897D56" w:rsidRDefault="00022177" w:rsidP="00D32021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28"/>
          <w:szCs w:val="32"/>
        </w:rPr>
      </w:pPr>
      <w:r w:rsidRPr="00897D56">
        <w:rPr>
          <w:rFonts w:ascii="Arial" w:hAnsi="Arial" w:cs="Arial"/>
          <w:b/>
          <w:noProof/>
          <w:sz w:val="28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BF8049" wp14:editId="26A946B0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0CDE7" w14:textId="77777777" w:rsidR="00897D56" w:rsidRDefault="00897D56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56334B8C" wp14:editId="08E6108E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pt;width:135pt;height:9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" stroked="f">
                <v:textbox>
                  <w:txbxContent>
                    <w:p w14:paraId="7F50CDE7" w14:textId="77777777" w:rsidR="00897D56" w:rsidRDefault="00897D56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56334B8C" wp14:editId="08E6108E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D61BC">
        <w:rPr>
          <w:rFonts w:ascii="Arial" w:hAnsi="Arial" w:cs="Arial"/>
          <w:b/>
          <w:noProof/>
          <w:sz w:val="28"/>
          <w:szCs w:val="32"/>
        </w:rPr>
        <w:tab/>
      </w:r>
    </w:p>
    <w:p w14:paraId="164ACD21" w14:textId="77777777" w:rsidR="000325FF" w:rsidRPr="00897D56" w:rsidRDefault="00D32021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 xml:space="preserve">Department of </w:t>
      </w:r>
      <w:r w:rsidR="0045744F" w:rsidRPr="00897D56">
        <w:rPr>
          <w:rFonts w:ascii="Verdana" w:hAnsi="Verdana" w:cs="Arial"/>
          <w:noProof/>
          <w:szCs w:val="28"/>
        </w:rPr>
        <w:t>Electrical &amp; Computer Engineering</w:t>
      </w:r>
    </w:p>
    <w:p w14:paraId="4EAC1FD0" w14:textId="77777777" w:rsidR="00DE13B3" w:rsidRPr="00897D56" w:rsidRDefault="00196655" w:rsidP="00DE13B3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>Airborne Sampling/Sensing of Distal Volcanic Ash</w:t>
      </w:r>
    </w:p>
    <w:p w14:paraId="3C4D4A93" w14:textId="77777777" w:rsidR="000325FF" w:rsidRPr="00897D56" w:rsidRDefault="000325FF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>Project Group Meeting #</w:t>
      </w:r>
      <w:r w:rsidR="000437E4">
        <w:rPr>
          <w:rFonts w:ascii="Verdana" w:hAnsi="Verdana" w:cs="Arial"/>
          <w:noProof/>
          <w:szCs w:val="28"/>
        </w:rPr>
        <w:t>8</w:t>
      </w:r>
    </w:p>
    <w:p w14:paraId="7C32C556" w14:textId="77777777" w:rsidR="00316502" w:rsidRPr="00897D56" w:rsidRDefault="00E01177" w:rsidP="00F5471B">
      <w:pPr>
        <w:rPr>
          <w:rFonts w:ascii="Verdana" w:hAnsi="Verdana" w:cs="Arial"/>
          <w:sz w:val="20"/>
          <w:szCs w:val="24"/>
        </w:rPr>
      </w:pPr>
      <w:r>
        <w:rPr>
          <w:rFonts w:ascii="Verdana" w:hAnsi="Verdana" w:cs="Arial"/>
          <w:sz w:val="20"/>
          <w:szCs w:val="24"/>
        </w:rPr>
        <w:pict w14:anchorId="4709A36E">
          <v:rect id="_x0000_i1025" style="width:481.55pt;height:3pt" o:hralign="center" o:hrstd="t" o:hrnoshade="t" o:hr="t" fillcolor="black" stroked="f"/>
        </w:pict>
      </w:r>
    </w:p>
    <w:p w14:paraId="42C96F93" w14:textId="77777777" w:rsidR="00DE13B3" w:rsidRPr="00897D56" w:rsidRDefault="00DE13B3" w:rsidP="000325FF">
      <w:pPr>
        <w:rPr>
          <w:rFonts w:ascii="Verdana" w:hAnsi="Verdana"/>
          <w:sz w:val="32"/>
        </w:rPr>
      </w:pPr>
    </w:p>
    <w:p w14:paraId="44CA33A4" w14:textId="77777777" w:rsidR="000325FF" w:rsidRPr="00897D56" w:rsidRDefault="000325FF" w:rsidP="000325FF">
      <w:pPr>
        <w:rPr>
          <w:rFonts w:ascii="Verdana" w:hAnsi="Verdana"/>
          <w:sz w:val="32"/>
        </w:rPr>
      </w:pPr>
      <w:r w:rsidRPr="00897D56">
        <w:rPr>
          <w:rFonts w:ascii="Verdana" w:hAnsi="Verdana"/>
          <w:sz w:val="32"/>
        </w:rPr>
        <w:t>Agenda</w:t>
      </w:r>
    </w:p>
    <w:p w14:paraId="1C2C013B" w14:textId="77777777" w:rsidR="000325FF" w:rsidRPr="00897D56" w:rsidRDefault="000325FF" w:rsidP="000325FF">
      <w:pPr>
        <w:rPr>
          <w:rFonts w:ascii="Verdana" w:hAnsi="Verdana"/>
          <w:sz w:val="20"/>
          <w:szCs w:val="24"/>
        </w:rPr>
      </w:pPr>
    </w:p>
    <w:p w14:paraId="5F38086D" w14:textId="77777777" w:rsidR="00DE13B3" w:rsidRPr="00897D56" w:rsidRDefault="00DE13B3" w:rsidP="000325FF">
      <w:pPr>
        <w:rPr>
          <w:rFonts w:ascii="Verdana" w:hAnsi="Verdana"/>
          <w:sz w:val="20"/>
          <w:szCs w:val="24"/>
        </w:rPr>
      </w:pPr>
    </w:p>
    <w:p w14:paraId="03A82F31" w14:textId="77777777" w:rsidR="000325FF" w:rsidRPr="00897D56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Date:</w:t>
      </w:r>
      <w:r w:rsidRPr="00897D56">
        <w:rPr>
          <w:rFonts w:ascii="Verdana" w:hAnsi="Verdana"/>
          <w:sz w:val="20"/>
        </w:rPr>
        <w:tab/>
      </w:r>
      <w:r w:rsidRPr="00897D56">
        <w:rPr>
          <w:rFonts w:ascii="Verdana" w:hAnsi="Verdana"/>
          <w:sz w:val="20"/>
        </w:rPr>
        <w:tab/>
      </w:r>
      <w:r w:rsidR="00DE13B3" w:rsidRPr="00897D56">
        <w:rPr>
          <w:rFonts w:ascii="Verdana" w:hAnsi="Verdana"/>
          <w:sz w:val="20"/>
        </w:rPr>
        <w:t>Friday</w:t>
      </w:r>
      <w:r w:rsidRPr="00897D56">
        <w:rPr>
          <w:rFonts w:ascii="Verdana" w:hAnsi="Verdana"/>
          <w:sz w:val="20"/>
        </w:rPr>
        <w:t xml:space="preserve"> </w:t>
      </w:r>
      <w:r w:rsidR="00781E77">
        <w:rPr>
          <w:rFonts w:ascii="Verdana" w:hAnsi="Verdana"/>
          <w:sz w:val="20"/>
        </w:rPr>
        <w:t>May 20</w:t>
      </w:r>
      <w:r w:rsidRPr="00897D56">
        <w:rPr>
          <w:rFonts w:ascii="Verdana" w:hAnsi="Verdana"/>
          <w:sz w:val="20"/>
        </w:rPr>
        <w:t>th 201</w:t>
      </w:r>
      <w:r w:rsidR="00F46D02" w:rsidRPr="00897D56">
        <w:rPr>
          <w:rFonts w:ascii="Verdana" w:hAnsi="Verdana"/>
          <w:sz w:val="20"/>
        </w:rPr>
        <w:t>6</w:t>
      </w:r>
    </w:p>
    <w:p w14:paraId="66272C5C" w14:textId="77777777" w:rsidR="000325FF" w:rsidRPr="00897D56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Time:</w:t>
      </w:r>
      <w:r w:rsidRPr="00897D56">
        <w:rPr>
          <w:rFonts w:ascii="Verdana" w:hAnsi="Verdana"/>
          <w:sz w:val="20"/>
        </w:rPr>
        <w:tab/>
      </w:r>
      <w:r w:rsidR="00F047F8">
        <w:rPr>
          <w:rFonts w:ascii="Verdana" w:hAnsi="Verdana"/>
          <w:sz w:val="20"/>
        </w:rPr>
        <w:tab/>
      </w:r>
      <w:r w:rsidR="00196655" w:rsidRPr="00897D56">
        <w:rPr>
          <w:rFonts w:ascii="Verdana" w:hAnsi="Verdana"/>
          <w:sz w:val="20"/>
        </w:rPr>
        <w:t>3pm</w:t>
      </w:r>
    </w:p>
    <w:p w14:paraId="07DDC328" w14:textId="77777777" w:rsidR="000325FF" w:rsidRPr="00897D56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Venue:</w:t>
      </w:r>
      <w:r w:rsidRPr="00897D56">
        <w:rPr>
          <w:rFonts w:ascii="Verdana" w:hAnsi="Verdana"/>
          <w:sz w:val="20"/>
        </w:rPr>
        <w:tab/>
      </w:r>
      <w:r w:rsidR="00781E77">
        <w:rPr>
          <w:rFonts w:ascii="Verdana" w:hAnsi="Verdana"/>
          <w:sz w:val="20"/>
        </w:rPr>
        <w:t>VH 457</w:t>
      </w:r>
    </w:p>
    <w:p w14:paraId="61948110" w14:textId="77777777" w:rsidR="000C4297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Chair:</w:t>
      </w:r>
      <w:r w:rsidRPr="00897D56">
        <w:rPr>
          <w:rFonts w:ascii="Verdana" w:hAnsi="Verdana"/>
          <w:sz w:val="20"/>
        </w:rPr>
        <w:tab/>
      </w:r>
      <w:r w:rsidR="00F047F8">
        <w:rPr>
          <w:rFonts w:ascii="Verdana" w:hAnsi="Verdana"/>
          <w:sz w:val="20"/>
        </w:rPr>
        <w:tab/>
      </w:r>
      <w:r w:rsidR="00781E77">
        <w:rPr>
          <w:rFonts w:ascii="Verdana" w:hAnsi="Verdana"/>
          <w:sz w:val="20"/>
        </w:rPr>
        <w:t xml:space="preserve">Jamie Van de </w:t>
      </w:r>
      <w:proofErr w:type="spellStart"/>
      <w:r w:rsidR="00781E77">
        <w:rPr>
          <w:rFonts w:ascii="Verdana" w:hAnsi="Verdana"/>
          <w:sz w:val="20"/>
        </w:rPr>
        <w:t>Laar</w:t>
      </w:r>
      <w:proofErr w:type="spellEnd"/>
    </w:p>
    <w:p w14:paraId="1928311C" w14:textId="77777777" w:rsidR="000C4297" w:rsidRPr="00897D56" w:rsidRDefault="000325FF" w:rsidP="000C4297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Secretary:</w:t>
      </w:r>
      <w:r w:rsidRPr="00897D56">
        <w:rPr>
          <w:rFonts w:ascii="Verdana" w:hAnsi="Verdana"/>
          <w:sz w:val="20"/>
        </w:rPr>
        <w:tab/>
      </w:r>
      <w:r w:rsidR="00781E77">
        <w:rPr>
          <w:rFonts w:ascii="Verdana" w:hAnsi="Verdana"/>
          <w:sz w:val="20"/>
        </w:rPr>
        <w:t>Mike Shanaher</w:t>
      </w:r>
    </w:p>
    <w:p w14:paraId="35F0C109" w14:textId="77777777" w:rsidR="000325FF" w:rsidRPr="00897D56" w:rsidRDefault="000325FF" w:rsidP="000325FF">
      <w:pPr>
        <w:rPr>
          <w:rFonts w:ascii="Verdana" w:hAnsi="Verdana"/>
          <w:sz w:val="20"/>
        </w:rPr>
      </w:pPr>
    </w:p>
    <w:p w14:paraId="702A4325" w14:textId="77777777" w:rsidR="000325FF" w:rsidRPr="00897D56" w:rsidRDefault="000325FF" w:rsidP="000325FF">
      <w:pPr>
        <w:rPr>
          <w:rFonts w:ascii="Verdana" w:hAnsi="Verdana"/>
          <w:sz w:val="20"/>
        </w:rPr>
      </w:pPr>
    </w:p>
    <w:p w14:paraId="205ECA38" w14:textId="77777777" w:rsidR="000325FF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1.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Apologies</w:t>
      </w:r>
    </w:p>
    <w:p w14:paraId="6F808FD9" w14:textId="77777777" w:rsidR="000C4297" w:rsidRPr="00897D56" w:rsidRDefault="00781E77" w:rsidP="000325FF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Jake Campbell</w:t>
      </w:r>
    </w:p>
    <w:p w14:paraId="321B58F1" w14:textId="77777777" w:rsidR="00AC2DF7" w:rsidRDefault="00DE13B3" w:rsidP="000C4297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2.</w:t>
      </w:r>
      <w:r w:rsidRPr="00897D56">
        <w:rPr>
          <w:rFonts w:ascii="Verdana" w:hAnsi="Verdana"/>
          <w:sz w:val="20"/>
        </w:rPr>
        <w:tab/>
      </w:r>
      <w:r w:rsidR="000C4297">
        <w:rPr>
          <w:rFonts w:ascii="Verdana" w:hAnsi="Verdana"/>
          <w:sz w:val="20"/>
        </w:rPr>
        <w:t>Minutes</w:t>
      </w:r>
    </w:p>
    <w:p w14:paraId="5E2FD89C" w14:textId="77777777" w:rsidR="000C4297" w:rsidRPr="00897D56" w:rsidRDefault="000C4297" w:rsidP="000C4297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="008F11EC">
        <w:rPr>
          <w:rFonts w:ascii="Verdana" w:hAnsi="Verdana"/>
          <w:sz w:val="20"/>
        </w:rPr>
        <w:t>(Attached)</w:t>
      </w:r>
    </w:p>
    <w:p w14:paraId="6C95C850" w14:textId="77777777" w:rsidR="000325FF" w:rsidRPr="00897D56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3.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Matters arising</w:t>
      </w:r>
    </w:p>
    <w:p w14:paraId="493297A1" w14:textId="77777777" w:rsidR="004A74CA" w:rsidRDefault="00781E77" w:rsidP="008F11EC">
      <w:pPr>
        <w:pStyle w:val="ListParagraph"/>
        <w:numPr>
          <w:ilvl w:val="0"/>
          <w:numId w:val="22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DTA to confirm and place order for OPC-N2</w:t>
      </w:r>
    </w:p>
    <w:p w14:paraId="34EFCAFD" w14:textId="77777777" w:rsidR="000D61BC" w:rsidRDefault="00781E77" w:rsidP="008F11EC">
      <w:pPr>
        <w:pStyle w:val="ListParagraph"/>
        <w:numPr>
          <w:ilvl w:val="0"/>
          <w:numId w:val="22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Need to contact CAA for guidelines</w:t>
      </w:r>
    </w:p>
    <w:p w14:paraId="6E4B1B08" w14:textId="77777777" w:rsidR="00781E77" w:rsidRPr="008F11EC" w:rsidRDefault="00781E77" w:rsidP="008F11EC">
      <w:pPr>
        <w:pStyle w:val="ListParagraph"/>
        <w:numPr>
          <w:ilvl w:val="0"/>
          <w:numId w:val="22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Need to follow up on NIWA’s use of cheaper particle sensors</w:t>
      </w:r>
    </w:p>
    <w:p w14:paraId="5258FAEA" w14:textId="77777777" w:rsidR="00DE13B3" w:rsidRPr="00897D56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4.</w:t>
      </w:r>
      <w:r w:rsidRPr="00897D56">
        <w:rPr>
          <w:rFonts w:ascii="Verdana" w:hAnsi="Verdana"/>
          <w:sz w:val="20"/>
        </w:rPr>
        <w:tab/>
        <w:t>Correspondence</w:t>
      </w:r>
    </w:p>
    <w:p w14:paraId="3A9ECA56" w14:textId="77777777" w:rsidR="004A74CA" w:rsidRPr="00897D56" w:rsidRDefault="00781E77" w:rsidP="000325FF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 xml:space="preserve">All </w:t>
      </w:r>
      <w:proofErr w:type="spellStart"/>
      <w:r>
        <w:rPr>
          <w:rFonts w:ascii="Verdana" w:hAnsi="Verdana"/>
          <w:sz w:val="20"/>
        </w:rPr>
        <w:t>CC’d</w:t>
      </w:r>
      <w:proofErr w:type="spellEnd"/>
      <w:r>
        <w:rPr>
          <w:rFonts w:ascii="Verdana" w:hAnsi="Verdana"/>
          <w:sz w:val="20"/>
        </w:rPr>
        <w:t xml:space="preserve"> in all correspondence</w:t>
      </w:r>
    </w:p>
    <w:p w14:paraId="78C50B39" w14:textId="77777777" w:rsidR="000325FF" w:rsidRPr="00897D56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5.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Progress Reports</w:t>
      </w:r>
      <w:r w:rsidRPr="00897D56">
        <w:rPr>
          <w:rFonts w:ascii="Verdana" w:hAnsi="Verdana"/>
          <w:sz w:val="20"/>
        </w:rPr>
        <w:t>:</w:t>
      </w:r>
    </w:p>
    <w:p w14:paraId="3A4C7C93" w14:textId="77777777" w:rsidR="008F11EC" w:rsidRPr="008F11EC" w:rsidRDefault="008F11EC" w:rsidP="008F11EC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Ryan – Ash sample capture, plane ash chamber</w:t>
      </w:r>
    </w:p>
    <w:p w14:paraId="2353D86A" w14:textId="77777777" w:rsidR="000325FF" w:rsidRPr="00897D56" w:rsidRDefault="00A06CE4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 xml:space="preserve">Mike – </w:t>
      </w:r>
      <w:r w:rsidR="008F11EC">
        <w:rPr>
          <w:rFonts w:ascii="Verdana" w:hAnsi="Verdana"/>
          <w:sz w:val="20"/>
        </w:rPr>
        <w:t>Telemetry, Pixhawk autopilot</w:t>
      </w:r>
    </w:p>
    <w:p w14:paraId="62A21925" w14:textId="77777777" w:rsidR="00A06CE4" w:rsidRPr="00897D56" w:rsidRDefault="00A06CE4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 xml:space="preserve">Jamie – </w:t>
      </w:r>
      <w:r w:rsidR="008F11EC">
        <w:rPr>
          <w:rFonts w:ascii="Verdana" w:hAnsi="Verdana"/>
          <w:sz w:val="20"/>
        </w:rPr>
        <w:t>Ash test chamber</w:t>
      </w:r>
    </w:p>
    <w:p w14:paraId="7FAB9AF2" w14:textId="77777777" w:rsidR="00A06CE4" w:rsidRPr="00897D56" w:rsidRDefault="00781E77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Jake – Away</w:t>
      </w:r>
    </w:p>
    <w:p w14:paraId="75643570" w14:textId="77777777" w:rsidR="005570EF" w:rsidRPr="00897D56" w:rsidRDefault="00A06CE4" w:rsidP="000325FF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proofErr w:type="spellStart"/>
      <w:r w:rsidRPr="00897D56">
        <w:rPr>
          <w:rFonts w:ascii="Verdana" w:hAnsi="Verdana"/>
          <w:sz w:val="20"/>
        </w:rPr>
        <w:t>Parth</w:t>
      </w:r>
      <w:proofErr w:type="spellEnd"/>
      <w:r w:rsidRPr="00897D56">
        <w:rPr>
          <w:rFonts w:ascii="Verdana" w:hAnsi="Verdana"/>
          <w:sz w:val="20"/>
        </w:rPr>
        <w:t xml:space="preserve"> – </w:t>
      </w:r>
      <w:r w:rsidR="008F11EC">
        <w:rPr>
          <w:rFonts w:ascii="Verdana" w:hAnsi="Verdana"/>
          <w:sz w:val="20"/>
        </w:rPr>
        <w:t>Electrostatic sensor</w:t>
      </w:r>
    </w:p>
    <w:p w14:paraId="20630FE3" w14:textId="77777777" w:rsidR="000325FF" w:rsidRPr="00897D56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6.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Other business</w:t>
      </w:r>
      <w:r w:rsidRPr="00897D56">
        <w:rPr>
          <w:rFonts w:ascii="Verdana" w:hAnsi="Verdana"/>
          <w:sz w:val="20"/>
        </w:rPr>
        <w:t>:</w:t>
      </w:r>
    </w:p>
    <w:p w14:paraId="1365373B" w14:textId="77777777" w:rsidR="006B1454" w:rsidRPr="00781E77" w:rsidRDefault="004418B1" w:rsidP="006B1454">
      <w:pPr>
        <w:pStyle w:val="ListParagraph"/>
        <w:numPr>
          <w:ilvl w:val="0"/>
          <w:numId w:val="17"/>
        </w:numPr>
        <w:spacing w:after="240"/>
        <w:rPr>
          <w:rFonts w:ascii="Verdana" w:hAnsi="Verdana"/>
          <w:sz w:val="20"/>
        </w:rPr>
      </w:pPr>
      <w:r w:rsidRPr="00781E77">
        <w:rPr>
          <w:rFonts w:ascii="Verdana" w:hAnsi="Verdana"/>
          <w:sz w:val="20"/>
        </w:rPr>
        <w:t>Next meeting – 2</w:t>
      </w:r>
      <w:r w:rsidR="00781E77" w:rsidRPr="00781E77">
        <w:rPr>
          <w:rFonts w:ascii="Verdana" w:hAnsi="Verdana"/>
          <w:sz w:val="20"/>
        </w:rPr>
        <w:t>7</w:t>
      </w:r>
      <w:r w:rsidRPr="00781E77">
        <w:rPr>
          <w:rFonts w:ascii="Verdana" w:hAnsi="Verdana"/>
          <w:sz w:val="20"/>
          <w:vertAlign w:val="superscript"/>
        </w:rPr>
        <w:t>th</w:t>
      </w:r>
      <w:r w:rsidRPr="00781E77">
        <w:rPr>
          <w:rFonts w:ascii="Verdana" w:hAnsi="Verdana"/>
          <w:sz w:val="20"/>
        </w:rPr>
        <w:t xml:space="preserve"> May?</w:t>
      </w:r>
    </w:p>
    <w:p w14:paraId="2D049C04" w14:textId="11D3A049" w:rsidR="00781E77" w:rsidRPr="00B0758B" w:rsidRDefault="00B0758B" w:rsidP="00B0758B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Minutes from last meeting below:</w:t>
      </w:r>
    </w:p>
    <w:p w14:paraId="0D1277F4" w14:textId="77777777" w:rsidR="00B0758B" w:rsidRDefault="00B0758B" w:rsidP="00B0758B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D0C938D" wp14:editId="36854630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53D0CF" w14:textId="77777777" w:rsidR="00B0758B" w:rsidRDefault="00B0758B" w:rsidP="00B0758B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3B445F19" wp14:editId="49011507">
                                  <wp:extent cx="1447800" cy="1244600"/>
                                  <wp:effectExtent l="0" t="0" r="0" b="0"/>
                                  <wp:docPr id="12" name="Picture 1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7E62EF" w14:textId="77777777" w:rsidR="00B0758B" w:rsidRDefault="00B0758B" w:rsidP="00B0758B"/>
                          <w:p w14:paraId="24A66931" w14:textId="77777777" w:rsidR="00B0758B" w:rsidRDefault="00B0758B" w:rsidP="00B0758B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9908A4E" wp14:editId="4916A73B">
                                  <wp:extent cx="1447800" cy="1244600"/>
                                  <wp:effectExtent l="0" t="0" r="0" b="0"/>
                                  <wp:docPr id="7" name="Picture 7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1E507F" w14:textId="77777777" w:rsidR="00B0758B" w:rsidRDefault="00B0758B" w:rsidP="00B0758B"/>
                          <w:p w14:paraId="6902EDDA" w14:textId="77777777" w:rsidR="00B0758B" w:rsidRDefault="00B0758B" w:rsidP="00B0758B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051A548F" wp14:editId="5E2AA86C">
                                  <wp:extent cx="1447800" cy="1244600"/>
                                  <wp:effectExtent l="0" t="0" r="0" b="0"/>
                                  <wp:docPr id="3" name="Picture 3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06BBC9B" w14:textId="77777777" w:rsidR="00B0758B" w:rsidRDefault="00B0758B" w:rsidP="00B0758B"/>
                          <w:p w14:paraId="302F5C2D" w14:textId="77777777" w:rsidR="00B0758B" w:rsidRDefault="00B0758B" w:rsidP="00B0758B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258C1319" wp14:editId="09C57416">
                                  <wp:extent cx="1447800" cy="1244600"/>
                                  <wp:effectExtent l="0" t="0" r="0" b="0"/>
                                  <wp:docPr id="4" name="Picture 4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F00A55" w14:textId="77777777" w:rsidR="00B0758B" w:rsidRDefault="00B0758B" w:rsidP="00B0758B"/>
                          <w:p w14:paraId="4AC92C81" w14:textId="77777777" w:rsidR="00B0758B" w:rsidRDefault="00B0758B" w:rsidP="00B0758B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770326D6" wp14:editId="4EF5DE72">
                                  <wp:extent cx="1447800" cy="1244600"/>
                                  <wp:effectExtent l="0" t="0" r="0" b="0"/>
                                  <wp:docPr id="5" name="Picture 5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BD3199" w14:textId="77777777" w:rsidR="00B0758B" w:rsidRDefault="00B0758B" w:rsidP="00B0758B"/>
                          <w:p w14:paraId="4F24812A" w14:textId="77777777" w:rsidR="00B0758B" w:rsidRDefault="00B0758B" w:rsidP="00B0758B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9639B3F" wp14:editId="0D47A5F1">
                                  <wp:extent cx="1447800" cy="1244600"/>
                                  <wp:effectExtent l="0" t="0" r="0" b="0"/>
                                  <wp:docPr id="8" name="Picture 8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7C0625" w14:textId="77777777" w:rsidR="00B0758B" w:rsidRDefault="00B0758B" w:rsidP="00B0758B"/>
                          <w:p w14:paraId="1F0483C6" w14:textId="77777777" w:rsidR="00B0758B" w:rsidRDefault="00B0758B" w:rsidP="00B0758B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10B5D12A" wp14:editId="2A25FE18">
                                  <wp:extent cx="1447800" cy="1244600"/>
                                  <wp:effectExtent l="0" t="0" r="0" b="0"/>
                                  <wp:docPr id="9" name="Picture 9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3FFD9A" w14:textId="77777777" w:rsidR="00B0758B" w:rsidRDefault="00B0758B" w:rsidP="00B0758B"/>
                          <w:p w14:paraId="30F0B90A" w14:textId="77777777" w:rsidR="00B0758B" w:rsidRDefault="00B0758B" w:rsidP="00B0758B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0E919D4A" wp14:editId="034BC6B3">
                                  <wp:extent cx="1447800" cy="1244600"/>
                                  <wp:effectExtent l="0" t="0" r="0" b="0"/>
                                  <wp:docPr id="10" name="Picture 10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58.65pt;margin-top:-17.4pt;width:135pt;height:9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" stroked="f">
                <v:textbox>
                  <w:txbxContent>
                    <w:p w14:paraId="1F53D0CF" w14:textId="77777777" w:rsidR="00B0758B" w:rsidRDefault="00B0758B" w:rsidP="00B0758B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3B445F19" wp14:editId="49011507">
                            <wp:extent cx="1447800" cy="1244600"/>
                            <wp:effectExtent l="0" t="0" r="0" b="0"/>
                            <wp:docPr id="12" name="Picture 1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7E62EF" w14:textId="77777777" w:rsidR="00B0758B" w:rsidRDefault="00B0758B" w:rsidP="00B0758B"/>
                    <w:p w14:paraId="24A66931" w14:textId="77777777" w:rsidR="00B0758B" w:rsidRDefault="00B0758B" w:rsidP="00B0758B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49908A4E" wp14:editId="4916A73B">
                            <wp:extent cx="1447800" cy="1244600"/>
                            <wp:effectExtent l="0" t="0" r="0" b="0"/>
                            <wp:docPr id="7" name="Picture 7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1E507F" w14:textId="77777777" w:rsidR="00B0758B" w:rsidRDefault="00B0758B" w:rsidP="00B0758B"/>
                    <w:p w14:paraId="6902EDDA" w14:textId="77777777" w:rsidR="00B0758B" w:rsidRDefault="00B0758B" w:rsidP="00B0758B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051A548F" wp14:editId="5E2AA86C">
                            <wp:extent cx="1447800" cy="1244600"/>
                            <wp:effectExtent l="0" t="0" r="0" b="0"/>
                            <wp:docPr id="3" name="Picture 3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06BBC9B" w14:textId="77777777" w:rsidR="00B0758B" w:rsidRDefault="00B0758B" w:rsidP="00B0758B"/>
                    <w:p w14:paraId="302F5C2D" w14:textId="77777777" w:rsidR="00B0758B" w:rsidRDefault="00B0758B" w:rsidP="00B0758B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258C1319" wp14:editId="09C57416">
                            <wp:extent cx="1447800" cy="1244600"/>
                            <wp:effectExtent l="0" t="0" r="0" b="0"/>
                            <wp:docPr id="4" name="Picture 4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F00A55" w14:textId="77777777" w:rsidR="00B0758B" w:rsidRDefault="00B0758B" w:rsidP="00B0758B"/>
                    <w:p w14:paraId="4AC92C81" w14:textId="77777777" w:rsidR="00B0758B" w:rsidRDefault="00B0758B" w:rsidP="00B0758B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770326D6" wp14:editId="4EF5DE72">
                            <wp:extent cx="1447800" cy="1244600"/>
                            <wp:effectExtent l="0" t="0" r="0" b="0"/>
                            <wp:docPr id="5" name="Picture 5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BD3199" w14:textId="77777777" w:rsidR="00B0758B" w:rsidRDefault="00B0758B" w:rsidP="00B0758B"/>
                    <w:p w14:paraId="4F24812A" w14:textId="77777777" w:rsidR="00B0758B" w:rsidRDefault="00B0758B" w:rsidP="00B0758B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49639B3F" wp14:editId="0D47A5F1">
                            <wp:extent cx="1447800" cy="1244600"/>
                            <wp:effectExtent l="0" t="0" r="0" b="0"/>
                            <wp:docPr id="8" name="Picture 8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7C0625" w14:textId="77777777" w:rsidR="00B0758B" w:rsidRDefault="00B0758B" w:rsidP="00B0758B"/>
                    <w:p w14:paraId="1F0483C6" w14:textId="77777777" w:rsidR="00B0758B" w:rsidRDefault="00B0758B" w:rsidP="00B0758B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10B5D12A" wp14:editId="2A25FE18">
                            <wp:extent cx="1447800" cy="1244600"/>
                            <wp:effectExtent l="0" t="0" r="0" b="0"/>
                            <wp:docPr id="9" name="Picture 9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3FFD9A" w14:textId="77777777" w:rsidR="00B0758B" w:rsidRDefault="00B0758B" w:rsidP="00B0758B"/>
                    <w:p w14:paraId="30F0B90A" w14:textId="77777777" w:rsidR="00B0758B" w:rsidRDefault="00B0758B" w:rsidP="00B0758B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0E919D4A" wp14:editId="034BC6B3">
                            <wp:extent cx="1447800" cy="1244600"/>
                            <wp:effectExtent l="0" t="0" r="0" b="0"/>
                            <wp:docPr id="10" name="Picture 10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8908497" w14:textId="77777777" w:rsidR="00B0758B" w:rsidRDefault="00B0758B" w:rsidP="00B0758B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>Department of Electrical &amp; Computer Engineering</w:t>
      </w:r>
    </w:p>
    <w:p w14:paraId="7B3B611F" w14:textId="77777777" w:rsidR="00B0758B" w:rsidRPr="00FC1BE4" w:rsidRDefault="00B0758B" w:rsidP="00B0758B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FC1BE4">
        <w:rPr>
          <w:rFonts w:ascii="Verdana" w:hAnsi="Verdana" w:cs="Arial"/>
          <w:noProof/>
          <w:sz w:val="28"/>
          <w:szCs w:val="28"/>
        </w:rPr>
        <w:t>Airborne Sampling/Sensing of Distal Volcanic Ash</w:t>
      </w:r>
    </w:p>
    <w:p w14:paraId="3009CFC5" w14:textId="77777777" w:rsidR="00B0758B" w:rsidRDefault="00B0758B" w:rsidP="00B0758B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Project Group Meeting #</w:t>
      </w:r>
      <w:r w:rsidRPr="003021B0">
        <w:rPr>
          <w:rFonts w:ascii="Verdana" w:hAnsi="Verdana" w:cs="Arial"/>
          <w:noProof/>
          <w:sz w:val="28"/>
          <w:szCs w:val="28"/>
        </w:rPr>
        <w:t>7</w:t>
      </w:r>
    </w:p>
    <w:p w14:paraId="03749136" w14:textId="77777777" w:rsidR="00B0758B" w:rsidRPr="000325FF" w:rsidRDefault="00E01177" w:rsidP="00B0758B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 w14:anchorId="0756930B">
          <v:rect id="_x0000_i1026" style="width:481.55pt;height:3pt" o:hralign="center" o:hrstd="t" o:hrnoshade="t" o:hr="t" fillcolor="black" stroked="f"/>
        </w:pict>
      </w:r>
    </w:p>
    <w:p w14:paraId="29F37386" w14:textId="77777777" w:rsidR="00B0758B" w:rsidRDefault="00B0758B" w:rsidP="00B0758B">
      <w:pPr>
        <w:rPr>
          <w:rFonts w:ascii="Verdana" w:hAnsi="Verdana"/>
          <w:sz w:val="36"/>
        </w:rPr>
      </w:pPr>
    </w:p>
    <w:p w14:paraId="7BA3AA47" w14:textId="77777777" w:rsidR="00B0758B" w:rsidRDefault="00B0758B" w:rsidP="00B0758B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Minutes</w:t>
      </w:r>
    </w:p>
    <w:p w14:paraId="50C85463" w14:textId="77777777" w:rsidR="00B0758B" w:rsidRPr="000325FF" w:rsidRDefault="00B0758B" w:rsidP="00B0758B">
      <w:pPr>
        <w:rPr>
          <w:rFonts w:ascii="Verdana" w:hAnsi="Verdana"/>
          <w:szCs w:val="24"/>
        </w:rPr>
      </w:pPr>
    </w:p>
    <w:p w14:paraId="305A37B4" w14:textId="77777777" w:rsidR="00B0758B" w:rsidRPr="005F4CDB" w:rsidRDefault="00B0758B" w:rsidP="00B0758B">
      <w:pPr>
        <w:rPr>
          <w:rFonts w:ascii="Verdana" w:hAnsi="Verdana" w:cs="Arial"/>
          <w:b/>
          <w:szCs w:val="24"/>
        </w:rPr>
      </w:pPr>
      <w:r w:rsidRPr="005F4CDB">
        <w:rPr>
          <w:rFonts w:ascii="Verdana" w:hAnsi="Verdana" w:cs="Arial"/>
          <w:b/>
          <w:szCs w:val="24"/>
        </w:rPr>
        <w:t xml:space="preserve">Minutes of the meeting </w:t>
      </w:r>
      <w:r>
        <w:rPr>
          <w:rFonts w:ascii="Verdana" w:hAnsi="Verdana" w:cs="Arial"/>
          <w:b/>
          <w:szCs w:val="24"/>
        </w:rPr>
        <w:t>PGM #7 13</w:t>
      </w:r>
      <w:r w:rsidRPr="00F35F2F">
        <w:rPr>
          <w:rFonts w:ascii="Verdana" w:hAnsi="Verdana" w:cs="Arial"/>
          <w:b/>
          <w:szCs w:val="24"/>
          <w:vertAlign w:val="superscript"/>
        </w:rPr>
        <w:t>th</w:t>
      </w:r>
      <w:r>
        <w:rPr>
          <w:rFonts w:ascii="Verdana" w:hAnsi="Verdana" w:cs="Arial"/>
          <w:b/>
          <w:szCs w:val="24"/>
        </w:rPr>
        <w:t xml:space="preserve"> May </w:t>
      </w:r>
      <w:r w:rsidRPr="005F4CDB">
        <w:rPr>
          <w:rFonts w:ascii="Verdana" w:hAnsi="Verdana" w:cs="Arial"/>
          <w:b/>
          <w:szCs w:val="24"/>
        </w:rPr>
        <w:t>201</w:t>
      </w:r>
      <w:r>
        <w:rPr>
          <w:rFonts w:ascii="Verdana" w:hAnsi="Verdana" w:cs="Arial"/>
          <w:b/>
          <w:szCs w:val="24"/>
        </w:rPr>
        <w:t>6, VH 457</w:t>
      </w:r>
    </w:p>
    <w:p w14:paraId="1017B0C9" w14:textId="77777777" w:rsidR="00B0758B" w:rsidRPr="005F4CDB" w:rsidRDefault="00B0758B" w:rsidP="00B0758B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77E5D1ED" w14:textId="77777777" w:rsidR="00B0758B" w:rsidRDefault="00B0758B" w:rsidP="00B0758B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Present: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46B3792B" w14:textId="77777777" w:rsidR="00B0758B" w:rsidRPr="003021B0" w:rsidRDefault="00B0758B" w:rsidP="00B0758B">
      <w:pPr>
        <w:pStyle w:val="BodyText"/>
        <w:ind w:left="1440" w:hanging="1440"/>
        <w:jc w:val="both"/>
        <w:rPr>
          <w:rFonts w:ascii="Verdana" w:hAnsi="Verdana"/>
          <w:sz w:val="24"/>
          <w:szCs w:val="24"/>
        </w:rPr>
      </w:pPr>
      <w:proofErr w:type="spellStart"/>
      <w:r w:rsidRPr="003021B0">
        <w:rPr>
          <w:rFonts w:ascii="Verdana" w:hAnsi="Verdana"/>
          <w:sz w:val="24"/>
          <w:szCs w:val="24"/>
        </w:rPr>
        <w:t>Maan</w:t>
      </w:r>
      <w:proofErr w:type="spellEnd"/>
      <w:r w:rsidRPr="003021B0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Alkaisi</w:t>
      </w:r>
      <w:proofErr w:type="spellEnd"/>
      <w:r>
        <w:rPr>
          <w:rFonts w:ascii="Verdana" w:hAnsi="Verdana"/>
          <w:sz w:val="24"/>
          <w:szCs w:val="24"/>
        </w:rPr>
        <w:t xml:space="preserve">, Jamie Van de </w:t>
      </w:r>
      <w:proofErr w:type="spellStart"/>
      <w:r>
        <w:rPr>
          <w:rFonts w:ascii="Verdana" w:hAnsi="Verdana"/>
          <w:sz w:val="24"/>
          <w:szCs w:val="24"/>
        </w:rPr>
        <w:t>Laar</w:t>
      </w:r>
      <w:proofErr w:type="spellEnd"/>
      <w:r>
        <w:rPr>
          <w:rFonts w:ascii="Verdana" w:hAnsi="Verdana"/>
          <w:sz w:val="24"/>
          <w:szCs w:val="24"/>
        </w:rPr>
        <w:t xml:space="preserve">, Ryan Taylor, Jake Campbell, Michael Shanaher, </w:t>
      </w:r>
      <w:proofErr w:type="spellStart"/>
      <w:r>
        <w:rPr>
          <w:rFonts w:ascii="Verdana" w:hAnsi="Verdana"/>
          <w:sz w:val="24"/>
          <w:szCs w:val="24"/>
        </w:rPr>
        <w:t>Parth</w:t>
      </w:r>
      <w:proofErr w:type="spellEnd"/>
      <w:r>
        <w:rPr>
          <w:rFonts w:ascii="Verdana" w:hAnsi="Verdana"/>
          <w:sz w:val="24"/>
          <w:szCs w:val="24"/>
        </w:rPr>
        <w:t xml:space="preserve"> Thakur, Adrian Weller (Skype)</w:t>
      </w:r>
    </w:p>
    <w:p w14:paraId="6E3C3B10" w14:textId="77777777" w:rsidR="00B0758B" w:rsidRPr="005F4CDB" w:rsidRDefault="00B0758B" w:rsidP="00B0758B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17B2C9DA" w14:textId="77777777" w:rsidR="00B0758B" w:rsidRPr="005F4CDB" w:rsidRDefault="00B0758B" w:rsidP="00B0758B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 xml:space="preserve">1. </w:t>
      </w:r>
      <w:r>
        <w:rPr>
          <w:rFonts w:ascii="Verdana" w:hAnsi="Verdana"/>
          <w:b/>
          <w:sz w:val="24"/>
          <w:szCs w:val="24"/>
        </w:rPr>
        <w:tab/>
      </w:r>
      <w:r w:rsidRPr="005F4CDB">
        <w:rPr>
          <w:rFonts w:ascii="Verdana" w:hAnsi="Verdana"/>
          <w:b/>
          <w:sz w:val="24"/>
          <w:szCs w:val="24"/>
        </w:rPr>
        <w:t>Apologies: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40F67F8B" w14:textId="77777777" w:rsidR="00B0758B" w:rsidRDefault="00B0758B" w:rsidP="00B0758B">
      <w:pPr>
        <w:ind w:firstLine="680"/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NIL</w:t>
      </w:r>
    </w:p>
    <w:p w14:paraId="4B87DF0C" w14:textId="77777777" w:rsidR="00B0758B" w:rsidRPr="005F4CDB" w:rsidRDefault="00B0758B" w:rsidP="00B0758B">
      <w:pPr>
        <w:jc w:val="both"/>
        <w:rPr>
          <w:rFonts w:ascii="Verdana" w:hAnsi="Verdana" w:cs="Arial"/>
          <w:bCs/>
          <w:szCs w:val="24"/>
        </w:rPr>
      </w:pPr>
    </w:p>
    <w:p w14:paraId="3684AA40" w14:textId="77777777" w:rsidR="00B0758B" w:rsidRPr="005F4CDB" w:rsidRDefault="00B0758B" w:rsidP="00B0758B">
      <w:pPr>
        <w:ind w:left="-22"/>
        <w:jc w:val="both"/>
        <w:rPr>
          <w:rFonts w:ascii="Verdana" w:hAnsi="Verdana" w:cs="Arial"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 xml:space="preserve">2. </w:t>
      </w:r>
      <w:r>
        <w:rPr>
          <w:rFonts w:ascii="Verdana" w:hAnsi="Verdana" w:cs="Arial"/>
          <w:b/>
          <w:bCs/>
          <w:szCs w:val="24"/>
        </w:rPr>
        <w:tab/>
      </w:r>
      <w:r w:rsidRPr="005F4CDB">
        <w:rPr>
          <w:rFonts w:ascii="Verdana" w:hAnsi="Verdana" w:cs="Arial"/>
          <w:b/>
          <w:bCs/>
          <w:szCs w:val="24"/>
        </w:rPr>
        <w:t xml:space="preserve">Minutes from </w:t>
      </w:r>
      <w:r>
        <w:rPr>
          <w:rFonts w:ascii="Verdana" w:hAnsi="Verdana" w:cs="Arial"/>
          <w:b/>
          <w:bCs/>
          <w:szCs w:val="24"/>
        </w:rPr>
        <w:t>Meeting #6</w:t>
      </w:r>
      <w:r w:rsidRPr="005F4CDB">
        <w:rPr>
          <w:rFonts w:ascii="Verdana" w:hAnsi="Verdana" w:cs="Arial"/>
          <w:b/>
          <w:bCs/>
          <w:szCs w:val="24"/>
        </w:rPr>
        <w:t xml:space="preserve"> </w:t>
      </w:r>
    </w:p>
    <w:p w14:paraId="1A841964" w14:textId="77777777" w:rsidR="00B0758B" w:rsidRPr="005F4CDB" w:rsidRDefault="00B0758B" w:rsidP="00B0758B">
      <w:pPr>
        <w:jc w:val="both"/>
        <w:rPr>
          <w:rFonts w:ascii="Verdana" w:hAnsi="Verdana" w:cs="Arial"/>
          <w:bCs/>
          <w:szCs w:val="24"/>
        </w:rPr>
      </w:pPr>
      <w:r w:rsidRPr="005F4CDB">
        <w:rPr>
          <w:rFonts w:ascii="Verdana" w:hAnsi="Verdana" w:cs="Arial"/>
          <w:bCs/>
          <w:szCs w:val="24"/>
        </w:rPr>
        <w:t>Confirmed as a true an</w:t>
      </w:r>
      <w:r>
        <w:rPr>
          <w:rFonts w:ascii="Verdana" w:hAnsi="Verdana" w:cs="Arial"/>
          <w:bCs/>
          <w:szCs w:val="24"/>
        </w:rPr>
        <w:t>d</w:t>
      </w:r>
      <w:r w:rsidRPr="005F4CDB">
        <w:rPr>
          <w:rFonts w:ascii="Verdana" w:hAnsi="Verdana" w:cs="Arial"/>
          <w:bCs/>
          <w:szCs w:val="24"/>
        </w:rPr>
        <w:t xml:space="preserve"> accurate record. </w:t>
      </w:r>
    </w:p>
    <w:p w14:paraId="58CED763" w14:textId="77777777" w:rsidR="00B0758B" w:rsidRPr="005F4CDB" w:rsidRDefault="00B0758B" w:rsidP="00B0758B">
      <w:pPr>
        <w:jc w:val="both"/>
        <w:rPr>
          <w:rFonts w:ascii="Verdana" w:hAnsi="Verdana" w:cs="Arial"/>
          <w:bCs/>
          <w:szCs w:val="24"/>
        </w:rPr>
      </w:pPr>
    </w:p>
    <w:p w14:paraId="1229C470" w14:textId="77777777" w:rsidR="00B0758B" w:rsidRPr="005F4CDB" w:rsidRDefault="00B0758B" w:rsidP="00B0758B">
      <w:pPr>
        <w:ind w:left="-22"/>
        <w:jc w:val="both"/>
        <w:rPr>
          <w:rFonts w:ascii="Verdana" w:hAnsi="Verdana" w:cs="Arial"/>
          <w:b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>3.</w:t>
      </w:r>
      <w:r w:rsidRPr="005F4CDB">
        <w:rPr>
          <w:rFonts w:ascii="Verdana" w:hAnsi="Verdana" w:cs="Arial"/>
          <w:b/>
          <w:bCs/>
          <w:szCs w:val="24"/>
        </w:rPr>
        <w:tab/>
        <w:t>Matters arising</w:t>
      </w:r>
    </w:p>
    <w:p w14:paraId="6761BD80" w14:textId="77777777" w:rsidR="00B0758B" w:rsidRDefault="00B0758B" w:rsidP="00B0758B">
      <w:p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Confirmation of BOM for DTA:</w:t>
      </w:r>
    </w:p>
    <w:p w14:paraId="2BAFB5E9" w14:textId="77777777" w:rsidR="00B0758B" w:rsidRPr="00081E40" w:rsidRDefault="00B0758B" w:rsidP="00B0758B">
      <w:pPr>
        <w:pStyle w:val="ListParagraph"/>
        <w:numPr>
          <w:ilvl w:val="0"/>
          <w:numId w:val="23"/>
        </w:numPr>
        <w:rPr>
          <w:rFonts w:ascii="Verdana" w:hAnsi="Verdana"/>
        </w:rPr>
      </w:pPr>
      <w:r w:rsidRPr="00081E40">
        <w:rPr>
          <w:rFonts w:ascii="Verdana" w:hAnsi="Verdana"/>
        </w:rPr>
        <w:t xml:space="preserve">Adrian said 10 days for OPC-N2 to be shipped from </w:t>
      </w:r>
      <w:proofErr w:type="spellStart"/>
      <w:proofErr w:type="gramStart"/>
      <w:r w:rsidRPr="00081E40">
        <w:rPr>
          <w:rFonts w:ascii="Verdana" w:hAnsi="Verdana"/>
        </w:rPr>
        <w:t>Alphasense</w:t>
      </w:r>
      <w:proofErr w:type="spellEnd"/>
      <w:r w:rsidRPr="00081E40">
        <w:rPr>
          <w:rFonts w:ascii="Verdana" w:hAnsi="Verdana"/>
        </w:rPr>
        <w:t>,</w:t>
      </w:r>
      <w:proofErr w:type="gramEnd"/>
      <w:r w:rsidRPr="00081E40">
        <w:rPr>
          <w:rFonts w:ascii="Verdana" w:hAnsi="Verdana"/>
        </w:rPr>
        <w:t xml:space="preserve"> should be here in 2-3 weeks</w:t>
      </w:r>
      <w:r>
        <w:rPr>
          <w:rFonts w:ascii="Verdana" w:hAnsi="Verdana"/>
        </w:rPr>
        <w:t xml:space="preserve">. </w:t>
      </w:r>
      <w:r w:rsidRPr="00573765">
        <w:rPr>
          <w:rFonts w:ascii="Verdana" w:hAnsi="Verdana"/>
        </w:rPr>
        <w:t>Adrian will confirm orde</w:t>
      </w:r>
      <w:r w:rsidRPr="00573765">
        <w:rPr>
          <w:rStyle w:val="aqj"/>
          <w:rFonts w:ascii="Verdana" w:hAnsi="Verdana"/>
        </w:rPr>
        <w:t>r this Mond</w:t>
      </w:r>
      <w:r w:rsidRPr="00573765">
        <w:rPr>
          <w:rFonts w:ascii="Verdana" w:hAnsi="Verdana"/>
        </w:rPr>
        <w:t xml:space="preserve">ay - to be shipped to </w:t>
      </w:r>
      <w:proofErr w:type="spellStart"/>
      <w:r w:rsidRPr="00573765">
        <w:rPr>
          <w:rFonts w:ascii="Verdana" w:hAnsi="Verdana"/>
        </w:rPr>
        <w:t>Maan's</w:t>
      </w:r>
      <w:proofErr w:type="spellEnd"/>
      <w:r w:rsidRPr="00573765">
        <w:rPr>
          <w:rFonts w:ascii="Verdana" w:hAnsi="Verdana"/>
        </w:rPr>
        <w:t xml:space="preserve"> office</w:t>
      </w:r>
    </w:p>
    <w:p w14:paraId="0EE28064" w14:textId="77777777" w:rsidR="00B0758B" w:rsidRDefault="00B0758B" w:rsidP="00B0758B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Verdana" w:hAnsi="Verdana"/>
        </w:rPr>
      </w:pPr>
      <w:r w:rsidRPr="00573765">
        <w:rPr>
          <w:rFonts w:ascii="Verdana" w:hAnsi="Verdana"/>
        </w:rPr>
        <w:t>Talked about usefulness of Alphasense SO2 sensors- group agreed we didn't want at this stage as there is no guarantee SO2 will still be present in the atmosphere.</w:t>
      </w:r>
    </w:p>
    <w:p w14:paraId="22644084" w14:textId="77777777" w:rsidR="00B0758B" w:rsidRPr="00573765" w:rsidRDefault="00B0758B" w:rsidP="00B0758B">
      <w:pPr>
        <w:pStyle w:val="NormalWeb"/>
        <w:spacing w:before="0" w:beforeAutospacing="0" w:after="0" w:afterAutospacing="0"/>
        <w:rPr>
          <w:rFonts w:ascii="Verdana" w:hAnsi="Verdana"/>
        </w:rPr>
      </w:pPr>
    </w:p>
    <w:p w14:paraId="7B0BC6AA" w14:textId="77777777" w:rsidR="00B0758B" w:rsidRDefault="00B0758B" w:rsidP="00B0758B">
      <w:pPr>
        <w:pStyle w:val="NormalWeb"/>
        <w:spacing w:before="0" w:beforeAutospacing="0" w:after="0" w:afterAutospacing="0"/>
        <w:rPr>
          <w:rFonts w:ascii="Verdana" w:hAnsi="Verdana"/>
        </w:rPr>
      </w:pPr>
      <w:r>
        <w:rPr>
          <w:rFonts w:ascii="Verdana" w:hAnsi="Verdana" w:cs="Arial"/>
          <w:bCs/>
        </w:rPr>
        <w:t xml:space="preserve">Craig introduced to project, </w:t>
      </w:r>
      <w:r w:rsidRPr="00290728">
        <w:rPr>
          <w:rFonts w:ascii="Verdana" w:hAnsi="Verdana"/>
        </w:rPr>
        <w:t>a good contact if we have questions relating to the UAV itself. Craig stressed importance of modelling to choose battery capacity - need to think about optimization of size of battery vs mass vs range vs sensor space. Also antenna placement important so that different radio signals do not interfere.</w:t>
      </w:r>
    </w:p>
    <w:p w14:paraId="0DD1693D" w14:textId="77777777" w:rsidR="00B0758B" w:rsidRDefault="00B0758B" w:rsidP="00B0758B">
      <w:pPr>
        <w:pStyle w:val="NormalWeb"/>
        <w:spacing w:before="0" w:beforeAutospacing="0" w:after="0" w:afterAutospacing="0"/>
        <w:rPr>
          <w:rFonts w:ascii="Verdana" w:hAnsi="Verdana"/>
        </w:rPr>
      </w:pPr>
    </w:p>
    <w:p w14:paraId="35BEF7D7" w14:textId="77777777" w:rsidR="00B0758B" w:rsidRPr="00290728" w:rsidRDefault="00B0758B" w:rsidP="00B0758B">
      <w:pPr>
        <w:pStyle w:val="NormalWeb"/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Adrian highlighted the need for contacting the CAA regarding rules that apply to the project</w:t>
      </w:r>
    </w:p>
    <w:p w14:paraId="7A36D329" w14:textId="77777777" w:rsidR="00B0758B" w:rsidRPr="00290728" w:rsidRDefault="00B0758B" w:rsidP="00B0758B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Don’t want the UAV dropping out of the sky</w:t>
      </w:r>
    </w:p>
    <w:p w14:paraId="244FC6DB" w14:textId="77777777" w:rsidR="00B0758B" w:rsidRPr="00290728" w:rsidRDefault="00B0758B" w:rsidP="00B0758B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D</w:t>
      </w:r>
      <w:r>
        <w:rPr>
          <w:rFonts w:ascii="Verdana" w:hAnsi="Verdana"/>
        </w:rPr>
        <w:t>o we need</w:t>
      </w:r>
      <w:r w:rsidRPr="00290728">
        <w:rPr>
          <w:rFonts w:ascii="Verdana" w:hAnsi="Verdana"/>
        </w:rPr>
        <w:t xml:space="preserve"> kill</w:t>
      </w:r>
      <w:r>
        <w:rPr>
          <w:rFonts w:ascii="Verdana" w:hAnsi="Verdana"/>
        </w:rPr>
        <w:t xml:space="preserve"> </w:t>
      </w:r>
      <w:r w:rsidRPr="00290728">
        <w:rPr>
          <w:rFonts w:ascii="Verdana" w:hAnsi="Verdana"/>
        </w:rPr>
        <w:t>switch redundancy?</w:t>
      </w:r>
    </w:p>
    <w:p w14:paraId="238C75E2" w14:textId="77777777" w:rsidR="00B0758B" w:rsidRPr="00B74FA9" w:rsidRDefault="00B0758B" w:rsidP="00B0758B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Do we need a parachute etc?</w:t>
      </w:r>
    </w:p>
    <w:p w14:paraId="5E932D07" w14:textId="77777777" w:rsidR="00B0758B" w:rsidRPr="005F4CDB" w:rsidRDefault="00B0758B" w:rsidP="00B0758B">
      <w:pPr>
        <w:jc w:val="both"/>
        <w:rPr>
          <w:rFonts w:ascii="Verdana" w:hAnsi="Verdana" w:cs="Arial"/>
          <w:bCs/>
          <w:szCs w:val="24"/>
        </w:rPr>
      </w:pPr>
    </w:p>
    <w:p w14:paraId="4F333BC9" w14:textId="77777777" w:rsidR="00B0758B" w:rsidRPr="005F4CDB" w:rsidRDefault="00B0758B" w:rsidP="00B0758B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4.</w:t>
      </w:r>
      <w:r w:rsidRPr="005F4CDB">
        <w:rPr>
          <w:rFonts w:ascii="Verdana" w:hAnsi="Verdana"/>
          <w:b/>
          <w:sz w:val="24"/>
          <w:szCs w:val="24"/>
        </w:rPr>
        <w:tab/>
        <w:t>Correspondence</w:t>
      </w:r>
    </w:p>
    <w:p w14:paraId="7B896A7A" w14:textId="77777777" w:rsidR="00B0758B" w:rsidRPr="005F4CDB" w:rsidRDefault="00B0758B" w:rsidP="00B0758B">
      <w:pPr>
        <w:pStyle w:val="ListParagraph"/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NIL</w:t>
      </w:r>
    </w:p>
    <w:p w14:paraId="61C6D011" w14:textId="77777777" w:rsidR="00B0758B" w:rsidRPr="005F4CDB" w:rsidRDefault="00B0758B" w:rsidP="00B0758B">
      <w:pPr>
        <w:jc w:val="both"/>
        <w:rPr>
          <w:rFonts w:ascii="Verdana" w:hAnsi="Verdana" w:cs="Arial"/>
          <w:bCs/>
          <w:szCs w:val="24"/>
        </w:rPr>
      </w:pPr>
    </w:p>
    <w:p w14:paraId="2328FEDC" w14:textId="77777777" w:rsidR="00B0758B" w:rsidRDefault="00B0758B" w:rsidP="00B0758B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5.</w:t>
      </w:r>
      <w:r w:rsidRPr="005F4CDB">
        <w:rPr>
          <w:rFonts w:ascii="Verdana" w:hAnsi="Verdana"/>
          <w:b/>
          <w:sz w:val="24"/>
          <w:szCs w:val="24"/>
        </w:rPr>
        <w:tab/>
        <w:t>Progress Reports:</w:t>
      </w:r>
    </w:p>
    <w:p w14:paraId="76C5F9DD" w14:textId="77777777" w:rsidR="00B0758B" w:rsidRPr="005F4CDB" w:rsidRDefault="00B0758B" w:rsidP="00B0758B">
      <w:pPr>
        <w:pStyle w:val="BodyText"/>
        <w:jc w:val="both"/>
        <w:rPr>
          <w:rFonts w:ascii="Verdana" w:hAnsi="Verdana"/>
          <w:b/>
          <w:sz w:val="24"/>
          <w:szCs w:val="24"/>
        </w:rPr>
      </w:pPr>
    </w:p>
    <w:p w14:paraId="240F791D" w14:textId="77777777" w:rsidR="00B0758B" w:rsidRPr="007D4038" w:rsidRDefault="00B0758B" w:rsidP="00B0758B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b/>
          <w:szCs w:val="24"/>
        </w:rPr>
      </w:pPr>
      <w:r w:rsidRPr="007D4038">
        <w:rPr>
          <w:rFonts w:ascii="Verdana" w:hAnsi="Verdana"/>
          <w:b/>
          <w:szCs w:val="24"/>
        </w:rPr>
        <w:t>Ryan</w:t>
      </w:r>
    </w:p>
    <w:p w14:paraId="00A621AF" w14:textId="77777777" w:rsidR="00B0758B" w:rsidRPr="00290728" w:rsidRDefault="00B0758B" w:rsidP="00B0758B">
      <w:pPr>
        <w:pStyle w:val="NormalWeb"/>
        <w:spacing w:before="0" w:beforeAutospacing="0" w:after="0" w:afterAutospacing="0"/>
        <w:ind w:left="360"/>
        <w:rPr>
          <w:rFonts w:ascii="Verdana" w:hAnsi="Verdana"/>
        </w:rPr>
      </w:pPr>
      <w:r>
        <w:rPr>
          <w:rFonts w:ascii="Verdana" w:hAnsi="Verdana"/>
        </w:rPr>
        <w:t>What size sample would a</w:t>
      </w:r>
      <w:r w:rsidRPr="00290728">
        <w:rPr>
          <w:rFonts w:ascii="Verdana" w:hAnsi="Verdana"/>
        </w:rPr>
        <w:t xml:space="preserve"> lab typically want?</w:t>
      </w:r>
    </w:p>
    <w:p w14:paraId="0066E961" w14:textId="77777777" w:rsidR="00B0758B" w:rsidRPr="00B74FA9" w:rsidRDefault="00B0758B" w:rsidP="00B0758B">
      <w:pPr>
        <w:pStyle w:val="ListParagraph"/>
        <w:numPr>
          <w:ilvl w:val="0"/>
          <w:numId w:val="24"/>
        </w:numPr>
        <w:rPr>
          <w:rFonts w:ascii="Verdana" w:hAnsi="Verdana"/>
        </w:rPr>
      </w:pPr>
      <w:r w:rsidRPr="00B74FA9">
        <w:rPr>
          <w:rFonts w:ascii="Verdana" w:hAnsi="Verdana"/>
        </w:rPr>
        <w:t xml:space="preserve">Fraction of </w:t>
      </w:r>
      <w:r>
        <w:rPr>
          <w:rFonts w:ascii="Verdana" w:hAnsi="Verdana"/>
        </w:rPr>
        <w:t xml:space="preserve">a </w:t>
      </w:r>
      <w:r w:rsidRPr="00B74FA9">
        <w:rPr>
          <w:rFonts w:ascii="Verdana" w:hAnsi="Verdana"/>
        </w:rPr>
        <w:t xml:space="preserve">mg but the more the better </w:t>
      </w:r>
      <w:r>
        <w:rPr>
          <w:rFonts w:ascii="Verdana" w:hAnsi="Verdana"/>
        </w:rPr>
        <w:t>obviously - should do some calculations</w:t>
      </w:r>
      <w:r w:rsidRPr="00B74FA9">
        <w:rPr>
          <w:rFonts w:ascii="Verdana" w:hAnsi="Verdana"/>
        </w:rPr>
        <w:t xml:space="preserve"> to estimate time required in air and ash collected assuming 1-2mg/m^3</w:t>
      </w:r>
    </w:p>
    <w:p w14:paraId="0713E790" w14:textId="77777777" w:rsidR="00B0758B" w:rsidRPr="00B74FA9" w:rsidRDefault="00B0758B" w:rsidP="00B0758B">
      <w:pPr>
        <w:pStyle w:val="ListParagraph"/>
        <w:numPr>
          <w:ilvl w:val="0"/>
          <w:numId w:val="24"/>
        </w:numPr>
        <w:rPr>
          <w:rFonts w:ascii="Verdana" w:hAnsi="Verdana"/>
        </w:rPr>
      </w:pPr>
      <w:r w:rsidRPr="00B74FA9">
        <w:rPr>
          <w:rFonts w:ascii="Verdana" w:hAnsi="Verdana"/>
        </w:rPr>
        <w:t>Could possibly collect samples on surface of UAV although fine filter would be better</w:t>
      </w:r>
    </w:p>
    <w:p w14:paraId="21A73C91" w14:textId="77777777" w:rsidR="00B0758B" w:rsidRPr="00B74FA9" w:rsidRDefault="00B0758B" w:rsidP="00B0758B">
      <w:pPr>
        <w:ind w:left="360"/>
        <w:rPr>
          <w:rFonts w:ascii="Verdana" w:hAnsi="Verdana"/>
          <w:szCs w:val="24"/>
        </w:rPr>
      </w:pPr>
    </w:p>
    <w:p w14:paraId="27CB4C10" w14:textId="77777777" w:rsidR="00B0758B" w:rsidRPr="007D4038" w:rsidRDefault="00B0758B" w:rsidP="00B0758B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b/>
          <w:szCs w:val="24"/>
        </w:rPr>
      </w:pPr>
      <w:r w:rsidRPr="007D4038">
        <w:rPr>
          <w:rFonts w:ascii="Verdana" w:hAnsi="Verdana"/>
          <w:b/>
          <w:szCs w:val="24"/>
        </w:rPr>
        <w:t>Jamie</w:t>
      </w:r>
    </w:p>
    <w:p w14:paraId="3D31BCEE" w14:textId="77777777" w:rsidR="00B0758B" w:rsidRPr="00290728" w:rsidRDefault="00B0758B" w:rsidP="00B0758B">
      <w:pPr>
        <w:pStyle w:val="NormalWeb"/>
        <w:spacing w:before="0" w:beforeAutospacing="0" w:after="0" w:afterAutospacing="0"/>
        <w:ind w:left="360"/>
        <w:rPr>
          <w:rFonts w:ascii="Verdana" w:hAnsi="Verdana"/>
        </w:rPr>
      </w:pPr>
      <w:r w:rsidRPr="00290728">
        <w:rPr>
          <w:rFonts w:ascii="Verdana" w:hAnsi="Verdana"/>
        </w:rPr>
        <w:t>Sensor test chamber was discussed</w:t>
      </w:r>
      <w:r>
        <w:rPr>
          <w:rFonts w:ascii="Verdana" w:hAnsi="Verdana"/>
        </w:rPr>
        <w:t>:</w:t>
      </w:r>
    </w:p>
    <w:p w14:paraId="3829DC5D" w14:textId="77777777" w:rsidR="00B0758B" w:rsidRPr="00290728" w:rsidRDefault="00B0758B" w:rsidP="00B0758B">
      <w:pPr>
        <w:pStyle w:val="NormalWeb"/>
        <w:numPr>
          <w:ilvl w:val="1"/>
          <w:numId w:val="18"/>
        </w:numPr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All agreed a bit bigger could be better</w:t>
      </w:r>
    </w:p>
    <w:p w14:paraId="38F7B6D3" w14:textId="77777777" w:rsidR="00B0758B" w:rsidRPr="00290728" w:rsidRDefault="00B0758B" w:rsidP="00B0758B">
      <w:pPr>
        <w:pStyle w:val="NormalWeb"/>
        <w:numPr>
          <w:ilvl w:val="1"/>
          <w:numId w:val="18"/>
        </w:numPr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 xml:space="preserve">Using nitrogen gas to agitate is problematic due to pressurizing chamber and </w:t>
      </w:r>
      <w:r>
        <w:rPr>
          <w:rFonts w:ascii="Verdana" w:hAnsi="Verdana"/>
        </w:rPr>
        <w:t>portability of nitrogen bottles</w:t>
      </w:r>
      <w:r w:rsidRPr="00290728">
        <w:rPr>
          <w:rFonts w:ascii="Verdana" w:hAnsi="Verdana"/>
        </w:rPr>
        <w:t>.</w:t>
      </w:r>
    </w:p>
    <w:p w14:paraId="122D8ABB" w14:textId="77777777" w:rsidR="00B0758B" w:rsidRPr="00290728" w:rsidRDefault="00B0758B" w:rsidP="00B0758B">
      <w:pPr>
        <w:pStyle w:val="NormalWeb"/>
        <w:numPr>
          <w:ilvl w:val="1"/>
          <w:numId w:val="18"/>
        </w:numPr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Probably use small low speed cheap fan housed inside for portability/sealing – closed loop, not pressurizing.</w:t>
      </w:r>
    </w:p>
    <w:p w14:paraId="782FE5BF" w14:textId="77777777" w:rsidR="00B0758B" w:rsidRDefault="00B0758B" w:rsidP="00B0758B">
      <w:pPr>
        <w:pStyle w:val="NormalWeb"/>
        <w:numPr>
          <w:ilvl w:val="1"/>
          <w:numId w:val="18"/>
        </w:numPr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The low ash levels should be able to be measured using nano lab scales</w:t>
      </w:r>
    </w:p>
    <w:p w14:paraId="608DCAF8" w14:textId="77777777" w:rsidR="00B0758B" w:rsidRPr="00290728" w:rsidRDefault="00B0758B" w:rsidP="00B0758B">
      <w:pPr>
        <w:pStyle w:val="NormalWeb"/>
        <w:spacing w:before="0" w:beforeAutospacing="0" w:after="0" w:afterAutospacing="0"/>
        <w:rPr>
          <w:rFonts w:ascii="Verdana" w:hAnsi="Verdana"/>
        </w:rPr>
      </w:pPr>
    </w:p>
    <w:p w14:paraId="3AB06C3A" w14:textId="77777777" w:rsidR="00B0758B" w:rsidRPr="007D4038" w:rsidRDefault="00B0758B" w:rsidP="00B0758B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b/>
          <w:szCs w:val="24"/>
        </w:rPr>
      </w:pPr>
      <w:proofErr w:type="spellStart"/>
      <w:r w:rsidRPr="007D4038">
        <w:rPr>
          <w:rFonts w:ascii="Verdana" w:hAnsi="Verdana"/>
          <w:b/>
          <w:szCs w:val="24"/>
        </w:rPr>
        <w:t>Parth</w:t>
      </w:r>
      <w:proofErr w:type="spellEnd"/>
    </w:p>
    <w:p w14:paraId="1D34C8A3" w14:textId="77777777" w:rsidR="00B0758B" w:rsidRPr="00290728" w:rsidRDefault="00B0758B" w:rsidP="00B0758B">
      <w:pPr>
        <w:pStyle w:val="NormalWeb"/>
        <w:spacing w:before="0" w:beforeAutospacing="0" w:after="0" w:afterAutospacing="0"/>
        <w:ind w:firstLine="360"/>
        <w:rPr>
          <w:rFonts w:ascii="Verdana" w:hAnsi="Verdana"/>
        </w:rPr>
      </w:pPr>
      <w:r>
        <w:rPr>
          <w:rFonts w:ascii="Verdana" w:hAnsi="Verdana"/>
        </w:rPr>
        <w:t>T</w:t>
      </w:r>
      <w:r w:rsidRPr="00290728">
        <w:rPr>
          <w:rFonts w:ascii="Verdana" w:hAnsi="Verdana"/>
        </w:rPr>
        <w:t>alked about electrostatic sensors</w:t>
      </w:r>
      <w:r>
        <w:rPr>
          <w:rFonts w:ascii="Verdana" w:hAnsi="Verdana"/>
        </w:rPr>
        <w:t>:</w:t>
      </w:r>
    </w:p>
    <w:p w14:paraId="0D01C758" w14:textId="77777777" w:rsidR="00B0758B" w:rsidRPr="00290728" w:rsidRDefault="00B0758B" w:rsidP="00B0758B">
      <w:pPr>
        <w:pStyle w:val="NormalWeb"/>
        <w:numPr>
          <w:ilvl w:val="1"/>
          <w:numId w:val="18"/>
        </w:numPr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Probably need to look at research to optimize placement of probe</w:t>
      </w:r>
    </w:p>
    <w:p w14:paraId="1849424E" w14:textId="77777777" w:rsidR="00B0758B" w:rsidRPr="00290728" w:rsidRDefault="00B0758B" w:rsidP="00B0758B">
      <w:pPr>
        <w:pStyle w:val="NormalWeb"/>
        <w:numPr>
          <w:ilvl w:val="1"/>
          <w:numId w:val="18"/>
        </w:numPr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Identified need to measure out and test under expected ash mass loading conditions</w:t>
      </w:r>
    </w:p>
    <w:p w14:paraId="4D815AD0" w14:textId="77777777" w:rsidR="00B0758B" w:rsidRDefault="00B0758B" w:rsidP="00B0758B">
      <w:pPr>
        <w:pStyle w:val="NormalWeb"/>
        <w:numPr>
          <w:ilvl w:val="1"/>
          <w:numId w:val="18"/>
        </w:numPr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Measure inherent electrostatic properties of ash or create a triboelectric effect?</w:t>
      </w:r>
    </w:p>
    <w:p w14:paraId="7685CB68" w14:textId="77777777" w:rsidR="00B0758B" w:rsidRPr="00290728" w:rsidRDefault="00B0758B" w:rsidP="00B0758B">
      <w:pPr>
        <w:pStyle w:val="NormalWeb"/>
        <w:spacing w:before="0" w:beforeAutospacing="0" w:after="0" w:afterAutospacing="0"/>
        <w:rPr>
          <w:rFonts w:ascii="Verdana" w:hAnsi="Verdana"/>
        </w:rPr>
      </w:pPr>
    </w:p>
    <w:p w14:paraId="05D93990" w14:textId="77777777" w:rsidR="00B0758B" w:rsidRPr="0086437E" w:rsidRDefault="00B0758B" w:rsidP="00B0758B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b/>
          <w:szCs w:val="24"/>
        </w:rPr>
      </w:pPr>
      <w:r w:rsidRPr="0086437E">
        <w:rPr>
          <w:rFonts w:ascii="Verdana" w:hAnsi="Verdana"/>
          <w:b/>
          <w:szCs w:val="24"/>
        </w:rPr>
        <w:t>Jake</w:t>
      </w:r>
    </w:p>
    <w:p w14:paraId="798208A0" w14:textId="77777777" w:rsidR="00B0758B" w:rsidRDefault="00B0758B" w:rsidP="00B0758B">
      <w:pPr>
        <w:ind w:left="36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Webcam particle sensor:</w:t>
      </w:r>
    </w:p>
    <w:p w14:paraId="0C91CEA0" w14:textId="77777777" w:rsidR="00B0758B" w:rsidRDefault="00B0758B" w:rsidP="00B0758B">
      <w:pPr>
        <w:pStyle w:val="ListParagraph"/>
        <w:numPr>
          <w:ilvl w:val="0"/>
          <w:numId w:val="26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Performance not near level of sensors such as OPC-N2</w:t>
      </w:r>
    </w:p>
    <w:p w14:paraId="50B08433" w14:textId="77777777" w:rsidR="00B0758B" w:rsidRPr="004C7C24" w:rsidRDefault="00B0758B" w:rsidP="00B0758B">
      <w:pPr>
        <w:pStyle w:val="ListParagraph"/>
        <w:numPr>
          <w:ilvl w:val="0"/>
          <w:numId w:val="26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Hence decided to move on and look at modelling instead</w:t>
      </w:r>
    </w:p>
    <w:p w14:paraId="1ECC7B96" w14:textId="77777777" w:rsidR="00B0758B" w:rsidRPr="005F4CDB" w:rsidRDefault="00B0758B" w:rsidP="00B0758B">
      <w:pPr>
        <w:spacing w:after="240"/>
        <w:rPr>
          <w:rFonts w:ascii="Verdana" w:hAnsi="Verdana"/>
          <w:szCs w:val="24"/>
        </w:rPr>
      </w:pPr>
      <w:r w:rsidRPr="005F4CDB">
        <w:rPr>
          <w:rFonts w:ascii="Verdana" w:hAnsi="Verdana"/>
          <w:szCs w:val="24"/>
        </w:rPr>
        <w:t>6.</w:t>
      </w:r>
      <w:r w:rsidRPr="005F4CDB">
        <w:rPr>
          <w:rFonts w:ascii="Verdana" w:hAnsi="Verdana"/>
          <w:szCs w:val="24"/>
        </w:rPr>
        <w:tab/>
      </w:r>
      <w:r w:rsidRPr="005F4CDB">
        <w:rPr>
          <w:rFonts w:ascii="Verdana" w:eastAsia="Times New Roman" w:hAnsi="Verdana"/>
          <w:b/>
          <w:szCs w:val="24"/>
          <w:lang w:val="en-US"/>
        </w:rPr>
        <w:t>Other business:</w:t>
      </w:r>
    </w:p>
    <w:p w14:paraId="25ADE1EA" w14:textId="77777777" w:rsidR="00B0758B" w:rsidRPr="00290728" w:rsidRDefault="00B0758B" w:rsidP="00B0758B">
      <w:pPr>
        <w:pStyle w:val="NormalWeb"/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Other ash/dust sensors were discussed</w:t>
      </w:r>
    </w:p>
    <w:p w14:paraId="1AC09F3C" w14:textId="77777777" w:rsidR="00B0758B" w:rsidRPr="00290728" w:rsidRDefault="00B0758B" w:rsidP="00B0758B">
      <w:pPr>
        <w:pStyle w:val="NormalWeb"/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Maan said that "S</w:t>
      </w:r>
      <w:r>
        <w:rPr>
          <w:rFonts w:ascii="Verdana" w:hAnsi="Verdana"/>
        </w:rPr>
        <w:t>am" from NIWA in Christchurch had used the cheap PMS1003 OPC sensor</w:t>
      </w:r>
      <w:r w:rsidRPr="00290728">
        <w:rPr>
          <w:rFonts w:ascii="Verdana" w:hAnsi="Verdana"/>
        </w:rPr>
        <w:t>, we should contact him to see where they source them from/if we can buy from them</w:t>
      </w:r>
      <w:r>
        <w:rPr>
          <w:rFonts w:ascii="Verdana" w:hAnsi="Verdana"/>
        </w:rPr>
        <w:t>.</w:t>
      </w:r>
    </w:p>
    <w:p w14:paraId="6AA97060" w14:textId="77777777" w:rsidR="00B0758B" w:rsidRPr="00290728" w:rsidRDefault="00B0758B" w:rsidP="00B0758B">
      <w:pPr>
        <w:rPr>
          <w:rFonts w:ascii="Verdana" w:hAnsi="Verdana"/>
        </w:rPr>
      </w:pPr>
    </w:p>
    <w:p w14:paraId="0148F9D5" w14:textId="77777777" w:rsidR="00B0758B" w:rsidRPr="00290728" w:rsidRDefault="00B0758B" w:rsidP="00B0758B">
      <w:pPr>
        <w:rPr>
          <w:rFonts w:ascii="Verdana" w:hAnsi="Verdana"/>
        </w:rPr>
      </w:pPr>
      <w:r w:rsidRPr="00290728">
        <w:rPr>
          <w:rFonts w:ascii="Verdana" w:hAnsi="Verdana"/>
        </w:rPr>
        <w:t>Initial/short term goal for project is to have UAV flying around and able to transmit data on level of particulates in air to a ground station.</w:t>
      </w:r>
    </w:p>
    <w:p w14:paraId="67A50385" w14:textId="77777777" w:rsidR="00B0758B" w:rsidRPr="005F4CDB" w:rsidRDefault="00B0758B" w:rsidP="00B0758B">
      <w:pPr>
        <w:spacing w:after="240"/>
        <w:ind w:firstLine="675"/>
        <w:rPr>
          <w:rFonts w:ascii="Verdana" w:hAnsi="Verdana"/>
          <w:szCs w:val="24"/>
        </w:rPr>
      </w:pPr>
    </w:p>
    <w:p w14:paraId="4084E66D" w14:textId="77777777" w:rsidR="00B0758B" w:rsidRPr="005F4CDB" w:rsidRDefault="00B0758B" w:rsidP="00B0758B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  <w:r>
        <w:rPr>
          <w:rFonts w:ascii="Verdana" w:hAnsi="Verdana" w:cs="Arial"/>
          <w:b/>
          <w:sz w:val="24"/>
          <w:szCs w:val="24"/>
          <w:lang w:val="en-NZ"/>
        </w:rPr>
        <w:t xml:space="preserve">Meeting #2 </w:t>
      </w:r>
      <w:r w:rsidRPr="005F4CDB">
        <w:rPr>
          <w:rFonts w:ascii="Verdana" w:hAnsi="Verdana" w:cs="Arial"/>
          <w:b/>
          <w:sz w:val="24"/>
          <w:szCs w:val="24"/>
          <w:lang w:val="en-NZ"/>
        </w:rPr>
        <w:t>ACTION LIST</w:t>
      </w:r>
    </w:p>
    <w:p w14:paraId="4588B21F" w14:textId="77777777" w:rsidR="00B0758B" w:rsidRPr="005F4CDB" w:rsidRDefault="00B0758B" w:rsidP="00B0758B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p w14:paraId="282636E4" w14:textId="77777777" w:rsidR="00B0758B" w:rsidRPr="005F4CDB" w:rsidRDefault="00B0758B" w:rsidP="00B0758B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44"/>
        <w:gridCol w:w="2552"/>
        <w:gridCol w:w="1951"/>
      </w:tblGrid>
      <w:tr w:rsidR="00B0758B" w:rsidRPr="005F4CDB" w14:paraId="25E01ED2" w14:textId="77777777" w:rsidTr="00543676">
        <w:trPr>
          <w:trHeight w:val="794"/>
        </w:trPr>
        <w:tc>
          <w:tcPr>
            <w:tcW w:w="4644" w:type="dxa"/>
            <w:vAlign w:val="center"/>
          </w:tcPr>
          <w:p w14:paraId="5D148452" w14:textId="77777777" w:rsidR="00B0758B" w:rsidRPr="005F4CDB" w:rsidRDefault="00B0758B" w:rsidP="00543676">
            <w:pPr>
              <w:pStyle w:val="BodyText"/>
              <w:jc w:val="both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ACTION</w:t>
            </w:r>
          </w:p>
        </w:tc>
        <w:tc>
          <w:tcPr>
            <w:tcW w:w="2552" w:type="dxa"/>
            <w:vAlign w:val="center"/>
          </w:tcPr>
          <w:p w14:paraId="7725202B" w14:textId="77777777" w:rsidR="00B0758B" w:rsidRPr="005F4CDB" w:rsidRDefault="00B0758B" w:rsidP="00543676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ASSIGNED TO</w:t>
            </w:r>
          </w:p>
        </w:tc>
        <w:tc>
          <w:tcPr>
            <w:tcW w:w="1951" w:type="dxa"/>
            <w:vAlign w:val="center"/>
          </w:tcPr>
          <w:p w14:paraId="664FFE6A" w14:textId="77777777" w:rsidR="00B0758B" w:rsidRPr="005F4CDB" w:rsidRDefault="00B0758B" w:rsidP="00543676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DUE DATE</w:t>
            </w:r>
          </w:p>
        </w:tc>
      </w:tr>
      <w:tr w:rsidR="00B0758B" w:rsidRPr="005F4CDB" w14:paraId="5387B893" w14:textId="77777777" w:rsidTr="00543676">
        <w:trPr>
          <w:trHeight w:val="794"/>
        </w:trPr>
        <w:tc>
          <w:tcPr>
            <w:tcW w:w="4644" w:type="dxa"/>
            <w:vAlign w:val="center"/>
          </w:tcPr>
          <w:p w14:paraId="220B30DD" w14:textId="77777777" w:rsidR="00B0758B" w:rsidRPr="005F4CDB" w:rsidRDefault="00B0758B" w:rsidP="00543676">
            <w:pPr>
              <w:pStyle w:val="BodyText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Contact CAA</w:t>
            </w:r>
            <w:r w:rsidRPr="005F4CDB">
              <w:rPr>
                <w:rFonts w:ascii="Verdana" w:hAnsi="Verdana" w:cs="Arial"/>
                <w:sz w:val="24"/>
                <w:szCs w:val="24"/>
                <w:lang w:val="en-NZ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14:paraId="225E4835" w14:textId="77777777" w:rsidR="00B0758B" w:rsidRPr="005F4CDB" w:rsidRDefault="00B0758B" w:rsidP="00543676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Parth</w:t>
            </w:r>
          </w:p>
        </w:tc>
        <w:tc>
          <w:tcPr>
            <w:tcW w:w="1951" w:type="dxa"/>
            <w:vAlign w:val="center"/>
          </w:tcPr>
          <w:p w14:paraId="1604DC64" w14:textId="77777777" w:rsidR="00B0758B" w:rsidRPr="005F4CDB" w:rsidRDefault="00B0758B" w:rsidP="00543676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sz w:val="24"/>
                <w:szCs w:val="24"/>
                <w:lang w:val="en-NZ"/>
              </w:rPr>
              <w:t>Asap</w:t>
            </w:r>
          </w:p>
        </w:tc>
      </w:tr>
      <w:tr w:rsidR="00B0758B" w:rsidRPr="005F4CDB" w14:paraId="03BD7193" w14:textId="77777777" w:rsidTr="00543676">
        <w:trPr>
          <w:trHeight w:val="794"/>
        </w:trPr>
        <w:tc>
          <w:tcPr>
            <w:tcW w:w="4644" w:type="dxa"/>
            <w:vAlign w:val="center"/>
          </w:tcPr>
          <w:p w14:paraId="18C0CDD9" w14:textId="77777777" w:rsidR="00B0758B" w:rsidRPr="005F4CDB" w:rsidRDefault="00B0758B" w:rsidP="00543676">
            <w:pPr>
              <w:pStyle w:val="BodyText"/>
              <w:jc w:val="both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Contact Sam at NIWA about cheap particle sensor</w:t>
            </w:r>
          </w:p>
        </w:tc>
        <w:tc>
          <w:tcPr>
            <w:tcW w:w="2552" w:type="dxa"/>
            <w:vAlign w:val="center"/>
          </w:tcPr>
          <w:p w14:paraId="37A5CDA2" w14:textId="77777777" w:rsidR="00B0758B" w:rsidRPr="005F4CDB" w:rsidRDefault="00B0758B" w:rsidP="00543676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Mike</w:t>
            </w:r>
          </w:p>
        </w:tc>
        <w:tc>
          <w:tcPr>
            <w:tcW w:w="1951" w:type="dxa"/>
            <w:vAlign w:val="center"/>
          </w:tcPr>
          <w:p w14:paraId="6ECE847C" w14:textId="77777777" w:rsidR="00B0758B" w:rsidRPr="005F4CDB" w:rsidRDefault="00B0758B" w:rsidP="00543676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Asap</w:t>
            </w:r>
          </w:p>
        </w:tc>
      </w:tr>
    </w:tbl>
    <w:p w14:paraId="15BAD6DE" w14:textId="77777777" w:rsidR="00B0758B" w:rsidRDefault="00B0758B" w:rsidP="00B0758B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3BD1BA8C" w14:textId="77777777" w:rsidR="00B0758B" w:rsidRPr="005F4CDB" w:rsidRDefault="00B0758B" w:rsidP="00B0758B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77EE53AA" w14:textId="77777777" w:rsidR="00B0758B" w:rsidRPr="00BF22E0" w:rsidRDefault="00B0758B" w:rsidP="00B0758B">
      <w:pPr>
        <w:rPr>
          <w:rFonts w:ascii="Verdana" w:hAnsi="Verdana" w:cs="Arial"/>
          <w:b/>
          <w:szCs w:val="24"/>
        </w:rPr>
      </w:pPr>
      <w:r w:rsidRPr="00BF22E0">
        <w:rPr>
          <w:rFonts w:ascii="Verdana" w:hAnsi="Verdana" w:cs="Arial"/>
          <w:b/>
          <w:szCs w:val="24"/>
        </w:rPr>
        <w:t xml:space="preserve">Next meeting date: </w:t>
      </w:r>
      <w:r>
        <w:rPr>
          <w:rFonts w:ascii="Verdana" w:hAnsi="Verdana" w:cs="Arial"/>
          <w:b/>
          <w:szCs w:val="24"/>
        </w:rPr>
        <w:t>19</w:t>
      </w:r>
      <w:r w:rsidRPr="00490045">
        <w:rPr>
          <w:rFonts w:ascii="Verdana" w:hAnsi="Verdana" w:cs="Arial"/>
          <w:b/>
          <w:szCs w:val="24"/>
          <w:vertAlign w:val="superscript"/>
        </w:rPr>
        <w:t>th</w:t>
      </w:r>
      <w:r>
        <w:rPr>
          <w:rFonts w:ascii="Verdana" w:hAnsi="Verdana" w:cs="Arial"/>
          <w:b/>
          <w:szCs w:val="24"/>
        </w:rPr>
        <w:t xml:space="preserve"> May 2016</w:t>
      </w:r>
    </w:p>
    <w:p w14:paraId="1CB02D1D" w14:textId="77777777" w:rsidR="006B1454" w:rsidRPr="006B1454" w:rsidRDefault="006B1454" w:rsidP="00B0758B">
      <w:pPr>
        <w:rPr>
          <w:rFonts w:ascii="Verdana" w:hAnsi="Verdana"/>
          <w:sz w:val="20"/>
        </w:rPr>
      </w:pPr>
    </w:p>
    <w:sectPr w:rsidR="006B1454" w:rsidRPr="006B1454" w:rsidSect="004610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899" w:h="16838" w:code="9"/>
      <w:pgMar w:top="1530" w:right="1134" w:bottom="1710" w:left="1134" w:header="1021" w:footer="68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9943A9" w14:textId="77777777" w:rsidR="00812A58" w:rsidRDefault="00812A58">
      <w:r>
        <w:separator/>
      </w:r>
    </w:p>
  </w:endnote>
  <w:endnote w:type="continuationSeparator" w:id="0">
    <w:p w14:paraId="69742C30" w14:textId="77777777" w:rsidR="00812A58" w:rsidRDefault="00812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68CDE8" w14:textId="77777777" w:rsidR="00E01177" w:rsidRDefault="00E0117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41545" w14:textId="0FE6D067" w:rsidR="00897D56" w:rsidRDefault="00E01177">
    <w:pPr>
      <w:pStyle w:val="Footer"/>
    </w:pPr>
    <w:r>
      <w:rPr>
        <w:rFonts w:ascii="Arial" w:hAnsi="Arial" w:cs="Arial"/>
        <w:b/>
        <w:sz w:val="18"/>
        <w:szCs w:val="18"/>
        <w:lang w:val="en-NZ"/>
      </w:rPr>
      <w:t>20</w:t>
    </w:r>
    <w:bookmarkStart w:id="0" w:name="_GoBack"/>
    <w:bookmarkEnd w:id="0"/>
    <w:r w:rsidR="00C82E5C">
      <w:rPr>
        <w:rFonts w:ascii="Arial" w:hAnsi="Arial" w:cs="Arial"/>
        <w:b/>
        <w:sz w:val="18"/>
        <w:szCs w:val="18"/>
        <w:lang w:val="en-NZ"/>
      </w:rPr>
      <w:t xml:space="preserve"> May</w:t>
    </w:r>
    <w:r w:rsidR="00897D56">
      <w:rPr>
        <w:rFonts w:ascii="Arial" w:hAnsi="Arial" w:cs="Arial"/>
        <w:b/>
        <w:sz w:val="18"/>
        <w:szCs w:val="18"/>
        <w:lang w:val="en-NZ"/>
      </w:rPr>
      <w:t xml:space="preserve"> 2016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222AC" w14:textId="77777777" w:rsidR="00E01177" w:rsidRDefault="00E011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CF9677" w14:textId="77777777" w:rsidR="00812A58" w:rsidRDefault="00812A58">
      <w:r>
        <w:separator/>
      </w:r>
    </w:p>
  </w:footnote>
  <w:footnote w:type="continuationSeparator" w:id="0">
    <w:p w14:paraId="222BCEBB" w14:textId="77777777" w:rsidR="00812A58" w:rsidRDefault="00812A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078894" w14:textId="77777777" w:rsidR="00E01177" w:rsidRDefault="00E0117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AC02C9" w14:textId="77777777" w:rsidR="00E01177" w:rsidRDefault="00E0117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517EFE" w14:textId="77777777" w:rsidR="00E01177" w:rsidRDefault="00E011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F3830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22894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6EADA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9A6B7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5682E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1A435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36A46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66074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3B89F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8608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i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/>
        <w:i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/>
        <w:i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>
    <w:nsid w:val="3B8F1E34"/>
    <w:multiLevelType w:val="hybridMultilevel"/>
    <w:tmpl w:val="F618AE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094922"/>
    <w:multiLevelType w:val="hybridMultilevel"/>
    <w:tmpl w:val="AD0884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FD2057"/>
    <w:multiLevelType w:val="hybridMultilevel"/>
    <w:tmpl w:val="AB3CB1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>
    <w:nsid w:val="40AC473E"/>
    <w:multiLevelType w:val="hybridMultilevel"/>
    <w:tmpl w:val="C45E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7B57D6"/>
    <w:multiLevelType w:val="hybridMultilevel"/>
    <w:tmpl w:val="0AC236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2E3D7D"/>
    <w:multiLevelType w:val="hybridMultilevel"/>
    <w:tmpl w:val="3D00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DB1727"/>
    <w:multiLevelType w:val="hybridMultilevel"/>
    <w:tmpl w:val="C11E1B5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CA72C9E"/>
    <w:multiLevelType w:val="hybridMultilevel"/>
    <w:tmpl w:val="7CBCAD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7A189D"/>
    <w:multiLevelType w:val="hybridMultilevel"/>
    <w:tmpl w:val="F95251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C92F8F"/>
    <w:multiLevelType w:val="hybridMultilevel"/>
    <w:tmpl w:val="96223C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081670"/>
    <w:multiLevelType w:val="hybridMultilevel"/>
    <w:tmpl w:val="D11229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C55AA6"/>
    <w:multiLevelType w:val="hybridMultilevel"/>
    <w:tmpl w:val="B148991E"/>
    <w:lvl w:ilvl="0" w:tplc="1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3">
    <w:nsid w:val="70164D74"/>
    <w:multiLevelType w:val="hybridMultilevel"/>
    <w:tmpl w:val="1178A8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F46487"/>
    <w:multiLevelType w:val="hybridMultilevel"/>
    <w:tmpl w:val="9D3814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C70B70"/>
    <w:multiLevelType w:val="hybridMultilevel"/>
    <w:tmpl w:val="00C4A0A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5"/>
  </w:num>
  <w:num w:numId="13">
    <w:abstractNumId w:val="21"/>
  </w:num>
  <w:num w:numId="14">
    <w:abstractNumId w:val="18"/>
  </w:num>
  <w:num w:numId="15">
    <w:abstractNumId w:val="25"/>
  </w:num>
  <w:num w:numId="16">
    <w:abstractNumId w:val="12"/>
  </w:num>
  <w:num w:numId="17">
    <w:abstractNumId w:val="16"/>
  </w:num>
  <w:num w:numId="18">
    <w:abstractNumId w:val="14"/>
  </w:num>
  <w:num w:numId="19">
    <w:abstractNumId w:val="19"/>
  </w:num>
  <w:num w:numId="20">
    <w:abstractNumId w:val="24"/>
  </w:num>
  <w:num w:numId="21">
    <w:abstractNumId w:val="22"/>
  </w:num>
  <w:num w:numId="22">
    <w:abstractNumId w:val="11"/>
  </w:num>
  <w:num w:numId="23">
    <w:abstractNumId w:val="23"/>
  </w:num>
  <w:num w:numId="24">
    <w:abstractNumId w:val="17"/>
  </w:num>
  <w:num w:numId="25">
    <w:abstractNumId w:val="20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FA7"/>
    <w:rsid w:val="00002F98"/>
    <w:rsid w:val="000061E7"/>
    <w:rsid w:val="00022177"/>
    <w:rsid w:val="00030B08"/>
    <w:rsid w:val="000325FF"/>
    <w:rsid w:val="000422DE"/>
    <w:rsid w:val="000435F9"/>
    <w:rsid w:val="000437E4"/>
    <w:rsid w:val="000449E3"/>
    <w:rsid w:val="00052C0E"/>
    <w:rsid w:val="00056E88"/>
    <w:rsid w:val="00057BF0"/>
    <w:rsid w:val="0006084E"/>
    <w:rsid w:val="00073C77"/>
    <w:rsid w:val="0007491B"/>
    <w:rsid w:val="00092672"/>
    <w:rsid w:val="00093856"/>
    <w:rsid w:val="000A5E9B"/>
    <w:rsid w:val="000B005A"/>
    <w:rsid w:val="000B65AA"/>
    <w:rsid w:val="000B6CA7"/>
    <w:rsid w:val="000C4297"/>
    <w:rsid w:val="000D0A31"/>
    <w:rsid w:val="000D61BC"/>
    <w:rsid w:val="000E4D12"/>
    <w:rsid w:val="000E60A7"/>
    <w:rsid w:val="000F396A"/>
    <w:rsid w:val="000F41BE"/>
    <w:rsid w:val="0012607B"/>
    <w:rsid w:val="001302A8"/>
    <w:rsid w:val="001303B5"/>
    <w:rsid w:val="001334AF"/>
    <w:rsid w:val="00135C4D"/>
    <w:rsid w:val="0014645D"/>
    <w:rsid w:val="001512B4"/>
    <w:rsid w:val="001542E5"/>
    <w:rsid w:val="00161B93"/>
    <w:rsid w:val="001642ED"/>
    <w:rsid w:val="001769EC"/>
    <w:rsid w:val="00196655"/>
    <w:rsid w:val="001A7962"/>
    <w:rsid w:val="001C1999"/>
    <w:rsid w:val="001C2C15"/>
    <w:rsid w:val="001C3DBA"/>
    <w:rsid w:val="001C6200"/>
    <w:rsid w:val="001F0C80"/>
    <w:rsid w:val="001F3656"/>
    <w:rsid w:val="001F74F4"/>
    <w:rsid w:val="00202E98"/>
    <w:rsid w:val="00221DD7"/>
    <w:rsid w:val="00226AE7"/>
    <w:rsid w:val="00240BBE"/>
    <w:rsid w:val="002422DC"/>
    <w:rsid w:val="00251D66"/>
    <w:rsid w:val="002529F0"/>
    <w:rsid w:val="00287AF3"/>
    <w:rsid w:val="00291A02"/>
    <w:rsid w:val="002A0855"/>
    <w:rsid w:val="002A6F99"/>
    <w:rsid w:val="002B2282"/>
    <w:rsid w:val="002D230E"/>
    <w:rsid w:val="002D2A22"/>
    <w:rsid w:val="002D4A98"/>
    <w:rsid w:val="002D65EB"/>
    <w:rsid w:val="002D76D1"/>
    <w:rsid w:val="002E4825"/>
    <w:rsid w:val="002E6AA8"/>
    <w:rsid w:val="002E7E97"/>
    <w:rsid w:val="00304D8A"/>
    <w:rsid w:val="00316502"/>
    <w:rsid w:val="00316BB5"/>
    <w:rsid w:val="00322C79"/>
    <w:rsid w:val="003263A8"/>
    <w:rsid w:val="00332B2A"/>
    <w:rsid w:val="00353D63"/>
    <w:rsid w:val="0035728A"/>
    <w:rsid w:val="00363DD3"/>
    <w:rsid w:val="00372586"/>
    <w:rsid w:val="00380E84"/>
    <w:rsid w:val="00380FD7"/>
    <w:rsid w:val="00392376"/>
    <w:rsid w:val="003B1ECA"/>
    <w:rsid w:val="003B75A7"/>
    <w:rsid w:val="003C0360"/>
    <w:rsid w:val="003E406E"/>
    <w:rsid w:val="003E5944"/>
    <w:rsid w:val="003F703B"/>
    <w:rsid w:val="00404284"/>
    <w:rsid w:val="00404DD3"/>
    <w:rsid w:val="00405FE4"/>
    <w:rsid w:val="004105E9"/>
    <w:rsid w:val="00411461"/>
    <w:rsid w:val="004215C3"/>
    <w:rsid w:val="004323BA"/>
    <w:rsid w:val="00435A37"/>
    <w:rsid w:val="00440379"/>
    <w:rsid w:val="00441879"/>
    <w:rsid w:val="004418B1"/>
    <w:rsid w:val="00447CE7"/>
    <w:rsid w:val="00456408"/>
    <w:rsid w:val="0045744F"/>
    <w:rsid w:val="0046103C"/>
    <w:rsid w:val="00461521"/>
    <w:rsid w:val="00474667"/>
    <w:rsid w:val="004879BA"/>
    <w:rsid w:val="0049321C"/>
    <w:rsid w:val="004A03E0"/>
    <w:rsid w:val="004A6B21"/>
    <w:rsid w:val="004A74CA"/>
    <w:rsid w:val="004B1BB0"/>
    <w:rsid w:val="004C6520"/>
    <w:rsid w:val="004D6818"/>
    <w:rsid w:val="004D70D9"/>
    <w:rsid w:val="005054B7"/>
    <w:rsid w:val="00527936"/>
    <w:rsid w:val="0053231F"/>
    <w:rsid w:val="005448DC"/>
    <w:rsid w:val="005506DB"/>
    <w:rsid w:val="005570EF"/>
    <w:rsid w:val="00562BF0"/>
    <w:rsid w:val="00596321"/>
    <w:rsid w:val="005C3462"/>
    <w:rsid w:val="005C511F"/>
    <w:rsid w:val="005D0667"/>
    <w:rsid w:val="005E7204"/>
    <w:rsid w:val="005F1A4A"/>
    <w:rsid w:val="005F6DF3"/>
    <w:rsid w:val="005F79A5"/>
    <w:rsid w:val="006047D3"/>
    <w:rsid w:val="00621062"/>
    <w:rsid w:val="00661F99"/>
    <w:rsid w:val="00667325"/>
    <w:rsid w:val="00671556"/>
    <w:rsid w:val="00675028"/>
    <w:rsid w:val="00675D20"/>
    <w:rsid w:val="0068468D"/>
    <w:rsid w:val="00685601"/>
    <w:rsid w:val="00692D11"/>
    <w:rsid w:val="006A235A"/>
    <w:rsid w:val="006A3208"/>
    <w:rsid w:val="006B12A2"/>
    <w:rsid w:val="006B1454"/>
    <w:rsid w:val="006B2A88"/>
    <w:rsid w:val="006B32E3"/>
    <w:rsid w:val="006B38B9"/>
    <w:rsid w:val="006B3C3D"/>
    <w:rsid w:val="006B4183"/>
    <w:rsid w:val="006C32C7"/>
    <w:rsid w:val="006F2817"/>
    <w:rsid w:val="0070077E"/>
    <w:rsid w:val="007025C6"/>
    <w:rsid w:val="00703D20"/>
    <w:rsid w:val="00715A07"/>
    <w:rsid w:val="00717F5C"/>
    <w:rsid w:val="007224A7"/>
    <w:rsid w:val="00724849"/>
    <w:rsid w:val="00731CE3"/>
    <w:rsid w:val="00733360"/>
    <w:rsid w:val="00743343"/>
    <w:rsid w:val="007468D2"/>
    <w:rsid w:val="00755C33"/>
    <w:rsid w:val="00757746"/>
    <w:rsid w:val="0076450F"/>
    <w:rsid w:val="00781E77"/>
    <w:rsid w:val="00783FB2"/>
    <w:rsid w:val="007931F7"/>
    <w:rsid w:val="007A2D8C"/>
    <w:rsid w:val="007C57D2"/>
    <w:rsid w:val="007D15DA"/>
    <w:rsid w:val="007E6446"/>
    <w:rsid w:val="00812A58"/>
    <w:rsid w:val="008138C9"/>
    <w:rsid w:val="008212C2"/>
    <w:rsid w:val="00821C69"/>
    <w:rsid w:val="00824667"/>
    <w:rsid w:val="008269A9"/>
    <w:rsid w:val="0083001A"/>
    <w:rsid w:val="008549FD"/>
    <w:rsid w:val="008572A7"/>
    <w:rsid w:val="00860A02"/>
    <w:rsid w:val="00866EAA"/>
    <w:rsid w:val="00877EEE"/>
    <w:rsid w:val="00886105"/>
    <w:rsid w:val="00886903"/>
    <w:rsid w:val="008903E4"/>
    <w:rsid w:val="008976EC"/>
    <w:rsid w:val="00897D56"/>
    <w:rsid w:val="008A06B0"/>
    <w:rsid w:val="008A5611"/>
    <w:rsid w:val="008A6DE2"/>
    <w:rsid w:val="008B12DC"/>
    <w:rsid w:val="008B1FA7"/>
    <w:rsid w:val="008B42E7"/>
    <w:rsid w:val="008D1221"/>
    <w:rsid w:val="008D3816"/>
    <w:rsid w:val="008E3CB1"/>
    <w:rsid w:val="008F0918"/>
    <w:rsid w:val="008F0DAC"/>
    <w:rsid w:val="008F11EC"/>
    <w:rsid w:val="008F3D42"/>
    <w:rsid w:val="008F48BA"/>
    <w:rsid w:val="009046F7"/>
    <w:rsid w:val="00906FFE"/>
    <w:rsid w:val="0091217B"/>
    <w:rsid w:val="00920DED"/>
    <w:rsid w:val="009241C5"/>
    <w:rsid w:val="00924DF4"/>
    <w:rsid w:val="00925CC3"/>
    <w:rsid w:val="009278A0"/>
    <w:rsid w:val="00943851"/>
    <w:rsid w:val="009461C0"/>
    <w:rsid w:val="009526CA"/>
    <w:rsid w:val="00970D4B"/>
    <w:rsid w:val="00972B4B"/>
    <w:rsid w:val="00974EA1"/>
    <w:rsid w:val="00980194"/>
    <w:rsid w:val="0098159D"/>
    <w:rsid w:val="0098232D"/>
    <w:rsid w:val="0098374A"/>
    <w:rsid w:val="00985D5F"/>
    <w:rsid w:val="00990A05"/>
    <w:rsid w:val="009911AE"/>
    <w:rsid w:val="009A3794"/>
    <w:rsid w:val="009A400C"/>
    <w:rsid w:val="009A73D3"/>
    <w:rsid w:val="009C219A"/>
    <w:rsid w:val="009C5ED9"/>
    <w:rsid w:val="009D288F"/>
    <w:rsid w:val="009D75BB"/>
    <w:rsid w:val="009D7A76"/>
    <w:rsid w:val="00A06CE4"/>
    <w:rsid w:val="00A21EB2"/>
    <w:rsid w:val="00A222FA"/>
    <w:rsid w:val="00A2232C"/>
    <w:rsid w:val="00A41A02"/>
    <w:rsid w:val="00A579C8"/>
    <w:rsid w:val="00A62D19"/>
    <w:rsid w:val="00A645BA"/>
    <w:rsid w:val="00A65D2A"/>
    <w:rsid w:val="00A72F14"/>
    <w:rsid w:val="00A747D5"/>
    <w:rsid w:val="00A75860"/>
    <w:rsid w:val="00A76F7A"/>
    <w:rsid w:val="00A80AE4"/>
    <w:rsid w:val="00A93898"/>
    <w:rsid w:val="00AA23D0"/>
    <w:rsid w:val="00AA3259"/>
    <w:rsid w:val="00AB49B6"/>
    <w:rsid w:val="00AB75D9"/>
    <w:rsid w:val="00AC2DF7"/>
    <w:rsid w:val="00AC4086"/>
    <w:rsid w:val="00AC5B24"/>
    <w:rsid w:val="00AC67AB"/>
    <w:rsid w:val="00AC795C"/>
    <w:rsid w:val="00AD0DDB"/>
    <w:rsid w:val="00AD3E78"/>
    <w:rsid w:val="00AD6C69"/>
    <w:rsid w:val="00AE6A2B"/>
    <w:rsid w:val="00AE7096"/>
    <w:rsid w:val="00AE715B"/>
    <w:rsid w:val="00AE71DD"/>
    <w:rsid w:val="00AF5ADD"/>
    <w:rsid w:val="00B02B60"/>
    <w:rsid w:val="00B0758B"/>
    <w:rsid w:val="00B232BF"/>
    <w:rsid w:val="00B26834"/>
    <w:rsid w:val="00B3060B"/>
    <w:rsid w:val="00B87ED2"/>
    <w:rsid w:val="00B9068D"/>
    <w:rsid w:val="00BA3177"/>
    <w:rsid w:val="00BB303C"/>
    <w:rsid w:val="00BC48EA"/>
    <w:rsid w:val="00BC5DF4"/>
    <w:rsid w:val="00BD4F7B"/>
    <w:rsid w:val="00BF3BF3"/>
    <w:rsid w:val="00C0416B"/>
    <w:rsid w:val="00C04231"/>
    <w:rsid w:val="00C10E15"/>
    <w:rsid w:val="00C16EBE"/>
    <w:rsid w:val="00C32AB2"/>
    <w:rsid w:val="00C34C59"/>
    <w:rsid w:val="00C434F3"/>
    <w:rsid w:val="00C46907"/>
    <w:rsid w:val="00C54FF4"/>
    <w:rsid w:val="00C66861"/>
    <w:rsid w:val="00C66F76"/>
    <w:rsid w:val="00C70360"/>
    <w:rsid w:val="00C771B4"/>
    <w:rsid w:val="00C815D1"/>
    <w:rsid w:val="00C82156"/>
    <w:rsid w:val="00C82E5C"/>
    <w:rsid w:val="00C91D6F"/>
    <w:rsid w:val="00C95BC2"/>
    <w:rsid w:val="00CC119C"/>
    <w:rsid w:val="00CC4914"/>
    <w:rsid w:val="00CC7C96"/>
    <w:rsid w:val="00CD2A4C"/>
    <w:rsid w:val="00CD4081"/>
    <w:rsid w:val="00CD54C1"/>
    <w:rsid w:val="00CE1E9E"/>
    <w:rsid w:val="00CE2E78"/>
    <w:rsid w:val="00CE59A9"/>
    <w:rsid w:val="00CE77D4"/>
    <w:rsid w:val="00D016B6"/>
    <w:rsid w:val="00D30567"/>
    <w:rsid w:val="00D32021"/>
    <w:rsid w:val="00D35771"/>
    <w:rsid w:val="00D5271E"/>
    <w:rsid w:val="00D543B3"/>
    <w:rsid w:val="00D5652A"/>
    <w:rsid w:val="00D65555"/>
    <w:rsid w:val="00D66EF4"/>
    <w:rsid w:val="00D90787"/>
    <w:rsid w:val="00D93AA1"/>
    <w:rsid w:val="00DA6D90"/>
    <w:rsid w:val="00DA7A17"/>
    <w:rsid w:val="00DC3DC0"/>
    <w:rsid w:val="00DD08AC"/>
    <w:rsid w:val="00DD1672"/>
    <w:rsid w:val="00DD786E"/>
    <w:rsid w:val="00DE13B3"/>
    <w:rsid w:val="00DE6CED"/>
    <w:rsid w:val="00DF06E2"/>
    <w:rsid w:val="00DF14B9"/>
    <w:rsid w:val="00DF6C32"/>
    <w:rsid w:val="00E01177"/>
    <w:rsid w:val="00E02269"/>
    <w:rsid w:val="00E20E8B"/>
    <w:rsid w:val="00E27203"/>
    <w:rsid w:val="00E32297"/>
    <w:rsid w:val="00E36367"/>
    <w:rsid w:val="00E50578"/>
    <w:rsid w:val="00E5223A"/>
    <w:rsid w:val="00E60B4E"/>
    <w:rsid w:val="00E63832"/>
    <w:rsid w:val="00E651D7"/>
    <w:rsid w:val="00E66C7E"/>
    <w:rsid w:val="00E700D7"/>
    <w:rsid w:val="00E87E79"/>
    <w:rsid w:val="00E9208A"/>
    <w:rsid w:val="00EA3997"/>
    <w:rsid w:val="00EB3F19"/>
    <w:rsid w:val="00EB79CD"/>
    <w:rsid w:val="00EC19FA"/>
    <w:rsid w:val="00EC39AF"/>
    <w:rsid w:val="00ED1F50"/>
    <w:rsid w:val="00EE7A73"/>
    <w:rsid w:val="00EE7B90"/>
    <w:rsid w:val="00F037A2"/>
    <w:rsid w:val="00F047F8"/>
    <w:rsid w:val="00F0786F"/>
    <w:rsid w:val="00F1513F"/>
    <w:rsid w:val="00F212D3"/>
    <w:rsid w:val="00F24FDA"/>
    <w:rsid w:val="00F27331"/>
    <w:rsid w:val="00F46D02"/>
    <w:rsid w:val="00F47910"/>
    <w:rsid w:val="00F5471B"/>
    <w:rsid w:val="00F57BA6"/>
    <w:rsid w:val="00F64320"/>
    <w:rsid w:val="00F932D8"/>
    <w:rsid w:val="00F951BF"/>
    <w:rsid w:val="00F97C7A"/>
    <w:rsid w:val="00F97F84"/>
    <w:rsid w:val="00FA1650"/>
    <w:rsid w:val="00FB0CB5"/>
    <w:rsid w:val="00FB381E"/>
    <w:rsid w:val="00FB4FBD"/>
    <w:rsid w:val="00FC2B8B"/>
    <w:rsid w:val="00FD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4904CC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NZ" w:eastAsia="en-NZ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999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1C199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1C19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color w:val="000000"/>
      <w:sz w:val="24"/>
      <w:lang w:val="en-US" w:eastAsia="en-AU"/>
    </w:rPr>
  </w:style>
  <w:style w:type="paragraph" w:styleId="BodyText">
    <w:name w:val="Body Text"/>
    <w:basedOn w:val="Normal"/>
    <w:rsid w:val="001C1999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styleId="Hyperlink">
    <w:name w:val="Hyperlink"/>
    <w:basedOn w:val="DefaultParagraphFont"/>
    <w:rsid w:val="008B1FA7"/>
    <w:rPr>
      <w:color w:val="0000FF"/>
      <w:u w:val="single"/>
    </w:rPr>
  </w:style>
  <w:style w:type="paragraph" w:styleId="BalloonText">
    <w:name w:val="Balloon Text"/>
    <w:basedOn w:val="Normal"/>
    <w:semiHidden/>
    <w:rsid w:val="005054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241C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241C5"/>
    <w:pPr>
      <w:tabs>
        <w:tab w:val="center" w:pos="4153"/>
        <w:tab w:val="right" w:pos="8306"/>
      </w:tabs>
    </w:pPr>
  </w:style>
  <w:style w:type="paragraph" w:customStyle="1" w:styleId="TableHeading1">
    <w:name w:val="Table Heading 1"/>
    <w:basedOn w:val="Normal"/>
    <w:rsid w:val="00886903"/>
    <w:pPr>
      <w:suppressAutoHyphens/>
    </w:pPr>
    <w:rPr>
      <w:rFonts w:ascii="Arial" w:eastAsia="Gungsuh" w:hAnsi="Arial"/>
      <w:b/>
      <w:sz w:val="20"/>
      <w:szCs w:val="24"/>
      <w:lang w:eastAsia="ar-SA"/>
    </w:rPr>
  </w:style>
  <w:style w:type="table" w:styleId="TableGrid">
    <w:name w:val="Table Grid"/>
    <w:basedOn w:val="TableNormal"/>
    <w:rsid w:val="00A223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5FF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0D61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D61BC"/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AU"/>
    </w:rPr>
  </w:style>
  <w:style w:type="paragraph" w:styleId="NormalWeb">
    <w:name w:val="Normal (Web)"/>
    <w:basedOn w:val="Normal"/>
    <w:uiPriority w:val="99"/>
    <w:unhideWhenUsed/>
    <w:rsid w:val="00B0758B"/>
    <w:pPr>
      <w:spacing w:before="100" w:beforeAutospacing="1" w:after="100" w:afterAutospacing="1"/>
    </w:pPr>
    <w:rPr>
      <w:rFonts w:ascii="Times New Roman" w:eastAsia="Times New Roman" w:hAnsi="Times New Roman"/>
      <w:color w:val="000000"/>
      <w:szCs w:val="24"/>
      <w:lang w:val="en-NZ" w:eastAsia="en-NZ"/>
    </w:rPr>
  </w:style>
  <w:style w:type="character" w:customStyle="1" w:styleId="aqj">
    <w:name w:val="aqj"/>
    <w:basedOn w:val="DefaultParagraphFont"/>
    <w:rsid w:val="00B0758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NZ" w:eastAsia="en-NZ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999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1C199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1C19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color w:val="000000"/>
      <w:sz w:val="24"/>
      <w:lang w:val="en-US" w:eastAsia="en-AU"/>
    </w:rPr>
  </w:style>
  <w:style w:type="paragraph" w:styleId="BodyText">
    <w:name w:val="Body Text"/>
    <w:basedOn w:val="Normal"/>
    <w:rsid w:val="001C1999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styleId="Hyperlink">
    <w:name w:val="Hyperlink"/>
    <w:basedOn w:val="DefaultParagraphFont"/>
    <w:rsid w:val="008B1FA7"/>
    <w:rPr>
      <w:color w:val="0000FF"/>
      <w:u w:val="single"/>
    </w:rPr>
  </w:style>
  <w:style w:type="paragraph" w:styleId="BalloonText">
    <w:name w:val="Balloon Text"/>
    <w:basedOn w:val="Normal"/>
    <w:semiHidden/>
    <w:rsid w:val="005054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241C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241C5"/>
    <w:pPr>
      <w:tabs>
        <w:tab w:val="center" w:pos="4153"/>
        <w:tab w:val="right" w:pos="8306"/>
      </w:tabs>
    </w:pPr>
  </w:style>
  <w:style w:type="paragraph" w:customStyle="1" w:styleId="TableHeading1">
    <w:name w:val="Table Heading 1"/>
    <w:basedOn w:val="Normal"/>
    <w:rsid w:val="00886903"/>
    <w:pPr>
      <w:suppressAutoHyphens/>
    </w:pPr>
    <w:rPr>
      <w:rFonts w:ascii="Arial" w:eastAsia="Gungsuh" w:hAnsi="Arial"/>
      <w:b/>
      <w:sz w:val="20"/>
      <w:szCs w:val="24"/>
      <w:lang w:eastAsia="ar-SA"/>
    </w:rPr>
  </w:style>
  <w:style w:type="table" w:styleId="TableGrid">
    <w:name w:val="Table Grid"/>
    <w:basedOn w:val="TableNormal"/>
    <w:rsid w:val="00A223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5FF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0D61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D61BC"/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AU"/>
    </w:rPr>
  </w:style>
  <w:style w:type="paragraph" w:styleId="NormalWeb">
    <w:name w:val="Normal (Web)"/>
    <w:basedOn w:val="Normal"/>
    <w:uiPriority w:val="99"/>
    <w:unhideWhenUsed/>
    <w:rsid w:val="00B0758B"/>
    <w:pPr>
      <w:spacing w:before="100" w:beforeAutospacing="1" w:after="100" w:afterAutospacing="1"/>
    </w:pPr>
    <w:rPr>
      <w:rFonts w:ascii="Times New Roman" w:eastAsia="Times New Roman" w:hAnsi="Times New Roman"/>
      <w:color w:val="000000"/>
      <w:szCs w:val="24"/>
      <w:lang w:val="en-NZ" w:eastAsia="en-NZ"/>
    </w:rPr>
  </w:style>
  <w:style w:type="character" w:customStyle="1" w:styleId="aqj">
    <w:name w:val="aqj"/>
    <w:basedOn w:val="DefaultParagraphFont"/>
    <w:rsid w:val="00B07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10.png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s74\Local%20Settings\Temporary%20Internet%20Files\OLKBE\UC_letterhead_BW_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Settings\kas74\Local Settings\Temporary Internet Files\OLKBE\UC_letterhead_BW_Word.dot</Template>
  <TotalTime>7</TotalTime>
  <Pages>4</Pages>
  <Words>555</Words>
  <Characters>3165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of Science</vt:lpstr>
    </vt:vector>
  </TitlesOfParts>
  <Company>strategy</Company>
  <LinksUpToDate>false</LinksUpToDate>
  <CharactersWithSpaces>3713</CharactersWithSpaces>
  <SharedDoc>false</SharedDoc>
  <HLinks>
    <vt:vector size="6" baseType="variant">
      <vt:variant>
        <vt:i4>3473434</vt:i4>
      </vt:variant>
      <vt:variant>
        <vt:i4>0</vt:i4>
      </vt:variant>
      <vt:variant>
        <vt:i4>0</vt:i4>
      </vt:variant>
      <vt:variant>
        <vt:i4>5</vt:i4>
      </vt:variant>
      <vt:variant>
        <vt:lpwstr>mailto:irene.chang@canterbury.ac.nz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of Science</dc:title>
  <dc:creator>Desktop User</dc:creator>
  <cp:lastModifiedBy>Michael Shanaher</cp:lastModifiedBy>
  <cp:revision>5</cp:revision>
  <cp:lastPrinted>2016-03-18T00:02:00Z</cp:lastPrinted>
  <dcterms:created xsi:type="dcterms:W3CDTF">2016-05-19T22:48:00Z</dcterms:created>
  <dcterms:modified xsi:type="dcterms:W3CDTF">2016-05-19T22:59:00Z</dcterms:modified>
</cp:coreProperties>
</file>