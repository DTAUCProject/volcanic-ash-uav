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42E169A6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331779">
        <w:rPr>
          <w:rFonts w:ascii="Verdana" w:hAnsi="Verdana" w:cs="Arial"/>
          <w:noProof/>
          <w:szCs w:val="28"/>
        </w:rPr>
        <w:t>13</w:t>
      </w:r>
    </w:p>
    <w:p w14:paraId="7C32C556" w14:textId="77777777" w:rsidR="00316502" w:rsidRPr="00897D56" w:rsidRDefault="00331779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3312F1C8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331779">
        <w:rPr>
          <w:rFonts w:ascii="Verdana" w:hAnsi="Verdana"/>
          <w:sz w:val="20"/>
        </w:rPr>
        <w:t>July 8th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368460E4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 xml:space="preserve">Jamie Van de </w:t>
      </w:r>
      <w:proofErr w:type="spellStart"/>
      <w:r w:rsidR="00331779">
        <w:rPr>
          <w:rFonts w:ascii="Verdana" w:hAnsi="Verdana"/>
          <w:sz w:val="20"/>
        </w:rPr>
        <w:t>Laar</w:t>
      </w:r>
      <w:proofErr w:type="spellEnd"/>
    </w:p>
    <w:p w14:paraId="1928311C" w14:textId="1E68C862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Mike Shanaher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BF57B81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13901108" w14:textId="7BCE1EA5" w:rsidR="009152E0" w:rsidRDefault="009152E0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No apologies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EC29B9" w14:textId="77777777" w:rsidR="00331779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34DC1053" w14:textId="7AAD3849" w:rsidR="00331779" w:rsidRDefault="00331779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No matters arising from previous meeting</w:t>
      </w:r>
      <w:r>
        <w:rPr>
          <w:rFonts w:ascii="Verdana" w:hAnsi="Verdana"/>
          <w:sz w:val="20"/>
        </w:rPr>
        <w:tab/>
      </w: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68F814DD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Reply from UC Finance regarding airspeed sensor purchase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36AB9A34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</w:t>
      </w:r>
      <w:r w:rsidR="009152E0">
        <w:rPr>
          <w:rFonts w:ascii="Verdana" w:hAnsi="Verdana"/>
          <w:sz w:val="20"/>
        </w:rPr>
        <w:t xml:space="preserve"> – cyclone separator</w:t>
      </w:r>
    </w:p>
    <w:p w14:paraId="2353D86A" w14:textId="103E48E9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 w:rsidR="009152E0">
        <w:rPr>
          <w:rFonts w:ascii="Verdana" w:hAnsi="Verdana"/>
          <w:sz w:val="20"/>
        </w:rPr>
        <w:t>– Telemetry</w:t>
      </w:r>
    </w:p>
    <w:p w14:paraId="62A21925" w14:textId="2A5113D1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9152E0">
        <w:rPr>
          <w:rFonts w:ascii="Verdana" w:hAnsi="Verdana"/>
          <w:sz w:val="20"/>
          <w:lang w:val="en-US"/>
        </w:rPr>
        <w:t>S</w:t>
      </w:r>
      <w:r w:rsidR="00A03783" w:rsidRPr="00A03783">
        <w:rPr>
          <w:rFonts w:ascii="Verdana" w:hAnsi="Verdana"/>
          <w:sz w:val="20"/>
          <w:lang w:val="en-US"/>
        </w:rPr>
        <w:t>ensor testing</w:t>
      </w:r>
    </w:p>
    <w:p w14:paraId="75643570" w14:textId="2632A464" w:rsidR="005570EF" w:rsidRDefault="00781E77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>– Temperature monitoring and airflow</w:t>
      </w:r>
    </w:p>
    <w:p w14:paraId="10455335" w14:textId="4E95C177" w:rsidR="00331779" w:rsidRPr="009152E0" w:rsidRDefault="00331779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Parth</w:t>
      </w:r>
      <w:proofErr w:type="spellEnd"/>
      <w:r>
        <w:rPr>
          <w:rFonts w:ascii="Verdana" w:hAnsi="Verdana"/>
          <w:sz w:val="20"/>
        </w:rPr>
        <w:t xml:space="preserve"> - Electrostatic sensor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1365373B" w14:textId="44B0E6AD" w:rsidR="006B1454" w:rsidRPr="00781E77" w:rsidRDefault="00A03783" w:rsidP="006B1454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Next meeting – </w:t>
      </w:r>
      <w:r w:rsidR="00331779">
        <w:rPr>
          <w:rFonts w:ascii="Verdana" w:hAnsi="Verdana"/>
          <w:sz w:val="20"/>
        </w:rPr>
        <w:t>Discuss potential new time</w:t>
      </w: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1ADB4664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bookmarkStart w:id="0" w:name="_GoBack"/>
      <w:bookmarkEnd w:id="0"/>
    </w:p>
    <w:p w14:paraId="65BBCE6F" w14:textId="0F26401E" w:rsidR="00331779" w:rsidRDefault="00A03783" w:rsidP="00331779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8C3775" wp14:editId="3E385148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1FD4B" w14:textId="77777777" w:rsidR="00A03783" w:rsidRDefault="00A03783" w:rsidP="00A03783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FAEDA53" wp14:editId="41FA5ED8">
                                  <wp:extent cx="1447800" cy="1244600"/>
                                  <wp:effectExtent l="0" t="0" r="0" b="0"/>
                                  <wp:docPr id="13" name="Picture 1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65pt;margin-top:-17.4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EunAc+C&#10;AgAAG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2491FD4B" w14:textId="77777777" w:rsidR="00A03783" w:rsidRDefault="00A03783" w:rsidP="00A03783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FAEDA53" wp14:editId="41FA5ED8">
                            <wp:extent cx="1447800" cy="1244600"/>
                            <wp:effectExtent l="0" t="0" r="0" b="0"/>
                            <wp:docPr id="13" name="Picture 1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1779"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3E6D09" wp14:editId="72E9A78A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D0F4A" w14:textId="77777777" w:rsidR="00331779" w:rsidRDefault="00331779" w:rsidP="00331779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434EFAA" wp14:editId="4DDB00D5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8.65pt;margin-top:-17.4pt;width:135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" stroked="f">
                <v:textbox>
                  <w:txbxContent>
                    <w:p w14:paraId="256D0F4A" w14:textId="77777777" w:rsidR="00331779" w:rsidRDefault="00331779" w:rsidP="00331779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434EFAA" wp14:editId="4DDB00D5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EB571B" w14:textId="77777777" w:rsidR="00331779" w:rsidRDefault="00331779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0F799E66" w14:textId="77777777" w:rsidR="00331779" w:rsidRDefault="00331779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7BE5EA2" w14:textId="77777777" w:rsidR="00331779" w:rsidRDefault="00331779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#12</w:t>
      </w:r>
    </w:p>
    <w:p w14:paraId="6D4153CD" w14:textId="77777777" w:rsidR="00331779" w:rsidRPr="000325FF" w:rsidRDefault="00331779" w:rsidP="00331779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7F02B1D4">
          <v:rect id="_x0000_i1027" style="width:481.55pt;height:3pt" o:hralign="center" o:hrstd="t" o:hrnoshade="t" o:hr="t" fillcolor="black" stroked="f"/>
        </w:pict>
      </w:r>
    </w:p>
    <w:p w14:paraId="7E38CF56" w14:textId="77777777" w:rsidR="00331779" w:rsidRDefault="00331779" w:rsidP="00331779">
      <w:pPr>
        <w:rPr>
          <w:rFonts w:ascii="Verdana" w:hAnsi="Verdana"/>
          <w:sz w:val="36"/>
        </w:rPr>
      </w:pPr>
    </w:p>
    <w:p w14:paraId="64771DC9" w14:textId="77777777" w:rsidR="00331779" w:rsidRDefault="00331779" w:rsidP="00331779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48BE987D" w14:textId="77777777" w:rsidR="00331779" w:rsidRDefault="00331779" w:rsidP="00331779">
      <w:pPr>
        <w:rPr>
          <w:rFonts w:ascii="Verdana" w:hAnsi="Verdana"/>
          <w:szCs w:val="24"/>
        </w:rPr>
      </w:pPr>
    </w:p>
    <w:p w14:paraId="52ECBF89" w14:textId="77777777" w:rsidR="00331779" w:rsidRPr="000325FF" w:rsidRDefault="00331779" w:rsidP="00331779">
      <w:pPr>
        <w:rPr>
          <w:rFonts w:ascii="Verdana" w:hAnsi="Verdana"/>
          <w:szCs w:val="24"/>
        </w:rPr>
      </w:pPr>
    </w:p>
    <w:p w14:paraId="5F7CD996" w14:textId="77777777" w:rsidR="00331779" w:rsidRPr="005F4CDB" w:rsidRDefault="00331779" w:rsidP="00331779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1 July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53B44222" w14:textId="77777777" w:rsidR="00331779" w:rsidRPr="005F4CDB" w:rsidRDefault="00331779" w:rsidP="00331779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559E8BE" w14:textId="77777777" w:rsidR="00331779" w:rsidRPr="005F4CDB" w:rsidRDefault="00331779" w:rsidP="00331779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2542AB6C" w14:textId="77777777" w:rsidR="00331779" w:rsidRPr="005F4CDB" w:rsidRDefault="00331779" w:rsidP="00331779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Ryan Taylor, Mike Shanaher</w:t>
      </w:r>
    </w:p>
    <w:p w14:paraId="09B72561" w14:textId="77777777" w:rsidR="00331779" w:rsidRPr="005F4CDB" w:rsidRDefault="00331779" w:rsidP="00331779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221B73B" w14:textId="77777777" w:rsidR="00331779" w:rsidRPr="005F4CDB" w:rsidRDefault="00331779" w:rsidP="00331779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27F26BA" w14:textId="77777777" w:rsidR="00331779" w:rsidRPr="005C395A" w:rsidRDefault="00331779" w:rsidP="00331779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14:paraId="12FD94AD" w14:textId="77777777" w:rsidR="00331779" w:rsidRPr="005F4CDB" w:rsidRDefault="00331779" w:rsidP="00331779">
      <w:pPr>
        <w:jc w:val="both"/>
        <w:rPr>
          <w:rFonts w:ascii="Verdana" w:hAnsi="Verdana" w:cs="Arial"/>
          <w:bCs/>
          <w:szCs w:val="24"/>
        </w:rPr>
      </w:pPr>
    </w:p>
    <w:p w14:paraId="253D61ED" w14:textId="77777777" w:rsidR="00331779" w:rsidRPr="005F4CDB" w:rsidRDefault="00331779" w:rsidP="00331779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3EE299F7" w14:textId="77777777" w:rsidR="00331779" w:rsidRPr="005C395A" w:rsidRDefault="00331779" w:rsidP="00331779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look</w:t>
      </w:r>
      <w:proofErr w:type="gramEnd"/>
      <w:r>
        <w:rPr>
          <w:rFonts w:ascii="Verdana" w:hAnsi="Verdana" w:cs="Arial"/>
          <w:bCs/>
          <w:szCs w:val="24"/>
        </w:rPr>
        <w:t xml:space="preserve"> at Minutes, June 10 2016)</w:t>
      </w:r>
    </w:p>
    <w:p w14:paraId="16395C8B" w14:textId="77777777" w:rsidR="00331779" w:rsidRPr="005F4CDB" w:rsidRDefault="00331779" w:rsidP="00331779">
      <w:pPr>
        <w:jc w:val="both"/>
        <w:rPr>
          <w:rFonts w:ascii="Verdana" w:hAnsi="Verdana" w:cs="Arial"/>
          <w:bCs/>
          <w:szCs w:val="24"/>
        </w:rPr>
      </w:pPr>
    </w:p>
    <w:p w14:paraId="31A002BC" w14:textId="77777777" w:rsidR="00331779" w:rsidRPr="005F4CDB" w:rsidRDefault="00331779" w:rsidP="00331779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6295AFA6" w14:textId="77777777" w:rsidR="00331779" w:rsidRDefault="00331779" w:rsidP="00331779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DTA wind tunnel sent </w:t>
      </w:r>
      <w:proofErr w:type="gramStart"/>
      <w:r>
        <w:rPr>
          <w:rFonts w:ascii="Verdana" w:hAnsi="Verdana" w:cs="Arial"/>
          <w:bCs/>
          <w:szCs w:val="24"/>
        </w:rPr>
        <w:t>today,</w:t>
      </w:r>
      <w:proofErr w:type="gramEnd"/>
      <w:r>
        <w:rPr>
          <w:rFonts w:ascii="Verdana" w:hAnsi="Verdana" w:cs="Arial"/>
          <w:bCs/>
          <w:szCs w:val="24"/>
        </w:rPr>
        <w:t xml:space="preserve"> should arrive next week. Key points:</w:t>
      </w:r>
    </w:p>
    <w:p w14:paraId="23806CD7" w14:textId="77777777" w:rsidR="00331779" w:rsidRDefault="00331779" w:rsidP="00331779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Motor controllers may not be configured correctly</w:t>
      </w:r>
    </w:p>
    <w:p w14:paraId="10DC3F69" w14:textId="77777777" w:rsidR="00331779" w:rsidRDefault="00331779" w:rsidP="00331779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Need to seal up gaps in tunnel with tape</w:t>
      </w:r>
    </w:p>
    <w:p w14:paraId="6C7967AC" w14:textId="77777777" w:rsidR="00331779" w:rsidRDefault="00331779" w:rsidP="00331779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We need to build the final section</w:t>
      </w:r>
    </w:p>
    <w:p w14:paraId="088B2B19" w14:textId="77777777" w:rsidR="00331779" w:rsidRDefault="00331779" w:rsidP="00331779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High speed running is limited by thermal cut out of ESC’s</w:t>
      </w:r>
    </w:p>
    <w:p w14:paraId="5E010A10" w14:textId="77777777" w:rsidR="00331779" w:rsidRPr="005C395A" w:rsidRDefault="00331779" w:rsidP="00331779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30-40% power gives 5 m/s, get ~10 mins on motorcycle battery</w:t>
      </w:r>
    </w:p>
    <w:p w14:paraId="68EBF98D" w14:textId="77777777" w:rsidR="00331779" w:rsidRPr="005F4CDB" w:rsidRDefault="00331779" w:rsidP="00331779">
      <w:pPr>
        <w:jc w:val="both"/>
        <w:rPr>
          <w:rFonts w:ascii="Verdana" w:hAnsi="Verdana" w:cs="Arial"/>
          <w:bCs/>
          <w:szCs w:val="24"/>
        </w:rPr>
      </w:pPr>
    </w:p>
    <w:p w14:paraId="3FD18C16" w14:textId="77777777" w:rsidR="00331779" w:rsidRDefault="00331779" w:rsidP="00331779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64F7F71D" w14:textId="77777777" w:rsidR="00331779" w:rsidRDefault="00331779" w:rsidP="00331779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17D00C8C" w14:textId="77777777" w:rsidR="00331779" w:rsidRDefault="00331779" w:rsidP="00331779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237E17C0" w14:textId="77777777" w:rsidR="00331779" w:rsidRDefault="00331779" w:rsidP="0033177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3761DFC4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Cyclone separator 3D printed prototype works using compressed air with ash and a collection jar.</w:t>
      </w:r>
    </w:p>
    <w:p w14:paraId="40D232D4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Having a smoother surface in the separator may give better flow and sample yield. Could use a solvent.</w:t>
      </w:r>
    </w:p>
    <w:p w14:paraId="5AF4B393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think about orientation of the cyclone in the airframe – direction of gravity.</w:t>
      </w:r>
    </w:p>
    <w:p w14:paraId="7899EFF5" w14:textId="77777777" w:rsidR="00331779" w:rsidRDefault="00331779" w:rsidP="00331779">
      <w:pPr>
        <w:pStyle w:val="ListParagraph"/>
        <w:numPr>
          <w:ilvl w:val="1"/>
          <w:numId w:val="18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use wind tunnel to test</w:t>
      </w:r>
    </w:p>
    <w:p w14:paraId="449776E0" w14:textId="77777777" w:rsidR="00331779" w:rsidRPr="000851A3" w:rsidRDefault="00331779" w:rsidP="00331779">
      <w:pPr>
        <w:rPr>
          <w:rFonts w:ascii="Verdana" w:hAnsi="Verdana"/>
          <w:szCs w:val="24"/>
        </w:rPr>
      </w:pPr>
    </w:p>
    <w:p w14:paraId="01B8465F" w14:textId="77777777" w:rsidR="00331779" w:rsidRDefault="00331779" w:rsidP="0033177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15705992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Looking at being able to send ash data in a “</w:t>
      </w:r>
      <w:proofErr w:type="spellStart"/>
      <w:r>
        <w:rPr>
          <w:rFonts w:ascii="Verdana" w:hAnsi="Verdana"/>
          <w:szCs w:val="24"/>
        </w:rPr>
        <w:t>Mavlink</w:t>
      </w:r>
      <w:proofErr w:type="spellEnd"/>
      <w:r>
        <w:rPr>
          <w:rFonts w:ascii="Verdana" w:hAnsi="Verdana"/>
          <w:szCs w:val="24"/>
        </w:rPr>
        <w:t xml:space="preserve"> message” – 255 bytes long (all data from PMS1003 is 32 bytes).</w:t>
      </w:r>
    </w:p>
    <w:p w14:paraId="1228EC38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very low latency when Pixhawk polls sensor via I2C</w:t>
      </w:r>
    </w:p>
    <w:p w14:paraId="46FAD0F9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Pixhawk has flight modes for loitering, return to base etc.</w:t>
      </w:r>
    </w:p>
    <w:p w14:paraId="1F2FB5E1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Looking at adding additional flight mode for ascent phase with balloon.</w:t>
      </w:r>
    </w:p>
    <w:p w14:paraId="04612EEA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There is a “</w:t>
      </w:r>
      <w:proofErr w:type="spellStart"/>
      <w:r>
        <w:rPr>
          <w:rFonts w:ascii="Verdana" w:hAnsi="Verdana"/>
          <w:szCs w:val="24"/>
        </w:rPr>
        <w:t>TLog</w:t>
      </w:r>
      <w:proofErr w:type="spellEnd"/>
      <w:r>
        <w:rPr>
          <w:rFonts w:ascii="Verdana" w:hAnsi="Verdana"/>
          <w:szCs w:val="24"/>
        </w:rPr>
        <w:t>” where all telemetry data is dumped.</w:t>
      </w:r>
    </w:p>
    <w:p w14:paraId="1F518700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use Python script to filter ash data from mass telemetry “</w:t>
      </w:r>
      <w:proofErr w:type="spellStart"/>
      <w:r>
        <w:rPr>
          <w:rFonts w:ascii="Verdana" w:hAnsi="Verdana"/>
          <w:szCs w:val="24"/>
        </w:rPr>
        <w:t>TLog</w:t>
      </w:r>
      <w:proofErr w:type="spellEnd"/>
      <w:r>
        <w:rPr>
          <w:rFonts w:ascii="Verdana" w:hAnsi="Verdana"/>
          <w:szCs w:val="24"/>
        </w:rPr>
        <w:t>” data at ground station.</w:t>
      </w:r>
    </w:p>
    <w:p w14:paraId="15B4C320" w14:textId="77777777" w:rsidR="00331779" w:rsidRDefault="00331779" w:rsidP="00331779">
      <w:pPr>
        <w:pStyle w:val="ListParagraph"/>
        <w:numPr>
          <w:ilvl w:val="1"/>
          <w:numId w:val="18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 asked if we had thought about telemetry being separate to Pixhawk – then don’t need to modify Pixhawk code. However the two telemetry radios could interfere</w:t>
      </w:r>
    </w:p>
    <w:p w14:paraId="52AE57F9" w14:textId="77777777" w:rsidR="00331779" w:rsidRPr="00641190" w:rsidRDefault="00331779" w:rsidP="00331779">
      <w:pPr>
        <w:rPr>
          <w:rFonts w:ascii="Verdana" w:hAnsi="Verdana"/>
          <w:szCs w:val="24"/>
        </w:rPr>
      </w:pPr>
    </w:p>
    <w:p w14:paraId="0571D1E3" w14:textId="77777777" w:rsidR="00331779" w:rsidRDefault="00331779" w:rsidP="0033177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7A8DB08D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 been testing in chamber using PMS1003 sensor</w:t>
      </w:r>
    </w:p>
    <w:p w14:paraId="28BB0F2E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Using AC fine test dust due to finer particles that hang in air better</w:t>
      </w:r>
    </w:p>
    <w:p w14:paraId="2B42183A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Suspending/dispersing in chamber using compressed air</w:t>
      </w:r>
    </w:p>
    <w:p w14:paraId="21A82B9C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Was able to see correlation between sensor reading and opacity meter reading, peaking at ~5000 </w:t>
      </w:r>
      <w:proofErr w:type="spellStart"/>
      <w:r>
        <w:rPr>
          <w:rFonts w:ascii="Verdana" w:hAnsi="Verdana"/>
          <w:szCs w:val="24"/>
        </w:rPr>
        <w:t>ug</w:t>
      </w:r>
      <w:proofErr w:type="spellEnd"/>
      <w:r>
        <w:rPr>
          <w:rFonts w:ascii="Verdana" w:hAnsi="Verdana"/>
          <w:szCs w:val="24"/>
        </w:rPr>
        <w:t>/m3 then reducing as ash settles.</w:t>
      </w:r>
    </w:p>
    <w:p w14:paraId="4B9DBE89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Resolution of opacity meter is only 100 </w:t>
      </w:r>
      <w:proofErr w:type="spellStart"/>
      <w:r>
        <w:rPr>
          <w:rFonts w:ascii="Verdana" w:hAnsi="Verdana"/>
          <w:szCs w:val="24"/>
        </w:rPr>
        <w:t>ug</w:t>
      </w:r>
      <w:proofErr w:type="spellEnd"/>
      <w:r>
        <w:rPr>
          <w:rFonts w:ascii="Verdana" w:hAnsi="Verdana"/>
          <w:szCs w:val="24"/>
        </w:rPr>
        <w:t xml:space="preserve">/m3. Sensor is about 1 </w:t>
      </w:r>
      <w:proofErr w:type="spellStart"/>
      <w:r>
        <w:rPr>
          <w:rFonts w:ascii="Verdana" w:hAnsi="Verdana"/>
          <w:szCs w:val="24"/>
        </w:rPr>
        <w:t>ug</w:t>
      </w:r>
      <w:proofErr w:type="spellEnd"/>
      <w:r>
        <w:rPr>
          <w:rFonts w:ascii="Verdana" w:hAnsi="Verdana"/>
          <w:szCs w:val="24"/>
        </w:rPr>
        <w:t>/m3</w:t>
      </w:r>
    </w:p>
    <w:p w14:paraId="7DA376D1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 ordered connector to interface OPC-N2 with Raspberry Pi</w:t>
      </w:r>
    </w:p>
    <w:p w14:paraId="03122318" w14:textId="77777777" w:rsidR="00331779" w:rsidRPr="005F4CDB" w:rsidRDefault="00331779" w:rsidP="00331779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69D90A3C" w14:textId="77777777" w:rsidR="00331779" w:rsidRDefault="00331779" w:rsidP="0033177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466A9AAE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Advice from Jamie and Sally: sensor readings may be dependent on temperature – may change at very low temps.</w:t>
      </w:r>
    </w:p>
    <w:p w14:paraId="02BCF1DC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has an environmental test chamber to emulate very cold environments.</w:t>
      </w:r>
    </w:p>
    <w:p w14:paraId="259746F0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use closed loop heating circuit to regulate sensor temperature.</w:t>
      </w:r>
    </w:p>
    <w:p w14:paraId="378919A4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use parasitic lost heat from motor speed controller, batteries etc. to heat sensors.</w:t>
      </w:r>
    </w:p>
    <w:p w14:paraId="21A978C1" w14:textId="77777777" w:rsidR="00331779" w:rsidRDefault="00331779" w:rsidP="00331779">
      <w:pPr>
        <w:pStyle w:val="ListParagraph"/>
        <w:numPr>
          <w:ilvl w:val="1"/>
          <w:numId w:val="18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Particle sensors have large heat loss due to cold air flowing through.</w:t>
      </w:r>
    </w:p>
    <w:p w14:paraId="7D8A4539" w14:textId="77777777" w:rsidR="00331779" w:rsidRPr="00085DDA" w:rsidRDefault="00331779" w:rsidP="00331779">
      <w:pPr>
        <w:spacing w:before="240"/>
        <w:rPr>
          <w:rFonts w:ascii="Verdana" w:hAnsi="Verdana"/>
          <w:szCs w:val="24"/>
        </w:rPr>
      </w:pPr>
    </w:p>
    <w:p w14:paraId="3C8E95FE" w14:textId="77777777" w:rsidR="00331779" w:rsidRPr="00085DDA" w:rsidRDefault="00331779" w:rsidP="0033177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451CF588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Think about termination from balloon</w:t>
      </w:r>
    </w:p>
    <w:p w14:paraId="03044E75" w14:textId="77777777" w:rsidR="00331779" w:rsidRDefault="00331779" w:rsidP="00331779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Does plane need to be released level, or can it be dropped pointing downwards (from tail)?</w:t>
      </w:r>
    </w:p>
    <w:p w14:paraId="57428F22" w14:textId="77777777" w:rsidR="00331779" w:rsidRPr="00800778" w:rsidRDefault="00331779" w:rsidP="00331779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2F79E0C6" w14:textId="77777777" w:rsidR="00331779" w:rsidRPr="00B25DCB" w:rsidRDefault="00331779" w:rsidP="00331779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B25DCB">
        <w:rPr>
          <w:rFonts w:ascii="Verdana" w:hAnsi="Verdana"/>
          <w:szCs w:val="24"/>
        </w:rPr>
        <w:t>6.</w:t>
      </w:r>
      <w:r w:rsidRPr="00B25DCB">
        <w:rPr>
          <w:rFonts w:ascii="Verdana" w:hAnsi="Verdana"/>
          <w:szCs w:val="24"/>
        </w:rPr>
        <w:tab/>
      </w:r>
      <w:r w:rsidRPr="00B25DC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71B0D91A" w14:textId="77777777" w:rsidR="00331779" w:rsidRPr="00281780" w:rsidRDefault="00331779" w:rsidP="00331779">
      <w:pPr>
        <w:pStyle w:val="ListParagraph"/>
        <w:numPr>
          <w:ilvl w:val="0"/>
          <w:numId w:val="18"/>
        </w:numPr>
        <w:spacing w:after="240"/>
        <w:rPr>
          <w:rFonts w:ascii="Verdana" w:hAnsi="Verdana" w:cs="Arial"/>
          <w:szCs w:val="24"/>
          <w:lang w:val="en-NZ"/>
        </w:rPr>
      </w:pPr>
      <w:r>
        <w:rPr>
          <w:rFonts w:ascii="Verdana" w:eastAsia="Times New Roman" w:hAnsi="Verdana"/>
          <w:szCs w:val="24"/>
          <w:lang w:val="en-US"/>
        </w:rPr>
        <w:lastRenderedPageBreak/>
        <w:t>Adrian may be able to visit in a few weeks’ time.</w:t>
      </w:r>
    </w:p>
    <w:p w14:paraId="2885BE19" w14:textId="77777777" w:rsidR="00331779" w:rsidRDefault="00331779" w:rsidP="00331779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DDA7E1B" w14:textId="77777777" w:rsidR="00331779" w:rsidRPr="005F4CDB" w:rsidRDefault="00331779" w:rsidP="00331779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32248E0D" w14:textId="77777777" w:rsidR="00331779" w:rsidRPr="005F4CDB" w:rsidRDefault="00331779" w:rsidP="00331779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3F6A6410" w14:textId="77777777" w:rsidR="00331779" w:rsidRPr="005F4CDB" w:rsidRDefault="00331779" w:rsidP="00331779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31779" w:rsidRPr="005F4CDB" w14:paraId="526A6983" w14:textId="77777777" w:rsidTr="00635506">
        <w:trPr>
          <w:trHeight w:val="676"/>
        </w:trPr>
        <w:tc>
          <w:tcPr>
            <w:tcW w:w="4251" w:type="dxa"/>
            <w:vAlign w:val="center"/>
          </w:tcPr>
          <w:p w14:paraId="6F8D7D65" w14:textId="77777777" w:rsidR="00331779" w:rsidRPr="005F4CDB" w:rsidRDefault="00331779" w:rsidP="00635506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21085C0" w14:textId="77777777" w:rsidR="00331779" w:rsidRPr="005F4CDB" w:rsidRDefault="00331779" w:rsidP="0063550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6EE7EC8A" w14:textId="77777777" w:rsidR="00331779" w:rsidRPr="005F4CDB" w:rsidRDefault="00331779" w:rsidP="0063550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31779" w:rsidRPr="005F4CDB" w14:paraId="76D477D9" w14:textId="77777777" w:rsidTr="00635506">
        <w:trPr>
          <w:trHeight w:val="676"/>
        </w:trPr>
        <w:tc>
          <w:tcPr>
            <w:tcW w:w="4251" w:type="dxa"/>
            <w:vAlign w:val="center"/>
          </w:tcPr>
          <w:p w14:paraId="575E9856" w14:textId="77777777" w:rsidR="00331779" w:rsidRPr="005F4CDB" w:rsidRDefault="00331779" w:rsidP="00635506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306FB99" w14:textId="77777777" w:rsidR="00331779" w:rsidRPr="005F4CDB" w:rsidRDefault="00331779" w:rsidP="0063550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1DEF0D0D" w14:textId="77777777" w:rsidR="00331779" w:rsidRPr="005F4CDB" w:rsidRDefault="00331779" w:rsidP="0063550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31779" w:rsidRPr="005F4CDB" w14:paraId="50DEBEA0" w14:textId="77777777" w:rsidTr="00635506">
        <w:trPr>
          <w:trHeight w:val="676"/>
        </w:trPr>
        <w:tc>
          <w:tcPr>
            <w:tcW w:w="4251" w:type="dxa"/>
            <w:vAlign w:val="center"/>
          </w:tcPr>
          <w:p w14:paraId="5006AEA6" w14:textId="77777777" w:rsidR="00331779" w:rsidRPr="005F4CDB" w:rsidRDefault="00331779" w:rsidP="00635506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B670905" w14:textId="77777777" w:rsidR="00331779" w:rsidRPr="005F4CDB" w:rsidRDefault="00331779" w:rsidP="0063550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AD1E22E" w14:textId="77777777" w:rsidR="00331779" w:rsidRPr="005F4CDB" w:rsidRDefault="00331779" w:rsidP="0063550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31779" w:rsidRPr="005F4CDB" w14:paraId="6A20BF23" w14:textId="77777777" w:rsidTr="00635506">
        <w:trPr>
          <w:trHeight w:val="676"/>
        </w:trPr>
        <w:tc>
          <w:tcPr>
            <w:tcW w:w="4251" w:type="dxa"/>
            <w:vAlign w:val="center"/>
          </w:tcPr>
          <w:p w14:paraId="0C43D7A5" w14:textId="77777777" w:rsidR="00331779" w:rsidRPr="005F4CDB" w:rsidRDefault="00331779" w:rsidP="00635506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21B48E6A" w14:textId="77777777" w:rsidR="00331779" w:rsidRPr="005F4CDB" w:rsidRDefault="00331779" w:rsidP="00635506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6C83833" w14:textId="77777777" w:rsidR="00331779" w:rsidRPr="005F4CDB" w:rsidRDefault="00331779" w:rsidP="0063550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05518DEA" w14:textId="77777777" w:rsidR="00331779" w:rsidRDefault="00331779" w:rsidP="00331779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4BE0893" w14:textId="77777777" w:rsidR="00331779" w:rsidRPr="005F4CDB" w:rsidRDefault="00331779" w:rsidP="00331779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95BBC95" w14:textId="77777777" w:rsidR="00331779" w:rsidRPr="00BF22E0" w:rsidRDefault="00331779" w:rsidP="00331779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Friday 8 July, 3pm</w:t>
      </w:r>
    </w:p>
    <w:p w14:paraId="3F5E570D" w14:textId="77777777" w:rsidR="00331779" w:rsidRDefault="00331779" w:rsidP="00331779"/>
    <w:p w14:paraId="1CB02D1D" w14:textId="77777777" w:rsidR="006B1454" w:rsidRPr="006B1454" w:rsidRDefault="006B1454" w:rsidP="00331779">
      <w:pPr>
        <w:rPr>
          <w:rFonts w:ascii="Verdana" w:hAnsi="Verdana"/>
          <w:sz w:val="20"/>
        </w:rPr>
      </w:pPr>
    </w:p>
    <w:sectPr w:rsidR="006B1454" w:rsidRPr="006B1454" w:rsidSect="0046103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5B4CF" w14:textId="77777777" w:rsidR="00DA214D" w:rsidRDefault="00DA214D">
      <w:r>
        <w:separator/>
      </w:r>
    </w:p>
  </w:endnote>
  <w:endnote w:type="continuationSeparator" w:id="0">
    <w:p w14:paraId="123627AD" w14:textId="77777777" w:rsidR="00DA214D" w:rsidRDefault="00DA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41545" w14:textId="188F7252" w:rsidR="00897D56" w:rsidRDefault="00331779">
    <w:pPr>
      <w:pStyle w:val="Footer"/>
    </w:pPr>
    <w:r>
      <w:rPr>
        <w:rFonts w:ascii="Arial" w:hAnsi="Arial" w:cs="Arial"/>
        <w:b/>
        <w:sz w:val="18"/>
        <w:szCs w:val="18"/>
        <w:lang w:val="en-NZ"/>
      </w:rPr>
      <w:t>08 July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CED7E" w14:textId="77777777" w:rsidR="00DA214D" w:rsidRDefault="00DA214D">
      <w:r>
        <w:separator/>
      </w:r>
    </w:p>
  </w:footnote>
  <w:footnote w:type="continuationSeparator" w:id="0">
    <w:p w14:paraId="4F4C163D" w14:textId="77777777" w:rsidR="00DA214D" w:rsidRDefault="00DA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944382"/>
    <w:multiLevelType w:val="hybridMultilevel"/>
    <w:tmpl w:val="3DF0A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3"/>
  </w:num>
  <w:num w:numId="14">
    <w:abstractNumId w:val="18"/>
  </w:num>
  <w:num w:numId="15">
    <w:abstractNumId w:val="27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6"/>
  </w:num>
  <w:num w:numId="21">
    <w:abstractNumId w:val="24"/>
  </w:num>
  <w:num w:numId="22">
    <w:abstractNumId w:val="11"/>
  </w:num>
  <w:num w:numId="23">
    <w:abstractNumId w:val="25"/>
  </w:num>
  <w:num w:numId="24">
    <w:abstractNumId w:val="17"/>
  </w:num>
  <w:num w:numId="25">
    <w:abstractNumId w:val="22"/>
  </w:num>
  <w:num w:numId="26">
    <w:abstractNumId w:val="13"/>
  </w:num>
  <w:num w:numId="27">
    <w:abstractNumId w:val="20"/>
  </w:num>
  <w:num w:numId="28">
    <w:abstractNumId w:val="2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37E20"/>
    <w:rsid w:val="000422DE"/>
    <w:rsid w:val="000435F9"/>
    <w:rsid w:val="000437E4"/>
    <w:rsid w:val="000449E3"/>
    <w:rsid w:val="00045C8F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B7224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1779"/>
    <w:rsid w:val="00332B2A"/>
    <w:rsid w:val="00353D63"/>
    <w:rsid w:val="00356F5C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35A6E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216"/>
    <w:rsid w:val="005506DB"/>
    <w:rsid w:val="005570EF"/>
    <w:rsid w:val="00562BF0"/>
    <w:rsid w:val="00596321"/>
    <w:rsid w:val="005C3462"/>
    <w:rsid w:val="005C511F"/>
    <w:rsid w:val="005D0667"/>
    <w:rsid w:val="005E7204"/>
    <w:rsid w:val="005F1A4A"/>
    <w:rsid w:val="005F6DF3"/>
    <w:rsid w:val="005F79A5"/>
    <w:rsid w:val="006047D3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E6446"/>
    <w:rsid w:val="00812A58"/>
    <w:rsid w:val="008138C9"/>
    <w:rsid w:val="008212C2"/>
    <w:rsid w:val="00821C69"/>
    <w:rsid w:val="00824667"/>
    <w:rsid w:val="0082583E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152E0"/>
    <w:rsid w:val="00920DED"/>
    <w:rsid w:val="009241C5"/>
    <w:rsid w:val="00924DF4"/>
    <w:rsid w:val="00925CC3"/>
    <w:rsid w:val="009278A0"/>
    <w:rsid w:val="00943851"/>
    <w:rsid w:val="009461C0"/>
    <w:rsid w:val="009526CA"/>
    <w:rsid w:val="009625FC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214D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904C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Settings\kas74\Local Settings\Temporary Internet Files\OLKBE\UC_letterhead_BW_Word.dot</Template>
  <TotalTime>11</TotalTime>
  <Pages>4</Pages>
  <Words>538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3604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Michael Shanaher</cp:lastModifiedBy>
  <cp:revision>2</cp:revision>
  <cp:lastPrinted>2016-03-18T00:02:00Z</cp:lastPrinted>
  <dcterms:created xsi:type="dcterms:W3CDTF">2016-07-07T21:26:00Z</dcterms:created>
  <dcterms:modified xsi:type="dcterms:W3CDTF">2016-07-07T21:26:00Z</dcterms:modified>
</cp:coreProperties>
</file>