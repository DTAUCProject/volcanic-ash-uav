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21" w:rsidRPr="00897D56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0D4CDD" wp14:editId="324ABE16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D56" w:rsidRDefault="00897D56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4870342A" wp14:editId="138E13D1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0D4CD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" stroked="f">
                <v:textbox>
                  <w:txbxContent>
                    <w:p w:rsidR="00897D56" w:rsidRDefault="00897D56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4870342A" wp14:editId="138E13D1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325FF" w:rsidRPr="00897D56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 xml:space="preserve">Department of </w:t>
      </w:r>
      <w:r w:rsidR="0045744F" w:rsidRPr="00897D56">
        <w:rPr>
          <w:rFonts w:ascii="Verdana" w:hAnsi="Verdana" w:cs="Arial"/>
          <w:noProof/>
          <w:szCs w:val="28"/>
        </w:rPr>
        <w:t>Electrical &amp; Computer Engineering</w:t>
      </w:r>
    </w:p>
    <w:p w:rsidR="00DE13B3" w:rsidRPr="00897D56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:rsidR="000325FF" w:rsidRPr="00897D56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 w:rsidR="00196655" w:rsidRPr="00897D56">
        <w:rPr>
          <w:rFonts w:ascii="Verdana" w:hAnsi="Verdana" w:cs="Arial"/>
          <w:noProof/>
          <w:szCs w:val="28"/>
        </w:rPr>
        <w:t>2</w:t>
      </w:r>
    </w:p>
    <w:p w:rsidR="00316502" w:rsidRPr="00897D56" w:rsidRDefault="00897D56" w:rsidP="00F5471B">
      <w:pPr>
        <w:rPr>
          <w:rFonts w:ascii="Verdana" w:hAnsi="Verdana" w:cs="Arial"/>
          <w:sz w:val="20"/>
          <w:szCs w:val="24"/>
        </w:rPr>
      </w:pPr>
      <w:r w:rsidRPr="00897D56">
        <w:rPr>
          <w:rFonts w:ascii="Verdana" w:hAnsi="Verdana" w:cs="Arial"/>
          <w:sz w:val="20"/>
          <w:szCs w:val="24"/>
        </w:rPr>
        <w:pict>
          <v:rect id="_x0000_i1025" style="width:481.55pt;height:3pt" o:hralign="center" o:hrstd="t" o:hrnoshade="t" o:hr="t" fillcolor="black" stroked="f"/>
        </w:pict>
      </w:r>
    </w:p>
    <w:p w:rsidR="00DE13B3" w:rsidRPr="00897D56" w:rsidRDefault="00DE13B3" w:rsidP="000325FF">
      <w:pPr>
        <w:rPr>
          <w:rFonts w:ascii="Verdana" w:hAnsi="Verdana"/>
          <w:sz w:val="32"/>
        </w:rPr>
      </w:pPr>
    </w:p>
    <w:p w:rsidR="000325FF" w:rsidRPr="00897D56" w:rsidRDefault="000325FF" w:rsidP="000325FF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:rsidR="000325FF" w:rsidRPr="00897D56" w:rsidRDefault="000325FF" w:rsidP="000325FF">
      <w:pPr>
        <w:rPr>
          <w:rFonts w:ascii="Verdana" w:hAnsi="Verdana"/>
          <w:sz w:val="20"/>
          <w:szCs w:val="24"/>
        </w:rPr>
      </w:pPr>
    </w:p>
    <w:p w:rsidR="00DE13B3" w:rsidRPr="00897D56" w:rsidRDefault="00DE13B3" w:rsidP="000325FF">
      <w:pPr>
        <w:rPr>
          <w:rFonts w:ascii="Verdana" w:hAnsi="Verdana"/>
          <w:sz w:val="20"/>
          <w:szCs w:val="24"/>
        </w:rPr>
      </w:pPr>
    </w:p>
    <w:p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</w:r>
      <w:r w:rsidR="00DE13B3" w:rsidRPr="00897D56">
        <w:rPr>
          <w:rFonts w:ascii="Verdana" w:hAnsi="Verdana"/>
          <w:sz w:val="20"/>
        </w:rPr>
        <w:t>Friday</w:t>
      </w:r>
      <w:r w:rsidRPr="00897D56">
        <w:rPr>
          <w:rFonts w:ascii="Verdana" w:hAnsi="Verdana"/>
          <w:sz w:val="20"/>
        </w:rPr>
        <w:t xml:space="preserve"> </w:t>
      </w:r>
      <w:r w:rsidR="00DE13B3" w:rsidRPr="00897D56">
        <w:rPr>
          <w:rFonts w:ascii="Verdana" w:hAnsi="Verdana"/>
          <w:sz w:val="20"/>
        </w:rPr>
        <w:t>March</w:t>
      </w:r>
      <w:r w:rsidR="00196655" w:rsidRPr="00897D56">
        <w:rPr>
          <w:rFonts w:ascii="Verdana" w:hAnsi="Verdana"/>
          <w:sz w:val="20"/>
        </w:rPr>
        <w:t xml:space="preserve"> 18</w:t>
      </w:r>
      <w:r w:rsidRPr="00897D56">
        <w:rPr>
          <w:rFonts w:ascii="Verdana" w:hAnsi="Verdana"/>
          <w:sz w:val="20"/>
        </w:rPr>
        <w:t>th 201</w:t>
      </w:r>
      <w:r w:rsidR="00F46D02" w:rsidRPr="00897D56">
        <w:rPr>
          <w:rFonts w:ascii="Verdana" w:hAnsi="Verdana"/>
          <w:sz w:val="20"/>
        </w:rPr>
        <w:t>6</w:t>
      </w:r>
    </w:p>
    <w:p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196655" w:rsidRPr="00897D56">
        <w:rPr>
          <w:rFonts w:ascii="Verdana" w:hAnsi="Verdana"/>
          <w:sz w:val="20"/>
        </w:rPr>
        <w:t>3pm</w:t>
      </w:r>
    </w:p>
    <w:p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 w:rsidR="00196655" w:rsidRPr="00897D56">
        <w:rPr>
          <w:rFonts w:ascii="Verdana" w:hAnsi="Verdana"/>
          <w:sz w:val="20"/>
        </w:rPr>
        <w:t>VH 462</w:t>
      </w:r>
    </w:p>
    <w:p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bookmarkStart w:id="0" w:name="_GoBack"/>
      <w:bookmarkEnd w:id="0"/>
      <w:r w:rsidR="00196655" w:rsidRPr="00897D56">
        <w:rPr>
          <w:rFonts w:ascii="Verdana" w:hAnsi="Verdana"/>
          <w:sz w:val="20"/>
        </w:rPr>
        <w:t>Jamie Van de Laar</w:t>
      </w:r>
    </w:p>
    <w:p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 w:rsidR="00196655" w:rsidRPr="00897D56">
        <w:rPr>
          <w:rFonts w:ascii="Verdana" w:hAnsi="Verdana"/>
          <w:sz w:val="20"/>
        </w:rPr>
        <w:t>Mike Shanaher</w:t>
      </w:r>
    </w:p>
    <w:p w:rsidR="000325FF" w:rsidRPr="00897D56" w:rsidRDefault="000325FF" w:rsidP="000325FF">
      <w:pPr>
        <w:rPr>
          <w:rFonts w:ascii="Verdana" w:hAnsi="Verdana"/>
          <w:sz w:val="20"/>
        </w:rPr>
      </w:pPr>
    </w:p>
    <w:p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1.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Apologies</w:t>
      </w:r>
    </w:p>
    <w:p w:rsidR="00EA3997" w:rsidRPr="00897D56" w:rsidRDefault="00DE13B3" w:rsidP="00EA3997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2.</w:t>
      </w:r>
      <w:r w:rsidRPr="00897D56">
        <w:rPr>
          <w:rFonts w:ascii="Verdana" w:hAnsi="Verdana"/>
          <w:sz w:val="20"/>
        </w:rPr>
        <w:tab/>
      </w:r>
      <w:r w:rsidR="005570EF" w:rsidRPr="00897D56">
        <w:rPr>
          <w:rFonts w:ascii="Verdana" w:hAnsi="Verdana"/>
          <w:sz w:val="20"/>
        </w:rPr>
        <w:t>Main points from last meeting</w:t>
      </w:r>
    </w:p>
    <w:p w:rsidR="00EA3997" w:rsidRPr="00897D56" w:rsidRDefault="00EA3997" w:rsidP="00EA3997">
      <w:pPr>
        <w:pStyle w:val="ListParagraph"/>
        <w:numPr>
          <w:ilvl w:val="0"/>
          <w:numId w:val="20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Military need to be able to determine VA conditions under which they can still fly.</w:t>
      </w:r>
      <w:r w:rsidR="00AC2DF7" w:rsidRPr="00897D56">
        <w:rPr>
          <w:rFonts w:ascii="Verdana" w:hAnsi="Verdana"/>
          <w:sz w:val="20"/>
        </w:rPr>
        <w:t xml:space="preserve"> Investigate grey area for safe engine operation.</w:t>
      </w:r>
    </w:p>
    <w:p w:rsidR="00EA3997" w:rsidRPr="00897D56" w:rsidRDefault="00EA3997" w:rsidP="00EA3997">
      <w:pPr>
        <w:pStyle w:val="ListParagraph"/>
        <w:numPr>
          <w:ilvl w:val="0"/>
          <w:numId w:val="20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Last meeting emphasis for us was on sensors being the first priority.</w:t>
      </w:r>
    </w:p>
    <w:p w:rsidR="00EA3997" w:rsidRPr="00897D56" w:rsidRDefault="00EA3997" w:rsidP="00EA3997">
      <w:pPr>
        <w:pStyle w:val="ListParagraph"/>
        <w:numPr>
          <w:ilvl w:val="0"/>
          <w:numId w:val="20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DTA can help with autopilot system, weather balloons, test flights.</w:t>
      </w:r>
    </w:p>
    <w:p w:rsidR="00AC2DF7" w:rsidRPr="00897D56" w:rsidRDefault="00AC2DF7" w:rsidP="00EA3997">
      <w:pPr>
        <w:pStyle w:val="ListParagraph"/>
        <w:numPr>
          <w:ilvl w:val="0"/>
          <w:numId w:val="20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NIWA can potentially help with particle size/quantity sensor and general VA info.</w:t>
      </w:r>
    </w:p>
    <w:p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3.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Matters arising</w:t>
      </w:r>
    </w:p>
    <w:p w:rsidR="004A74CA" w:rsidRPr="00897D56" w:rsidRDefault="004A74CA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ab/>
        <w:t>NIL</w:t>
      </w:r>
    </w:p>
    <w:p w:rsidR="00DE13B3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4.</w:t>
      </w:r>
      <w:r w:rsidRPr="00897D56">
        <w:rPr>
          <w:rFonts w:ascii="Verdana" w:hAnsi="Verdana"/>
          <w:sz w:val="20"/>
        </w:rPr>
        <w:tab/>
        <w:t>Correspondence</w:t>
      </w:r>
    </w:p>
    <w:p w:rsidR="004A74CA" w:rsidRPr="00897D56" w:rsidRDefault="004A74CA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ab/>
        <w:t>NIL</w:t>
      </w:r>
    </w:p>
    <w:p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5.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Progress Reports</w:t>
      </w:r>
      <w:r w:rsidRPr="00897D56">
        <w:rPr>
          <w:rFonts w:ascii="Verdana" w:hAnsi="Verdana"/>
          <w:sz w:val="20"/>
        </w:rPr>
        <w:t>:</w:t>
      </w:r>
    </w:p>
    <w:p w:rsidR="000325FF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Mike – VA Density</w:t>
      </w:r>
    </w:p>
    <w:p w:rsidR="00A06CE4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Jamie – VA Sampling</w:t>
      </w:r>
    </w:p>
    <w:p w:rsidR="00A06CE4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Ryan – Sensor CPU</w:t>
      </w:r>
    </w:p>
    <w:p w:rsidR="00A06CE4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Jake – Particle size</w:t>
      </w:r>
    </w:p>
    <w:p w:rsidR="005570EF" w:rsidRPr="00897D56" w:rsidRDefault="00A06CE4" w:rsidP="000325F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Parth – Chemical composition</w:t>
      </w:r>
    </w:p>
    <w:p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6.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Other business</w:t>
      </w:r>
      <w:r w:rsidRPr="00897D56">
        <w:rPr>
          <w:rFonts w:ascii="Verdana" w:hAnsi="Verdana"/>
          <w:sz w:val="20"/>
        </w:rPr>
        <w:t>:</w:t>
      </w:r>
    </w:p>
    <w:p w:rsidR="000325FF" w:rsidRPr="00897D56" w:rsidRDefault="00FB4FBD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Review of project proposal</w:t>
      </w:r>
    </w:p>
    <w:p w:rsidR="00FB4FBD" w:rsidRPr="00897D56" w:rsidRDefault="00FB4FBD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Setting detailed project specifications</w:t>
      </w:r>
    </w:p>
    <w:p w:rsidR="00FB4FBD" w:rsidRPr="00897D56" w:rsidRDefault="00FB4FBD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Sensor selection discussion</w:t>
      </w:r>
    </w:p>
    <w:p w:rsidR="00E87E79" w:rsidRPr="00897D56" w:rsidRDefault="00FB4FBD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Review of resources/hardware available from NIWA project</w:t>
      </w:r>
    </w:p>
    <w:sectPr w:rsidR="00E87E79" w:rsidRPr="00897D56" w:rsidSect="0046103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E78" w:rsidRDefault="00CE2E78">
      <w:r>
        <w:separator/>
      </w:r>
    </w:p>
  </w:endnote>
  <w:endnote w:type="continuationSeparator" w:id="0">
    <w:p w:rsidR="00CE2E78" w:rsidRDefault="00CE2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D56" w:rsidRDefault="00897D56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26 Feb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E78" w:rsidRDefault="00CE2E78">
      <w:r>
        <w:separator/>
      </w:r>
    </w:p>
  </w:footnote>
  <w:footnote w:type="continuationSeparator" w:id="0">
    <w:p w:rsidR="00CE2E78" w:rsidRDefault="00CE2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7"/>
  </w:num>
  <w:num w:numId="14">
    <w:abstractNumId w:val="15"/>
  </w:num>
  <w:num w:numId="15">
    <w:abstractNumId w:val="19"/>
  </w:num>
  <w:num w:numId="16">
    <w:abstractNumId w:val="11"/>
  </w:num>
  <w:num w:numId="17">
    <w:abstractNumId w:val="14"/>
  </w:num>
  <w:num w:numId="18">
    <w:abstractNumId w:val="12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D0A31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2B2A"/>
    <w:rsid w:val="00353D63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A74CA"/>
    <w:rsid w:val="004B1BB0"/>
    <w:rsid w:val="004C6520"/>
    <w:rsid w:val="004D6818"/>
    <w:rsid w:val="004D70D9"/>
    <w:rsid w:val="005054B7"/>
    <w:rsid w:val="00527936"/>
    <w:rsid w:val="0053231F"/>
    <w:rsid w:val="005448DC"/>
    <w:rsid w:val="005506DB"/>
    <w:rsid w:val="005570EF"/>
    <w:rsid w:val="00562BF0"/>
    <w:rsid w:val="00596321"/>
    <w:rsid w:val="005C3462"/>
    <w:rsid w:val="005D0667"/>
    <w:rsid w:val="005E7204"/>
    <w:rsid w:val="005F1A4A"/>
    <w:rsid w:val="005F6DF3"/>
    <w:rsid w:val="005F79A5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3208"/>
    <w:rsid w:val="006B12A2"/>
    <w:rsid w:val="006B2A88"/>
    <w:rsid w:val="006B32E3"/>
    <w:rsid w:val="006B38B9"/>
    <w:rsid w:val="006B3C3D"/>
    <w:rsid w:val="006B4183"/>
    <w:rsid w:val="006C32C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3FB2"/>
    <w:rsid w:val="007931F7"/>
    <w:rsid w:val="007A2D8C"/>
    <w:rsid w:val="007C57D2"/>
    <w:rsid w:val="007D15DA"/>
    <w:rsid w:val="007E6446"/>
    <w:rsid w:val="008138C9"/>
    <w:rsid w:val="008212C2"/>
    <w:rsid w:val="00821C69"/>
    <w:rsid w:val="00824667"/>
    <w:rsid w:val="008269A9"/>
    <w:rsid w:val="0083001A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97D56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3D42"/>
    <w:rsid w:val="008F48BA"/>
    <w:rsid w:val="00906FFE"/>
    <w:rsid w:val="0091217B"/>
    <w:rsid w:val="00920DED"/>
    <w:rsid w:val="009241C5"/>
    <w:rsid w:val="00924DF4"/>
    <w:rsid w:val="00925CC3"/>
    <w:rsid w:val="009278A0"/>
    <w:rsid w:val="00943851"/>
    <w:rsid w:val="009461C0"/>
    <w:rsid w:val="009526CA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A23D0"/>
    <w:rsid w:val="00AA3259"/>
    <w:rsid w:val="00AB49B6"/>
    <w:rsid w:val="00AB75D9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2E78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47F8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A96412"/>
  <w15:docId w15:val="{68151CB2-F580-457B-B004-88703EEC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UC_letterhead_BW_Word.dot</Template>
  <TotalTime>291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986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Jamie Van de Laar</cp:lastModifiedBy>
  <cp:revision>6</cp:revision>
  <cp:lastPrinted>2016-03-18T00:02:00Z</cp:lastPrinted>
  <dcterms:created xsi:type="dcterms:W3CDTF">2016-03-17T03:36:00Z</dcterms:created>
  <dcterms:modified xsi:type="dcterms:W3CDTF">2016-03-18T03:29:00Z</dcterms:modified>
</cp:coreProperties>
</file>