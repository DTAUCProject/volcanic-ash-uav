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BF8049" wp14:editId="2C305BE5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2FFBC556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02272B">
        <w:rPr>
          <w:rFonts w:ascii="Verdana" w:hAnsi="Verdana" w:cs="Arial"/>
          <w:noProof/>
          <w:szCs w:val="28"/>
        </w:rPr>
        <w:t>18</w:t>
      </w:r>
    </w:p>
    <w:p w14:paraId="7C32C556" w14:textId="77777777" w:rsidR="00316502" w:rsidRPr="00897D56" w:rsidRDefault="00990B91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49A55AB2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02272B">
        <w:rPr>
          <w:rFonts w:ascii="Verdana" w:hAnsi="Verdana"/>
          <w:sz w:val="20"/>
        </w:rPr>
        <w:t>August 19</w:t>
      </w:r>
      <w:r w:rsidR="006026EE">
        <w:rPr>
          <w:rFonts w:ascii="Verdana" w:hAnsi="Verdana"/>
          <w:sz w:val="20"/>
        </w:rPr>
        <w:t>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3F52025E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10.30am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12DF4216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02272B">
        <w:rPr>
          <w:rFonts w:ascii="Verdana" w:hAnsi="Verdana"/>
          <w:sz w:val="20"/>
        </w:rPr>
        <w:t xml:space="preserve">Jamie Van de </w:t>
      </w:r>
      <w:proofErr w:type="spellStart"/>
      <w:r w:rsidR="0002272B">
        <w:rPr>
          <w:rFonts w:ascii="Verdana" w:hAnsi="Verdana"/>
          <w:sz w:val="20"/>
        </w:rPr>
        <w:t>Laar</w:t>
      </w:r>
      <w:proofErr w:type="spellEnd"/>
    </w:p>
    <w:p w14:paraId="1928311C" w14:textId="46809210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02272B">
        <w:rPr>
          <w:rFonts w:ascii="Verdana" w:hAnsi="Verdana"/>
          <w:sz w:val="20"/>
        </w:rPr>
        <w:t>Mike Shanaher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1.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Pr="000D633C" w:rsidRDefault="00DE13B3" w:rsidP="000C4297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2.</w:t>
      </w:r>
      <w:r w:rsidRPr="000D633C">
        <w:rPr>
          <w:rFonts w:ascii="Verdana" w:hAnsi="Verdana"/>
          <w:b/>
          <w:sz w:val="20"/>
        </w:rPr>
        <w:tab/>
      </w:r>
      <w:r w:rsidR="000C4297" w:rsidRPr="000D633C">
        <w:rPr>
          <w:rFonts w:ascii="Verdana" w:hAnsi="Verdana"/>
          <w:b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3.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Matters arising</w:t>
      </w:r>
    </w:p>
    <w:p w14:paraId="01B55C43" w14:textId="785C1EFE" w:rsidR="00547952" w:rsidRPr="00547952" w:rsidRDefault="0002272B" w:rsidP="00547952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 matters arising other than usual individual progress</w:t>
      </w:r>
    </w:p>
    <w:p w14:paraId="5258FAEA" w14:textId="77777777" w:rsidR="00DE13B3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4.</w:t>
      </w:r>
      <w:r w:rsidRPr="000D633C">
        <w:rPr>
          <w:rFonts w:ascii="Verdana" w:hAnsi="Verdana"/>
          <w:b/>
          <w:sz w:val="20"/>
        </w:rPr>
        <w:tab/>
        <w:t>Correspondence</w:t>
      </w:r>
    </w:p>
    <w:p w14:paraId="3A9ECA56" w14:textId="314FC1F1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CB1EC7">
        <w:rPr>
          <w:rFonts w:ascii="Verdana" w:hAnsi="Verdana"/>
          <w:sz w:val="20"/>
        </w:rPr>
        <w:t xml:space="preserve">All </w:t>
      </w:r>
      <w:proofErr w:type="spellStart"/>
      <w:r w:rsidR="00CB1EC7">
        <w:rPr>
          <w:rFonts w:ascii="Verdana" w:hAnsi="Verdana"/>
          <w:sz w:val="20"/>
        </w:rPr>
        <w:t>CC’d</w:t>
      </w:r>
      <w:proofErr w:type="spellEnd"/>
      <w:r w:rsidR="00CB1EC7"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5.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Progress Reports</w:t>
      </w:r>
      <w:r w:rsidRPr="000D633C">
        <w:rPr>
          <w:rFonts w:ascii="Verdana" w:hAnsi="Verdana"/>
          <w:b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74B519C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 xml:space="preserve">– </w:t>
      </w:r>
      <w:r w:rsidR="009B3224">
        <w:rPr>
          <w:rFonts w:ascii="Verdana" w:hAnsi="Verdana"/>
          <w:sz w:val="20"/>
        </w:rPr>
        <w:t>Energy requirements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- Electrostatic sensor</w:t>
      </w:r>
    </w:p>
    <w:p w14:paraId="20630FE3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6.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Other business</w:t>
      </w:r>
      <w:r w:rsidRPr="000D633C">
        <w:rPr>
          <w:rFonts w:ascii="Verdana" w:hAnsi="Verdana"/>
          <w:b/>
          <w:sz w:val="20"/>
        </w:rPr>
        <w:t>:</w:t>
      </w:r>
    </w:p>
    <w:p w14:paraId="2FDC7688" w14:textId="66D4EE9E" w:rsidR="00D05E9E" w:rsidRDefault="00472395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14:paraId="2D049C04" w14:textId="11D3A049" w:rsidR="00781E77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11DE4A6" w14:textId="77777777" w:rsidR="0002272B" w:rsidRPr="00B0758B" w:rsidRDefault="0002272B" w:rsidP="00B0758B">
      <w:pPr>
        <w:spacing w:after="240"/>
        <w:rPr>
          <w:rFonts w:ascii="Verdana" w:hAnsi="Verdana"/>
          <w:sz w:val="20"/>
        </w:rPr>
      </w:pPr>
    </w:p>
    <w:p w14:paraId="5EF79CED" w14:textId="77777777" w:rsidR="0002272B" w:rsidRDefault="0002272B" w:rsidP="0002272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52740" wp14:editId="081F8A2F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DC6D" w14:textId="77777777" w:rsidR="0002272B" w:rsidRDefault="0002272B" w:rsidP="0002272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2A1E7F7" wp14:editId="684CA234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52740" id="_x0000_s1027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UK+l/zcCAABC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0DF1DC6D" w14:textId="77777777" w:rsidR="0002272B" w:rsidRDefault="0002272B" w:rsidP="0002272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2A1E7F7" wp14:editId="684CA234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4C097C" w14:textId="77777777" w:rsidR="0002272B" w:rsidRDefault="0002272B" w:rsidP="0002272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6C14CEA2" w14:textId="77777777" w:rsidR="0002272B" w:rsidRDefault="0002272B" w:rsidP="0002272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75480EF7" w14:textId="77777777" w:rsidR="0002272B" w:rsidRDefault="0002272B" w:rsidP="0002272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#17</w:t>
      </w:r>
    </w:p>
    <w:p w14:paraId="68730C25" w14:textId="77777777" w:rsidR="0002272B" w:rsidRPr="000325FF" w:rsidRDefault="00990B91" w:rsidP="0002272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8AFBFD">
          <v:rect id="_x0000_i1026" style="width:481.55pt;height:3pt" o:hralign="center" o:hrstd="t" o:hrnoshade="t" o:hr="t" fillcolor="black" stroked="f"/>
        </w:pict>
      </w:r>
    </w:p>
    <w:p w14:paraId="20A5CF5F" w14:textId="77777777" w:rsidR="0002272B" w:rsidRDefault="0002272B" w:rsidP="0002272B">
      <w:pPr>
        <w:rPr>
          <w:rFonts w:ascii="Verdana" w:hAnsi="Verdana"/>
          <w:sz w:val="36"/>
        </w:rPr>
      </w:pPr>
    </w:p>
    <w:p w14:paraId="14112085" w14:textId="77777777" w:rsidR="0002272B" w:rsidRPr="00153F62" w:rsidRDefault="0002272B" w:rsidP="0002272B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701939D9" w14:textId="77777777" w:rsidR="0002272B" w:rsidRPr="000325FF" w:rsidRDefault="0002272B" w:rsidP="0002272B">
      <w:pPr>
        <w:rPr>
          <w:rFonts w:ascii="Verdana" w:hAnsi="Verdana"/>
          <w:szCs w:val="24"/>
        </w:rPr>
      </w:pPr>
    </w:p>
    <w:p w14:paraId="12CD2821" w14:textId="77777777" w:rsidR="0002272B" w:rsidRPr="005F4CDB" w:rsidRDefault="0002272B" w:rsidP="0002272B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12 August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63893BD9" w14:textId="77777777" w:rsidR="0002272B" w:rsidRPr="005F4CDB" w:rsidRDefault="0002272B" w:rsidP="0002272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22C9E713" w14:textId="77777777" w:rsidR="0002272B" w:rsidRPr="005F4CDB" w:rsidRDefault="0002272B" w:rsidP="0002272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36B28551" w14:textId="77777777" w:rsidR="0002272B" w:rsidRPr="005F4CDB" w:rsidRDefault="0002272B" w:rsidP="0002272B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Mike Shanaher, Ryan Taylor</w:t>
      </w:r>
    </w:p>
    <w:p w14:paraId="79B13DDA" w14:textId="77777777" w:rsidR="0002272B" w:rsidRPr="005F4CDB" w:rsidRDefault="0002272B" w:rsidP="0002272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F9ED4B3" w14:textId="77777777" w:rsidR="0002272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2B529E49" w14:textId="77777777" w:rsidR="0002272B" w:rsidRPr="005F4CD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1B8F2665" w14:textId="77777777" w:rsidR="0002272B" w:rsidRPr="005F4CDB" w:rsidRDefault="0002272B" w:rsidP="0002272B">
      <w:pPr>
        <w:jc w:val="both"/>
        <w:rPr>
          <w:rFonts w:ascii="Verdana" w:hAnsi="Verdana" w:cs="Arial"/>
          <w:bCs/>
          <w:szCs w:val="24"/>
        </w:rPr>
      </w:pPr>
    </w:p>
    <w:p w14:paraId="5DC0BC4B" w14:textId="77777777" w:rsidR="0002272B" w:rsidRPr="005F4CDB" w:rsidRDefault="0002272B" w:rsidP="0002272B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46046DA6" w14:textId="77777777" w:rsidR="0002272B" w:rsidRPr="005C395A" w:rsidRDefault="0002272B" w:rsidP="0002272B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29 2016)</w:t>
      </w:r>
    </w:p>
    <w:p w14:paraId="32EF626E" w14:textId="77777777" w:rsidR="0002272B" w:rsidRPr="005F4CDB" w:rsidRDefault="0002272B" w:rsidP="0002272B">
      <w:pPr>
        <w:jc w:val="both"/>
        <w:rPr>
          <w:rFonts w:ascii="Verdana" w:hAnsi="Verdana" w:cs="Arial"/>
          <w:bCs/>
          <w:szCs w:val="24"/>
        </w:rPr>
      </w:pPr>
    </w:p>
    <w:p w14:paraId="249FE9BC" w14:textId="77777777" w:rsidR="0002272B" w:rsidRDefault="0002272B" w:rsidP="0002272B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5D6879F" w14:textId="77777777" w:rsidR="0002272B" w:rsidRPr="00E8321A" w:rsidRDefault="0002272B" w:rsidP="0002272B">
      <w:pPr>
        <w:pStyle w:val="ListParagraph"/>
        <w:numPr>
          <w:ilvl w:val="0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Wind tunnel testing by </w:t>
      </w:r>
      <w:proofErr w:type="spellStart"/>
      <w:r>
        <w:rPr>
          <w:rFonts w:ascii="Verdana" w:hAnsi="Verdana" w:cs="Arial"/>
          <w:bCs/>
          <w:szCs w:val="24"/>
        </w:rPr>
        <w:t>Parth</w:t>
      </w:r>
      <w:proofErr w:type="spellEnd"/>
      <w:r>
        <w:rPr>
          <w:rFonts w:ascii="Verdana" w:hAnsi="Verdana" w:cs="Arial"/>
          <w:bCs/>
          <w:szCs w:val="24"/>
        </w:rPr>
        <w:t xml:space="preserve"> and Ryan:</w:t>
      </w:r>
    </w:p>
    <w:p w14:paraId="321DACB0" w14:textId="77777777" w:rsidR="0002272B" w:rsidRPr="00E8321A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Injected AC test dust through a tube with holes drilled through it.</w:t>
      </w:r>
    </w:p>
    <w:p w14:paraId="3776B22E" w14:textId="77777777" w:rsidR="0002272B" w:rsidRPr="00E8321A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Only tested for a few seconds, got dust deposit on outside of jar.</w:t>
      </w:r>
    </w:p>
    <w:p w14:paraId="5F9E6B2C" w14:textId="77777777" w:rsidR="0002272B" w:rsidRPr="00AE70BA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Tested at approx. 8m/s, but should test at 5 m/s</w:t>
      </w:r>
    </w:p>
    <w:p w14:paraId="5B82565E" w14:textId="77777777" w:rsidR="0002272B" w:rsidRPr="00D416E5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Need to test for longer and see if ash collects inside jar.</w:t>
      </w:r>
    </w:p>
    <w:p w14:paraId="323836C1" w14:textId="77777777" w:rsidR="0002272B" w:rsidRPr="00D416E5" w:rsidRDefault="0002272B" w:rsidP="0002272B">
      <w:pPr>
        <w:pStyle w:val="ListParagraph"/>
        <w:numPr>
          <w:ilvl w:val="0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OPCN2 flow rate/pressure testing by Jamie:</w:t>
      </w:r>
    </w:p>
    <w:p w14:paraId="31996574" w14:textId="77777777" w:rsidR="0002272B" w:rsidRPr="00D416E5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Correct way to measure pressure drop shown in email.</w:t>
      </w:r>
    </w:p>
    <w:p w14:paraId="64D5D6B9" w14:textId="77777777" w:rsidR="0002272B" w:rsidRPr="00D416E5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Can use jars and dust to verify flow rate (OPC flow rate reading seems unreliable).</w:t>
      </w:r>
    </w:p>
    <w:p w14:paraId="7A9B7143" w14:textId="77777777" w:rsidR="0002272B" w:rsidRPr="002F3F73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Probably better to do some testing in chamber with housing off for unconstricted outflow.</w:t>
      </w:r>
    </w:p>
    <w:p w14:paraId="3855136C" w14:textId="77777777" w:rsidR="0002272B" w:rsidRPr="00E8321A" w:rsidRDefault="0002272B" w:rsidP="0002272B">
      <w:pPr>
        <w:pStyle w:val="ListParagraph"/>
        <w:numPr>
          <w:ilvl w:val="1"/>
          <w:numId w:val="31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May need the outlet unconstricted in the airframe too.</w:t>
      </w:r>
    </w:p>
    <w:p w14:paraId="32D6E848" w14:textId="77777777" w:rsidR="0002272B" w:rsidRPr="005F4CDB" w:rsidRDefault="0002272B" w:rsidP="0002272B">
      <w:pPr>
        <w:jc w:val="both"/>
        <w:rPr>
          <w:rFonts w:ascii="Verdana" w:hAnsi="Verdana" w:cs="Arial"/>
          <w:bCs/>
          <w:szCs w:val="24"/>
        </w:rPr>
      </w:pPr>
    </w:p>
    <w:p w14:paraId="7999E805" w14:textId="77777777" w:rsidR="0002272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0670E2A" w14:textId="77777777" w:rsidR="0002272B" w:rsidRPr="00367416" w:rsidRDefault="0002272B" w:rsidP="0002272B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2C972EF6" w14:textId="77777777" w:rsidR="0002272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3EF154B4" w14:textId="77777777" w:rsidR="0002272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4B4B6637" w14:textId="77777777" w:rsidR="0002272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269D2A3E" w14:textId="77777777" w:rsidR="0002272B" w:rsidRPr="005F4CDB" w:rsidRDefault="0002272B" w:rsidP="0002272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lastRenderedPageBreak/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66A5354" w14:textId="77777777" w:rsidR="0002272B" w:rsidRDefault="0002272B" w:rsidP="0002272B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680BB04E" w14:textId="77777777" w:rsidR="0002272B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Talked about personal air samplers (info sent through by Adrian)</w:t>
      </w:r>
    </w:p>
    <w:p w14:paraId="237784AB" w14:textId="77777777" w:rsidR="0002272B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Too late in project to bother buying one but DTA may buy one in future.</w:t>
      </w:r>
    </w:p>
    <w:p w14:paraId="3B294FEA" w14:textId="77777777" w:rsidR="0002272B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Inlet design of sampler is important.</w:t>
      </w:r>
    </w:p>
    <w:p w14:paraId="3AEB9BE6" w14:textId="77777777" w:rsidR="0002272B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Smoothing inner surface of cyclone could be useful – could use acetone?</w:t>
      </w:r>
    </w:p>
    <w:p w14:paraId="7BC8A2DD" w14:textId="77777777" w:rsidR="0002272B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Sampler and sensor could be in series, although sampler needs air forced through and sensor doesn’t (this is bad).</w:t>
      </w:r>
    </w:p>
    <w:p w14:paraId="5B1CF018" w14:textId="77777777" w:rsidR="0002272B" w:rsidRPr="00DC7CB5" w:rsidRDefault="0002272B" w:rsidP="0002272B">
      <w:pPr>
        <w:pStyle w:val="ListParagraph"/>
        <w:numPr>
          <w:ilvl w:val="1"/>
          <w:numId w:val="3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If cyclone doesn’t work could look again at using SEM carbon tape – could use heat loss from components (e.g. radio) or heat by applying an electric current through the tape so it remains sticky.</w:t>
      </w:r>
    </w:p>
    <w:p w14:paraId="0033B3A5" w14:textId="77777777" w:rsidR="0002272B" w:rsidRDefault="0002272B" w:rsidP="0002272B">
      <w:pPr>
        <w:pStyle w:val="ListParagraph"/>
        <w:spacing w:after="240"/>
        <w:rPr>
          <w:rFonts w:ascii="Verdana" w:hAnsi="Verdana"/>
          <w:szCs w:val="24"/>
        </w:rPr>
      </w:pPr>
    </w:p>
    <w:p w14:paraId="5A7F7C22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67CA1139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graph ash data in ground station but not in real time.</w:t>
      </w:r>
    </w:p>
    <w:p w14:paraId="4E039D02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Standard telemetry data can be graphed in real time, working on being able to graph ash data in real time too.</w:t>
      </w:r>
    </w:p>
    <w:p w14:paraId="7BAB45BE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If it becomes a problem, may look at using other ground station software.</w:t>
      </w:r>
    </w:p>
    <w:p w14:paraId="749F7910" w14:textId="77777777" w:rsidR="0002272B" w:rsidRDefault="0002272B" w:rsidP="0002272B">
      <w:pPr>
        <w:pStyle w:val="ListParagraph"/>
        <w:spacing w:after="240"/>
        <w:rPr>
          <w:rFonts w:ascii="Verdana" w:hAnsi="Verdana"/>
          <w:szCs w:val="24"/>
        </w:rPr>
      </w:pPr>
    </w:p>
    <w:p w14:paraId="24F46282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 xml:space="preserve">Jamie Van de </w:t>
      </w:r>
      <w:proofErr w:type="spellStart"/>
      <w:r w:rsidRPr="00E227E5">
        <w:rPr>
          <w:rFonts w:ascii="Verdana" w:hAnsi="Verdana"/>
          <w:szCs w:val="24"/>
        </w:rPr>
        <w:t>Laar</w:t>
      </w:r>
      <w:proofErr w:type="spellEnd"/>
    </w:p>
    <w:p w14:paraId="4E73ED44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George has a high volume pump/flow meter/filter arrangement that we could use to verify ash concentration in chamber.</w:t>
      </w:r>
    </w:p>
    <w:p w14:paraId="506233F3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know assumptions that the Opacity Meter uses to calculate the mass concentration – i.e. particle density, refractive index.</w:t>
      </w:r>
    </w:p>
    <w:p w14:paraId="626FE0D8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 the final solution, need to send down and/or store on-board ALL data from OPCN2 for particle size distribution.</w:t>
      </w:r>
    </w:p>
    <w:p w14:paraId="7911AA10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Going to look at being able to graph particle distribution for chamber testing.</w:t>
      </w:r>
    </w:p>
    <w:p w14:paraId="35B621B9" w14:textId="77777777" w:rsidR="0002272B" w:rsidRDefault="0002272B" w:rsidP="0002272B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27387E11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D490D12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power/energy requirements – Raspberry Pi requires more power than </w:t>
      </w:r>
      <w:proofErr w:type="spellStart"/>
      <w:r>
        <w:rPr>
          <w:rFonts w:ascii="Verdana" w:hAnsi="Verdana"/>
          <w:szCs w:val="24"/>
        </w:rPr>
        <w:t>Pixhawk</w:t>
      </w:r>
      <w:proofErr w:type="spellEnd"/>
      <w:r>
        <w:rPr>
          <w:rFonts w:ascii="Verdana" w:hAnsi="Verdana"/>
          <w:szCs w:val="24"/>
        </w:rPr>
        <w:t>, but may be able to turn off unnecessary peripherals.</w:t>
      </w:r>
    </w:p>
    <w:p w14:paraId="36873C8A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Obviously, most power consumed by motor.</w:t>
      </w:r>
    </w:p>
    <w:p w14:paraId="7D2A3B2B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Total energy requirement for a 1 hour flight would be 260Wh.</w:t>
      </w:r>
    </w:p>
    <w:p w14:paraId="582CD3EF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Also looked at flight modelling/glide ratio code from last </w:t>
      </w:r>
      <w:proofErr w:type="spellStart"/>
      <w:proofErr w:type="gramStart"/>
      <w:r>
        <w:rPr>
          <w:rFonts w:ascii="Verdana" w:hAnsi="Verdana"/>
          <w:szCs w:val="24"/>
        </w:rPr>
        <w:t>years</w:t>
      </w:r>
      <w:proofErr w:type="spellEnd"/>
      <w:proofErr w:type="gramEnd"/>
      <w:r>
        <w:rPr>
          <w:rFonts w:ascii="Verdana" w:hAnsi="Verdana"/>
          <w:szCs w:val="24"/>
        </w:rPr>
        <w:t xml:space="preserve"> project.</w:t>
      </w:r>
    </w:p>
    <w:p w14:paraId="4ACB66A5" w14:textId="77777777" w:rsidR="0002272B" w:rsidRPr="00787B24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Calculated glide ratio of 3/1, i.e. for an altitude of 10km, can expect to travel 30km horizontally. This assumes journey back is into a headwind (balloon traves downwind).</w:t>
      </w:r>
    </w:p>
    <w:p w14:paraId="782D9437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Mini Talon not hugely ideal for long range flying, would probably want to look at another airframe for long range testing, these are relatively cheap anyway.</w:t>
      </w:r>
    </w:p>
    <w:p w14:paraId="079BFEBD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Being able to be heavier would be better – for wind penetration and if other gear (e.g. parachute) is required. Balloon can carry up to 4kg anyway.</w:t>
      </w:r>
    </w:p>
    <w:p w14:paraId="06885CC6" w14:textId="77777777" w:rsidR="0002272B" w:rsidRPr="00EC0790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 is waiting to hear back from CAA about being heavier than 2kg, and about parachute etc. failsafe requirements.</w:t>
      </w:r>
    </w:p>
    <w:p w14:paraId="385BCFAD" w14:textId="77777777" w:rsidR="0002272B" w:rsidRPr="00EC0790" w:rsidRDefault="0002272B" w:rsidP="0002272B">
      <w:pPr>
        <w:pStyle w:val="ListParagraph"/>
        <w:spacing w:after="240"/>
        <w:rPr>
          <w:rFonts w:ascii="Verdana" w:hAnsi="Verdana"/>
          <w:szCs w:val="24"/>
        </w:rPr>
      </w:pPr>
    </w:p>
    <w:p w14:paraId="353AFF15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33589D4D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a 10mV source for electrostatic sensor circuit.</w:t>
      </w:r>
    </w:p>
    <w:p w14:paraId="69975030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a voltage divider but not ideal, might be able to use an adjustable regulator.</w:t>
      </w:r>
    </w:p>
    <w:p w14:paraId="6CEC2AA2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Planning to test in wind tunnel – could test in chamber but not ideal as need a high flow of ash past plate.</w:t>
      </w:r>
    </w:p>
    <w:p w14:paraId="3B2C89F4" w14:textId="77777777" w:rsidR="0002272B" w:rsidRDefault="0002272B" w:rsidP="0002272B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6B52E48" w14:textId="77777777" w:rsidR="0002272B" w:rsidRPr="003A4797" w:rsidRDefault="0002272B" w:rsidP="0002272B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FBD556C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>:</w:t>
      </w:r>
    </w:p>
    <w:p w14:paraId="7D830532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2 paragraphs for oral presentation abstract, one on overall project target/aim, and one on our progress.</w:t>
      </w:r>
    </w:p>
    <w:p w14:paraId="266B3DC3" w14:textId="77777777" w:rsidR="0002272B" w:rsidRPr="00E21410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During inspections on 16 September, examiners are looking for testing results/physical prototypes etc.</w:t>
      </w:r>
    </w:p>
    <w:p w14:paraId="7B2D1935" w14:textId="77777777" w:rsidR="0002272B" w:rsidRDefault="0002272B" w:rsidP="0002272B">
      <w:pPr>
        <w:pStyle w:val="ListParagraph"/>
        <w:spacing w:after="240"/>
        <w:rPr>
          <w:rFonts w:ascii="Verdana" w:hAnsi="Verdana"/>
          <w:szCs w:val="24"/>
        </w:rPr>
      </w:pPr>
    </w:p>
    <w:p w14:paraId="0C2D0F60" w14:textId="77777777" w:rsidR="0002272B" w:rsidRDefault="0002272B" w:rsidP="0002272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14:paraId="37B398F0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Should also think about tether release and parachute, how these could interface with the system.</w:t>
      </w:r>
    </w:p>
    <w:p w14:paraId="7FFEF877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and Jamie noted these could be controlled using GPIO pins or servo (PWM) outputs</w:t>
      </w:r>
    </w:p>
    <w:p w14:paraId="738EDFCB" w14:textId="77777777" w:rsidR="0002272B" w:rsidRDefault="0002272B" w:rsidP="0002272B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get on to wind tunnel testing!</w:t>
      </w:r>
    </w:p>
    <w:p w14:paraId="4B2C649C" w14:textId="77777777" w:rsidR="0002272B" w:rsidRPr="00B37E93" w:rsidRDefault="0002272B" w:rsidP="0002272B">
      <w:pPr>
        <w:spacing w:after="240"/>
        <w:rPr>
          <w:rFonts w:ascii="Verdana" w:eastAsia="Times New Roman" w:hAnsi="Verdana"/>
          <w:szCs w:val="24"/>
          <w:lang w:val="en-US"/>
        </w:rPr>
      </w:pPr>
    </w:p>
    <w:p w14:paraId="011C83E0" w14:textId="77777777" w:rsidR="0002272B" w:rsidRPr="0020184D" w:rsidRDefault="0002272B" w:rsidP="0002272B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3DFBDBA0" w14:textId="77777777" w:rsidR="0002272B" w:rsidRPr="005F4CDB" w:rsidRDefault="0002272B" w:rsidP="0002272B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02272B" w:rsidRPr="005F4CDB" w14:paraId="3CDA5BEB" w14:textId="77777777" w:rsidTr="009460E1">
        <w:trPr>
          <w:trHeight w:val="676"/>
          <w:jc w:val="center"/>
        </w:trPr>
        <w:tc>
          <w:tcPr>
            <w:tcW w:w="4251" w:type="dxa"/>
            <w:vAlign w:val="center"/>
          </w:tcPr>
          <w:p w14:paraId="02256C43" w14:textId="77777777" w:rsidR="0002272B" w:rsidRPr="005F4CDB" w:rsidRDefault="0002272B" w:rsidP="009460E1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70B6EAD4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345BB277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02272B" w:rsidRPr="005F4CDB" w14:paraId="7F8D3C90" w14:textId="77777777" w:rsidTr="009460E1">
        <w:trPr>
          <w:trHeight w:val="676"/>
          <w:jc w:val="center"/>
        </w:trPr>
        <w:tc>
          <w:tcPr>
            <w:tcW w:w="4251" w:type="dxa"/>
            <w:vAlign w:val="center"/>
          </w:tcPr>
          <w:p w14:paraId="2005144C" w14:textId="77777777" w:rsidR="0002272B" w:rsidRPr="005F4CDB" w:rsidRDefault="0002272B" w:rsidP="009460E1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Wind tunnel testing</w:t>
            </w:r>
          </w:p>
        </w:tc>
        <w:tc>
          <w:tcPr>
            <w:tcW w:w="2336" w:type="dxa"/>
            <w:vAlign w:val="center"/>
          </w:tcPr>
          <w:p w14:paraId="7DE87DD9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Whole team</w:t>
            </w:r>
          </w:p>
        </w:tc>
        <w:tc>
          <w:tcPr>
            <w:tcW w:w="1786" w:type="dxa"/>
            <w:vAlign w:val="center"/>
          </w:tcPr>
          <w:p w14:paraId="5B30F0A8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  <w:tr w:rsidR="0002272B" w:rsidRPr="005F4CDB" w14:paraId="1B5E9795" w14:textId="77777777" w:rsidTr="009460E1">
        <w:trPr>
          <w:trHeight w:val="676"/>
          <w:jc w:val="center"/>
        </w:trPr>
        <w:tc>
          <w:tcPr>
            <w:tcW w:w="4251" w:type="dxa"/>
            <w:vAlign w:val="center"/>
          </w:tcPr>
          <w:p w14:paraId="685950DA" w14:textId="77777777" w:rsidR="0002272B" w:rsidRPr="005F4CDB" w:rsidRDefault="0002272B" w:rsidP="009460E1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457FB4CE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4F48151B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02272B" w:rsidRPr="005F4CDB" w14:paraId="126B279E" w14:textId="77777777" w:rsidTr="009460E1">
        <w:trPr>
          <w:trHeight w:val="676"/>
          <w:jc w:val="center"/>
        </w:trPr>
        <w:tc>
          <w:tcPr>
            <w:tcW w:w="4251" w:type="dxa"/>
            <w:vAlign w:val="center"/>
          </w:tcPr>
          <w:p w14:paraId="16EA02C0" w14:textId="77777777" w:rsidR="0002272B" w:rsidRPr="005F4CDB" w:rsidRDefault="0002272B" w:rsidP="009460E1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2A784E80" w14:textId="77777777" w:rsidR="0002272B" w:rsidRPr="005F4CDB" w:rsidRDefault="0002272B" w:rsidP="009460E1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4685AAA" w14:textId="77777777" w:rsidR="0002272B" w:rsidRPr="005F4CDB" w:rsidRDefault="0002272B" w:rsidP="009460E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33DB958A" w14:textId="77777777" w:rsidR="0002272B" w:rsidRPr="005F4CDB" w:rsidRDefault="0002272B" w:rsidP="0002272B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A04B15E" w14:textId="77777777" w:rsidR="0002272B" w:rsidRDefault="0002272B" w:rsidP="0002272B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19</w:t>
      </w:r>
      <w:r w:rsidRPr="00E21410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August 2016, 10.30am</w:t>
      </w:r>
    </w:p>
    <w:p w14:paraId="71151BA4" w14:textId="77777777" w:rsidR="0002272B" w:rsidRDefault="0002272B" w:rsidP="0002272B">
      <w:pPr>
        <w:rPr>
          <w:rFonts w:ascii="Verdana" w:hAnsi="Verdana" w:cs="Arial"/>
          <w:b/>
          <w:szCs w:val="24"/>
        </w:rPr>
      </w:pPr>
    </w:p>
    <w:sectPr w:rsidR="0002272B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E7384" w14:textId="77777777" w:rsidR="00893E9D" w:rsidRDefault="00893E9D">
      <w:r>
        <w:separator/>
      </w:r>
    </w:p>
  </w:endnote>
  <w:endnote w:type="continuationSeparator" w:id="0">
    <w:p w14:paraId="731B6CFD" w14:textId="77777777" w:rsidR="00893E9D" w:rsidRDefault="0089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41545" w14:textId="54A7C751" w:rsidR="00897D56" w:rsidRPr="005E1DC9" w:rsidRDefault="006026EE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1</w:t>
    </w:r>
    <w:r w:rsidR="0002272B">
      <w:rPr>
        <w:rFonts w:ascii="Arial" w:hAnsi="Arial" w:cs="Arial"/>
        <w:b/>
        <w:sz w:val="18"/>
        <w:szCs w:val="18"/>
        <w:lang w:val="en-NZ"/>
      </w:rPr>
      <w:t>9</w:t>
    </w:r>
    <w:r>
      <w:rPr>
        <w:rFonts w:ascii="Arial" w:hAnsi="Arial" w:cs="Arial"/>
        <w:b/>
        <w:sz w:val="18"/>
        <w:szCs w:val="18"/>
        <w:lang w:val="en-NZ"/>
      </w:rPr>
      <w:t xml:space="preserve"> August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C62A8" w14:textId="77777777" w:rsidR="00893E9D" w:rsidRDefault="00893E9D">
      <w:r>
        <w:separator/>
      </w:r>
    </w:p>
  </w:footnote>
  <w:footnote w:type="continuationSeparator" w:id="0">
    <w:p w14:paraId="4AE93550" w14:textId="77777777" w:rsidR="00893E9D" w:rsidRDefault="00893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2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B50C8"/>
    <w:multiLevelType w:val="hybridMultilevel"/>
    <w:tmpl w:val="A8D09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25"/>
  </w:num>
  <w:num w:numId="14">
    <w:abstractNumId w:val="20"/>
  </w:num>
  <w:num w:numId="15">
    <w:abstractNumId w:val="29"/>
  </w:num>
  <w:num w:numId="16">
    <w:abstractNumId w:val="13"/>
  </w:num>
  <w:num w:numId="17">
    <w:abstractNumId w:val="17"/>
  </w:num>
  <w:num w:numId="18">
    <w:abstractNumId w:val="15"/>
  </w:num>
  <w:num w:numId="19">
    <w:abstractNumId w:val="21"/>
  </w:num>
  <w:num w:numId="20">
    <w:abstractNumId w:val="28"/>
  </w:num>
  <w:num w:numId="21">
    <w:abstractNumId w:val="26"/>
  </w:num>
  <w:num w:numId="22">
    <w:abstractNumId w:val="12"/>
  </w:num>
  <w:num w:numId="23">
    <w:abstractNumId w:val="27"/>
  </w:num>
  <w:num w:numId="24">
    <w:abstractNumId w:val="19"/>
  </w:num>
  <w:num w:numId="25">
    <w:abstractNumId w:val="24"/>
  </w:num>
  <w:num w:numId="26">
    <w:abstractNumId w:val="14"/>
  </w:num>
  <w:num w:numId="27">
    <w:abstractNumId w:val="22"/>
  </w:num>
  <w:num w:numId="28">
    <w:abstractNumId w:val="23"/>
  </w:num>
  <w:num w:numId="29">
    <w:abstractNumId w:val="30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2272B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14E8"/>
    <w:rsid w:val="000A5E9B"/>
    <w:rsid w:val="000B005A"/>
    <w:rsid w:val="000B65AA"/>
    <w:rsid w:val="000B6CA7"/>
    <w:rsid w:val="000B7224"/>
    <w:rsid w:val="000C4297"/>
    <w:rsid w:val="000D0A31"/>
    <w:rsid w:val="000D61BC"/>
    <w:rsid w:val="000D633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3D75"/>
    <w:rsid w:val="001542E5"/>
    <w:rsid w:val="00161B93"/>
    <w:rsid w:val="001642ED"/>
    <w:rsid w:val="00174CCC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82B00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2395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05DB7"/>
    <w:rsid w:val="00527936"/>
    <w:rsid w:val="0053231F"/>
    <w:rsid w:val="005448DC"/>
    <w:rsid w:val="00547952"/>
    <w:rsid w:val="00550216"/>
    <w:rsid w:val="005506DB"/>
    <w:rsid w:val="005570EF"/>
    <w:rsid w:val="00562BF0"/>
    <w:rsid w:val="00596321"/>
    <w:rsid w:val="005C3462"/>
    <w:rsid w:val="005C511F"/>
    <w:rsid w:val="005D0667"/>
    <w:rsid w:val="005E1DC9"/>
    <w:rsid w:val="005E7204"/>
    <w:rsid w:val="005F1A4A"/>
    <w:rsid w:val="005F6DF3"/>
    <w:rsid w:val="005F79A5"/>
    <w:rsid w:val="006026EE"/>
    <w:rsid w:val="006047D3"/>
    <w:rsid w:val="00621062"/>
    <w:rsid w:val="00644016"/>
    <w:rsid w:val="00661F99"/>
    <w:rsid w:val="00667325"/>
    <w:rsid w:val="00671556"/>
    <w:rsid w:val="00675028"/>
    <w:rsid w:val="00675D20"/>
    <w:rsid w:val="0068468D"/>
    <w:rsid w:val="00685601"/>
    <w:rsid w:val="00692D11"/>
    <w:rsid w:val="00694DAD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E1458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D3360"/>
    <w:rsid w:val="007D7582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041B"/>
    <w:rsid w:val="00877EEE"/>
    <w:rsid w:val="00886105"/>
    <w:rsid w:val="00886903"/>
    <w:rsid w:val="008903E4"/>
    <w:rsid w:val="00893E9D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0B91"/>
    <w:rsid w:val="009911AE"/>
    <w:rsid w:val="009A3794"/>
    <w:rsid w:val="009A400C"/>
    <w:rsid w:val="009A73D3"/>
    <w:rsid w:val="009B3224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878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467C2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48A8"/>
    <w:rsid w:val="00C771B4"/>
    <w:rsid w:val="00C815D1"/>
    <w:rsid w:val="00C82156"/>
    <w:rsid w:val="00C82E5C"/>
    <w:rsid w:val="00C91D6F"/>
    <w:rsid w:val="00C95BC2"/>
    <w:rsid w:val="00CB1EC7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05E9E"/>
    <w:rsid w:val="00D30567"/>
    <w:rsid w:val="00D32021"/>
    <w:rsid w:val="00D35771"/>
    <w:rsid w:val="00D5271E"/>
    <w:rsid w:val="00D543B3"/>
    <w:rsid w:val="00D5652A"/>
    <w:rsid w:val="00D63361"/>
    <w:rsid w:val="00D65555"/>
    <w:rsid w:val="00D66EF4"/>
    <w:rsid w:val="00D7473A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3F2A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256C"/>
    <w:rsid w:val="00F92F13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1</TotalTime>
  <Pages>4</Pages>
  <Words>812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4808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Mike Shanaher</cp:lastModifiedBy>
  <cp:revision>2</cp:revision>
  <cp:lastPrinted>2016-03-18T00:02:00Z</cp:lastPrinted>
  <dcterms:created xsi:type="dcterms:W3CDTF">2016-08-18T13:23:00Z</dcterms:created>
  <dcterms:modified xsi:type="dcterms:W3CDTF">2016-08-18T13:23:00Z</dcterms:modified>
</cp:coreProperties>
</file>